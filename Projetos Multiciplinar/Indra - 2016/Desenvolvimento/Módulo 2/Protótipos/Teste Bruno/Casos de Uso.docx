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28D5E1" w14:textId="4DE1874F" w:rsidR="006373E2" w:rsidRPr="00C627DA" w:rsidRDefault="00D03BEE" w:rsidP="006373E2">
      <w:pPr>
        <w:pStyle w:val="Ttulo"/>
        <w:jc w:val="right"/>
        <w:rPr>
          <w:rFonts w:ascii="Times New Roman" w:hAnsi="Times New Roman"/>
          <w:lang w:val="pt-BR"/>
        </w:rPr>
      </w:pPr>
      <w:r>
        <w:rPr>
          <w:rFonts w:ascii="Times New Roman" w:eastAsia="Arial" w:hAnsi="Times New Roman"/>
          <w:lang w:val="pt-BR"/>
        </w:rPr>
        <w:t>Módulo Gerenciamento de PCDs</w:t>
      </w:r>
      <w:r w:rsidR="00170E4B">
        <w:rPr>
          <w:rFonts w:ascii="Times New Roman" w:eastAsia="Arial" w:hAnsi="Times New Roman"/>
          <w:lang w:val="pt-BR"/>
        </w:rPr>
        <w:t xml:space="preserve"> </w:t>
      </w:r>
      <w:r>
        <w:rPr>
          <w:rFonts w:ascii="Times New Roman" w:eastAsia="Arial" w:hAnsi="Times New Roman"/>
          <w:lang w:val="pt-BR"/>
        </w:rPr>
        <w:t>(PCDs</w:t>
      </w:r>
      <w:r w:rsidR="006373E2" w:rsidRPr="00C627DA">
        <w:rPr>
          <w:rFonts w:ascii="Times New Roman" w:eastAsia="Arial" w:hAnsi="Times New Roman"/>
          <w:lang w:val="pt-BR"/>
        </w:rPr>
        <w:t>)</w:t>
      </w:r>
    </w:p>
    <w:p w14:paraId="1DA1E072" w14:textId="77777777" w:rsidR="001650C8" w:rsidRPr="00C627DA" w:rsidRDefault="00E33E1B" w:rsidP="000E2FE6">
      <w:pPr>
        <w:pStyle w:val="Ttulo"/>
        <w:jc w:val="right"/>
        <w:rPr>
          <w:rFonts w:ascii="Times New Roman" w:hAnsi="Times New Roman"/>
          <w:lang w:val="pt-BR"/>
        </w:rPr>
      </w:pPr>
      <w:r w:rsidRPr="00C627DA">
        <w:rPr>
          <w:rFonts w:ascii="Times New Roman" w:hAnsi="Times New Roman"/>
          <w:lang w:val="pt-BR"/>
        </w:rPr>
        <w:fldChar w:fldCharType="begin"/>
      </w:r>
      <w:r w:rsidRPr="00C627DA">
        <w:rPr>
          <w:rFonts w:ascii="Times New Roman" w:hAnsi="Times New Roman"/>
          <w:lang w:val="pt-BR"/>
        </w:rPr>
        <w:instrText xml:space="preserve"> TITLE   \* MERGEFORMAT </w:instrText>
      </w:r>
      <w:r w:rsidRPr="00C627DA">
        <w:rPr>
          <w:rFonts w:ascii="Times New Roman" w:hAnsi="Times New Roman"/>
          <w:lang w:val="pt-BR"/>
        </w:rPr>
        <w:fldChar w:fldCharType="separate"/>
      </w:r>
      <w:r w:rsidRPr="00C627DA">
        <w:rPr>
          <w:rFonts w:ascii="Times New Roman" w:hAnsi="Times New Roman"/>
          <w:lang w:val="pt-BR"/>
        </w:rPr>
        <w:t>Modelo de Casos de Uso</w:t>
      </w:r>
      <w:r w:rsidRPr="00C627DA">
        <w:rPr>
          <w:rFonts w:ascii="Times New Roman" w:hAnsi="Times New Roman"/>
          <w:lang w:val="pt-BR"/>
        </w:rPr>
        <w:fldChar w:fldCharType="end"/>
      </w:r>
    </w:p>
    <w:p w14:paraId="662C48BB" w14:textId="39BE85D6" w:rsidR="000E2FE6" w:rsidRPr="00C627DA" w:rsidRDefault="001E775C" w:rsidP="000E2FE6">
      <w:pPr>
        <w:pStyle w:val="Ttulo"/>
        <w:jc w:val="right"/>
        <w:rPr>
          <w:rFonts w:ascii="Times New Roman" w:hAnsi="Times New Roman"/>
          <w:sz w:val="32"/>
          <w:szCs w:val="32"/>
          <w:lang w:val="pt-BR"/>
        </w:rPr>
      </w:pPr>
      <w:r w:rsidRPr="001E775C">
        <w:rPr>
          <w:rFonts w:ascii="Times New Roman" w:hAnsi="Times New Roman"/>
          <w:sz w:val="32"/>
          <w:szCs w:val="32"/>
          <w:lang w:val="pt-BR"/>
        </w:rPr>
        <w:t>Versão 3</w:t>
      </w:r>
      <w:r w:rsidR="009B4245">
        <w:rPr>
          <w:rFonts w:ascii="Times New Roman" w:hAnsi="Times New Roman"/>
          <w:sz w:val="32"/>
          <w:szCs w:val="32"/>
          <w:lang w:val="pt-BR"/>
        </w:rPr>
        <w:t>.1</w:t>
      </w:r>
      <w:r w:rsidR="00E33E1B" w:rsidRPr="00C627DA">
        <w:rPr>
          <w:rFonts w:ascii="Times New Roman" w:hAnsi="Times New Roman"/>
          <w:sz w:val="32"/>
          <w:szCs w:val="32"/>
          <w:lang w:val="pt-BR"/>
        </w:rPr>
        <w:t xml:space="preserve"> </w:t>
      </w:r>
    </w:p>
    <w:p w14:paraId="4BEF2D89" w14:textId="77777777" w:rsidR="00285106" w:rsidRPr="00C627DA" w:rsidRDefault="00285106" w:rsidP="00285106">
      <w:pPr>
        <w:rPr>
          <w:lang w:val="pt-BR"/>
        </w:rPr>
      </w:pPr>
    </w:p>
    <w:p w14:paraId="31B2C76C" w14:textId="77777777" w:rsidR="000E2FE6" w:rsidRPr="00C627DA" w:rsidRDefault="000E2FE6" w:rsidP="00953F5D">
      <w:pPr>
        <w:pStyle w:val="Ttulo"/>
        <w:jc w:val="right"/>
        <w:rPr>
          <w:rFonts w:ascii="Times New Roman" w:hAnsi="Times New Roman"/>
          <w:sz w:val="28"/>
          <w:lang w:val="pt-BR"/>
        </w:rPr>
        <w:sectPr w:rsidR="000E2FE6" w:rsidRPr="00C627DA" w:rsidSect="00D81C9A">
          <w:headerReference w:type="default" r:id="rId8"/>
          <w:footerReference w:type="even" r:id="rId9"/>
          <w:pgSz w:w="11907" w:h="16840" w:code="9"/>
          <w:pgMar w:top="1440" w:right="1440" w:bottom="1440" w:left="1440" w:header="720" w:footer="720" w:gutter="0"/>
          <w:cols w:space="720"/>
          <w:vAlign w:val="center"/>
        </w:sectPr>
      </w:pPr>
    </w:p>
    <w:p w14:paraId="32994E3B" w14:textId="77777777" w:rsidR="000E2FE6" w:rsidRPr="00C627DA" w:rsidRDefault="000E2FE6" w:rsidP="000E2FE6">
      <w:pPr>
        <w:pStyle w:val="Ttulo"/>
        <w:rPr>
          <w:rFonts w:ascii="Times New Roman" w:hAnsi="Times New Roman"/>
          <w:lang w:val="pt-BR"/>
        </w:rPr>
      </w:pPr>
      <w:r w:rsidRPr="00C627DA">
        <w:rPr>
          <w:rFonts w:ascii="Times New Roman" w:hAnsi="Times New Roman"/>
          <w:lang w:val="pt-BR"/>
        </w:rPr>
        <w:lastRenderedPageBreak/>
        <w:t>Histórico da Revisão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456"/>
        <w:gridCol w:w="2592"/>
      </w:tblGrid>
      <w:tr w:rsidR="000E2FE6" w:rsidRPr="00C627DA" w14:paraId="37CE5BE5" w14:textId="77777777" w:rsidTr="00191860">
        <w:tc>
          <w:tcPr>
            <w:tcW w:w="2304" w:type="dxa"/>
          </w:tcPr>
          <w:p w14:paraId="3E5AF8A9" w14:textId="77777777" w:rsidR="000E2FE6" w:rsidRPr="00C627DA" w:rsidRDefault="000E2FE6" w:rsidP="00E52138">
            <w:pPr>
              <w:pStyle w:val="Tabletext"/>
              <w:jc w:val="both"/>
              <w:rPr>
                <w:b/>
                <w:lang w:val="pt-BR"/>
              </w:rPr>
            </w:pPr>
            <w:r w:rsidRPr="00C627DA">
              <w:rPr>
                <w:b/>
                <w:lang w:val="pt-BR"/>
              </w:rPr>
              <w:t>Data</w:t>
            </w:r>
          </w:p>
        </w:tc>
        <w:tc>
          <w:tcPr>
            <w:tcW w:w="1152" w:type="dxa"/>
          </w:tcPr>
          <w:p w14:paraId="43025352" w14:textId="77777777" w:rsidR="000E2FE6" w:rsidRPr="00C627DA" w:rsidRDefault="000E2FE6" w:rsidP="00E52138">
            <w:pPr>
              <w:pStyle w:val="Tabletext"/>
              <w:jc w:val="both"/>
              <w:rPr>
                <w:b/>
                <w:lang w:val="pt-BR"/>
              </w:rPr>
            </w:pPr>
            <w:r w:rsidRPr="00C627DA">
              <w:rPr>
                <w:b/>
                <w:lang w:val="pt-BR"/>
              </w:rPr>
              <w:t>Versão</w:t>
            </w:r>
          </w:p>
        </w:tc>
        <w:tc>
          <w:tcPr>
            <w:tcW w:w="3456" w:type="dxa"/>
          </w:tcPr>
          <w:p w14:paraId="4B434828" w14:textId="77777777" w:rsidR="000E2FE6" w:rsidRPr="00C627DA" w:rsidRDefault="000E2FE6" w:rsidP="00E52138">
            <w:pPr>
              <w:pStyle w:val="Tabletext"/>
              <w:jc w:val="both"/>
              <w:rPr>
                <w:b/>
                <w:lang w:val="pt-BR"/>
              </w:rPr>
            </w:pPr>
            <w:r w:rsidRPr="00C627DA">
              <w:rPr>
                <w:b/>
                <w:lang w:val="pt-BR"/>
              </w:rPr>
              <w:t>Descrição</w:t>
            </w:r>
          </w:p>
        </w:tc>
        <w:tc>
          <w:tcPr>
            <w:tcW w:w="2592" w:type="dxa"/>
          </w:tcPr>
          <w:p w14:paraId="6F33F86D" w14:textId="77777777" w:rsidR="000E2FE6" w:rsidRPr="00C627DA" w:rsidRDefault="000E2FE6" w:rsidP="00E52138">
            <w:pPr>
              <w:pStyle w:val="Tabletext"/>
              <w:jc w:val="both"/>
              <w:rPr>
                <w:b/>
                <w:lang w:val="pt-BR"/>
              </w:rPr>
            </w:pPr>
            <w:r w:rsidRPr="00C627DA">
              <w:rPr>
                <w:b/>
                <w:lang w:val="pt-BR"/>
              </w:rPr>
              <w:t>Autor</w:t>
            </w:r>
          </w:p>
        </w:tc>
      </w:tr>
      <w:tr w:rsidR="000E2FE6" w:rsidRPr="00170E4B" w14:paraId="3A69CD70" w14:textId="77777777" w:rsidTr="006373E2">
        <w:trPr>
          <w:trHeight w:val="427"/>
        </w:trPr>
        <w:tc>
          <w:tcPr>
            <w:tcW w:w="2304" w:type="dxa"/>
          </w:tcPr>
          <w:p w14:paraId="02A8220F" w14:textId="77777777" w:rsidR="000E2FE6" w:rsidRPr="00C627DA" w:rsidRDefault="00191860" w:rsidP="00F55D65">
            <w:pPr>
              <w:pStyle w:val="Tabletext"/>
              <w:jc w:val="both"/>
              <w:rPr>
                <w:lang w:val="pt-BR"/>
              </w:rPr>
            </w:pPr>
            <w:r w:rsidRPr="00C627DA">
              <w:rPr>
                <w:lang w:val="pt-BR"/>
              </w:rPr>
              <w:t>01/04/2016</w:t>
            </w:r>
          </w:p>
        </w:tc>
        <w:tc>
          <w:tcPr>
            <w:tcW w:w="1152" w:type="dxa"/>
          </w:tcPr>
          <w:p w14:paraId="072F3FF7" w14:textId="77777777" w:rsidR="000E2FE6" w:rsidRPr="00C627DA" w:rsidRDefault="001650C8" w:rsidP="00F55D65">
            <w:pPr>
              <w:pStyle w:val="Tabletext"/>
              <w:jc w:val="both"/>
              <w:rPr>
                <w:lang w:val="pt-BR"/>
              </w:rPr>
            </w:pPr>
            <w:r w:rsidRPr="00C627DA">
              <w:rPr>
                <w:lang w:val="pt-BR"/>
              </w:rPr>
              <w:t>1.0</w:t>
            </w:r>
          </w:p>
        </w:tc>
        <w:tc>
          <w:tcPr>
            <w:tcW w:w="3456" w:type="dxa"/>
          </w:tcPr>
          <w:p w14:paraId="3AB5A825" w14:textId="77777777" w:rsidR="000E2FE6" w:rsidRPr="00C627DA" w:rsidRDefault="00B7633E" w:rsidP="00F55D65">
            <w:pPr>
              <w:pStyle w:val="Tabletext"/>
              <w:jc w:val="both"/>
              <w:rPr>
                <w:lang w:val="pt-BR"/>
              </w:rPr>
            </w:pPr>
            <w:r w:rsidRPr="00C627DA">
              <w:rPr>
                <w:lang w:val="pt-BR"/>
              </w:rPr>
              <w:t>Versão inicial</w:t>
            </w:r>
            <w:r w:rsidR="00FC0265" w:rsidRPr="00C627DA">
              <w:rPr>
                <w:lang w:val="pt-BR"/>
              </w:rPr>
              <w:t>.</w:t>
            </w:r>
          </w:p>
        </w:tc>
        <w:tc>
          <w:tcPr>
            <w:tcW w:w="2592" w:type="dxa"/>
          </w:tcPr>
          <w:p w14:paraId="660073DD" w14:textId="587EC573" w:rsidR="000E2FE6" w:rsidRPr="00C627DA" w:rsidRDefault="00757B46" w:rsidP="00757B46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 xml:space="preserve">Raquel, </w:t>
            </w:r>
            <w:r w:rsidR="00191860" w:rsidRPr="00C627DA">
              <w:rPr>
                <w:lang w:val="pt-BR"/>
              </w:rPr>
              <w:t>Julia</w:t>
            </w:r>
            <w:r>
              <w:rPr>
                <w:lang w:val="pt-BR"/>
              </w:rPr>
              <w:t xml:space="preserve">, </w:t>
            </w:r>
            <w:r w:rsidR="00AF52EC" w:rsidRPr="00C627DA">
              <w:rPr>
                <w:lang w:val="pt-BR"/>
              </w:rPr>
              <w:t>Wictor</w:t>
            </w:r>
            <w:r w:rsidR="00262AF5" w:rsidRPr="00C627DA">
              <w:rPr>
                <w:lang w:val="pt-BR"/>
              </w:rPr>
              <w:t>,</w:t>
            </w:r>
            <w:r>
              <w:rPr>
                <w:lang w:val="pt-BR"/>
              </w:rPr>
              <w:t xml:space="preserve"> G</w:t>
            </w:r>
            <w:r w:rsidR="00262AF5" w:rsidRPr="00C627DA">
              <w:rPr>
                <w:lang w:val="pt-BR"/>
              </w:rPr>
              <w:t>razielle.</w:t>
            </w:r>
          </w:p>
        </w:tc>
      </w:tr>
      <w:tr w:rsidR="000E2FE6" w:rsidRPr="005C6710" w14:paraId="25A950C3" w14:textId="77777777" w:rsidTr="00191860">
        <w:tc>
          <w:tcPr>
            <w:tcW w:w="2304" w:type="dxa"/>
          </w:tcPr>
          <w:p w14:paraId="07FB0799" w14:textId="77777777" w:rsidR="000E2FE6" w:rsidRPr="00C627DA" w:rsidRDefault="00C77DE2" w:rsidP="00F55D65">
            <w:pPr>
              <w:pStyle w:val="Tabletext"/>
              <w:jc w:val="both"/>
              <w:rPr>
                <w:lang w:val="pt-BR"/>
              </w:rPr>
            </w:pPr>
            <w:r w:rsidRPr="00C627DA">
              <w:rPr>
                <w:lang w:val="pt-BR"/>
              </w:rPr>
              <w:t>08/04/2016</w:t>
            </w:r>
          </w:p>
        </w:tc>
        <w:tc>
          <w:tcPr>
            <w:tcW w:w="1152" w:type="dxa"/>
          </w:tcPr>
          <w:p w14:paraId="445F3E1E" w14:textId="77777777" w:rsidR="000E2FE6" w:rsidRPr="00C627DA" w:rsidRDefault="00451734" w:rsidP="00F55D65">
            <w:pPr>
              <w:pStyle w:val="Tabletext"/>
              <w:jc w:val="both"/>
              <w:rPr>
                <w:lang w:val="pt-BR"/>
              </w:rPr>
            </w:pPr>
            <w:r w:rsidRPr="00C627DA">
              <w:rPr>
                <w:lang w:val="pt-BR"/>
              </w:rPr>
              <w:t>1.1</w:t>
            </w:r>
          </w:p>
        </w:tc>
        <w:tc>
          <w:tcPr>
            <w:tcW w:w="3456" w:type="dxa"/>
          </w:tcPr>
          <w:p w14:paraId="14DECDF5" w14:textId="77777777" w:rsidR="000E2FE6" w:rsidRPr="004062FE" w:rsidRDefault="00C77DE2" w:rsidP="00F55D65">
            <w:pPr>
              <w:pStyle w:val="Tabletext"/>
              <w:jc w:val="both"/>
              <w:rPr>
                <w:lang w:val="pt-BR"/>
              </w:rPr>
            </w:pPr>
            <w:r w:rsidRPr="004062FE">
              <w:rPr>
                <w:lang w:val="pt-BR"/>
              </w:rPr>
              <w:t>Começo dos casos de uso</w:t>
            </w:r>
            <w:r w:rsidR="00CB25D3">
              <w:rPr>
                <w:lang w:val="pt-BR"/>
              </w:rPr>
              <w:t>, Fluxos Principais e Alternativos</w:t>
            </w:r>
            <w:r w:rsidR="00C63196" w:rsidRPr="004062FE">
              <w:rPr>
                <w:lang w:val="pt-BR"/>
              </w:rPr>
              <w:t>.</w:t>
            </w:r>
          </w:p>
        </w:tc>
        <w:tc>
          <w:tcPr>
            <w:tcW w:w="2592" w:type="dxa"/>
          </w:tcPr>
          <w:p w14:paraId="428FE74D" w14:textId="3AC239A1" w:rsidR="000E2FE6" w:rsidRPr="004062FE" w:rsidRDefault="00757B46" w:rsidP="00F55D65">
            <w:pPr>
              <w:pStyle w:val="Tabletext"/>
              <w:jc w:val="both"/>
              <w:rPr>
                <w:lang w:val="pt-BR"/>
              </w:rPr>
            </w:pPr>
            <w:r>
              <w:rPr>
                <w:lang w:val="pt-BR"/>
              </w:rPr>
              <w:t>Raquel, Julia</w:t>
            </w:r>
            <w:r w:rsidR="00C77DE2" w:rsidRPr="004062FE">
              <w:rPr>
                <w:lang w:val="pt-BR"/>
              </w:rPr>
              <w:t>, Wictor, Bruno, João Pedro</w:t>
            </w:r>
            <w:r w:rsidR="00262AF5" w:rsidRPr="004062FE">
              <w:rPr>
                <w:lang w:val="pt-BR"/>
              </w:rPr>
              <w:t>, Grazielle.</w:t>
            </w:r>
          </w:p>
        </w:tc>
      </w:tr>
      <w:tr w:rsidR="000E2FE6" w:rsidRPr="005C6710" w14:paraId="3B06C0E6" w14:textId="77777777" w:rsidTr="00191860">
        <w:tc>
          <w:tcPr>
            <w:tcW w:w="2304" w:type="dxa"/>
          </w:tcPr>
          <w:p w14:paraId="6B8C0FDF" w14:textId="77777777" w:rsidR="000E2FE6" w:rsidRPr="00C627DA" w:rsidRDefault="00262AF5" w:rsidP="00F55D65">
            <w:pPr>
              <w:pStyle w:val="Tabletext"/>
              <w:jc w:val="both"/>
            </w:pPr>
            <w:r w:rsidRPr="00C627DA">
              <w:t>14/04/2016</w:t>
            </w:r>
          </w:p>
        </w:tc>
        <w:tc>
          <w:tcPr>
            <w:tcW w:w="1152" w:type="dxa"/>
          </w:tcPr>
          <w:p w14:paraId="7749BF57" w14:textId="77777777" w:rsidR="000E2FE6" w:rsidRPr="00C627DA" w:rsidRDefault="00451734" w:rsidP="00F55D65">
            <w:pPr>
              <w:pStyle w:val="Tabletext"/>
              <w:jc w:val="both"/>
            </w:pPr>
            <w:r w:rsidRPr="00C627DA">
              <w:t>1.2</w:t>
            </w:r>
          </w:p>
        </w:tc>
        <w:tc>
          <w:tcPr>
            <w:tcW w:w="3456" w:type="dxa"/>
          </w:tcPr>
          <w:p w14:paraId="633E6B02" w14:textId="77777777" w:rsidR="000E2FE6" w:rsidRPr="00C627DA" w:rsidRDefault="00CB25D3" w:rsidP="00CB25D3">
            <w:pPr>
              <w:pStyle w:val="Tabletext"/>
              <w:jc w:val="both"/>
              <w:rPr>
                <w:lang w:val="pt-BR"/>
              </w:rPr>
            </w:pPr>
            <w:r>
              <w:rPr>
                <w:lang w:val="pt-BR"/>
              </w:rPr>
              <w:t>Atualizações de Fluxos A</w:t>
            </w:r>
            <w:r w:rsidR="00262AF5" w:rsidRPr="00C627DA">
              <w:rPr>
                <w:lang w:val="pt-BR"/>
              </w:rPr>
              <w:t>lternativos</w:t>
            </w:r>
            <w:r>
              <w:rPr>
                <w:lang w:val="pt-BR"/>
              </w:rPr>
              <w:t>.</w:t>
            </w:r>
          </w:p>
        </w:tc>
        <w:tc>
          <w:tcPr>
            <w:tcW w:w="2592" w:type="dxa"/>
          </w:tcPr>
          <w:p w14:paraId="6C9C160C" w14:textId="2624046A" w:rsidR="000E2FE6" w:rsidRPr="00C627DA" w:rsidRDefault="00757B46" w:rsidP="00262AF5">
            <w:pPr>
              <w:pStyle w:val="Tabletext"/>
              <w:jc w:val="both"/>
              <w:rPr>
                <w:lang w:val="pt-BR"/>
              </w:rPr>
            </w:pPr>
            <w:r>
              <w:rPr>
                <w:lang w:val="pt-BR"/>
              </w:rPr>
              <w:t>Raquel, Julia</w:t>
            </w:r>
            <w:r w:rsidR="00262AF5" w:rsidRPr="004062FE">
              <w:rPr>
                <w:lang w:val="pt-BR"/>
              </w:rPr>
              <w:t>, Wictor, Bruno, João Pedro, Grazielle, Lucas.</w:t>
            </w:r>
          </w:p>
        </w:tc>
      </w:tr>
      <w:tr w:rsidR="004062FE" w:rsidRPr="00C627DA" w14:paraId="4F013420" w14:textId="77777777" w:rsidTr="007E0602">
        <w:trPr>
          <w:trHeight w:val="314"/>
        </w:trPr>
        <w:tc>
          <w:tcPr>
            <w:tcW w:w="2304" w:type="dxa"/>
          </w:tcPr>
          <w:p w14:paraId="0D22F8D2" w14:textId="77777777" w:rsidR="004062FE" w:rsidRPr="00C627DA" w:rsidRDefault="00C53718" w:rsidP="00F55D65">
            <w:pPr>
              <w:pStyle w:val="Tabletext"/>
              <w:jc w:val="both"/>
            </w:pPr>
            <w:r>
              <w:t>23</w:t>
            </w:r>
            <w:r w:rsidR="004062FE">
              <w:t>/04/2016</w:t>
            </w:r>
          </w:p>
        </w:tc>
        <w:tc>
          <w:tcPr>
            <w:tcW w:w="1152" w:type="dxa"/>
          </w:tcPr>
          <w:p w14:paraId="11B04BC9" w14:textId="77777777" w:rsidR="004062FE" w:rsidRPr="00C627DA" w:rsidRDefault="004062FE" w:rsidP="00F55D65">
            <w:pPr>
              <w:pStyle w:val="Tabletext"/>
              <w:jc w:val="both"/>
            </w:pPr>
            <w:r>
              <w:t>1.3</w:t>
            </w:r>
          </w:p>
        </w:tc>
        <w:tc>
          <w:tcPr>
            <w:tcW w:w="3456" w:type="dxa"/>
          </w:tcPr>
          <w:p w14:paraId="33581A0A" w14:textId="77777777" w:rsidR="004062FE" w:rsidRPr="00C627DA" w:rsidRDefault="004062FE" w:rsidP="00F55D65">
            <w:pPr>
              <w:pStyle w:val="Tabletext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Criação </w:t>
            </w:r>
            <w:r w:rsidR="00D03BEE">
              <w:rPr>
                <w:lang w:val="pt-BR"/>
              </w:rPr>
              <w:t>d</w:t>
            </w:r>
            <w:r w:rsidR="00CB25D3">
              <w:rPr>
                <w:lang w:val="pt-BR"/>
              </w:rPr>
              <w:t>e novos Fluxos que estavam faltando</w:t>
            </w:r>
            <w:r>
              <w:rPr>
                <w:lang w:val="pt-BR"/>
              </w:rPr>
              <w:t>.</w:t>
            </w:r>
          </w:p>
        </w:tc>
        <w:tc>
          <w:tcPr>
            <w:tcW w:w="2592" w:type="dxa"/>
          </w:tcPr>
          <w:p w14:paraId="55EBB810" w14:textId="77777777" w:rsidR="004062FE" w:rsidRPr="004062FE" w:rsidRDefault="004062FE" w:rsidP="00262AF5">
            <w:pPr>
              <w:pStyle w:val="Tabletext"/>
              <w:jc w:val="both"/>
              <w:rPr>
                <w:lang w:val="pt-BR"/>
              </w:rPr>
            </w:pPr>
            <w:r>
              <w:rPr>
                <w:lang w:val="pt-BR"/>
              </w:rPr>
              <w:t>Raquel.</w:t>
            </w:r>
          </w:p>
        </w:tc>
      </w:tr>
      <w:tr w:rsidR="004062FE" w:rsidRPr="005C6710" w14:paraId="2F5138F3" w14:textId="77777777" w:rsidTr="00191860">
        <w:tc>
          <w:tcPr>
            <w:tcW w:w="2304" w:type="dxa"/>
          </w:tcPr>
          <w:p w14:paraId="7C398231" w14:textId="77777777" w:rsidR="004062FE" w:rsidRPr="00C627DA" w:rsidRDefault="00375237" w:rsidP="00F55D65">
            <w:pPr>
              <w:pStyle w:val="Tabletext"/>
              <w:jc w:val="both"/>
            </w:pPr>
            <w:r>
              <w:t>28/04/2016</w:t>
            </w:r>
          </w:p>
        </w:tc>
        <w:tc>
          <w:tcPr>
            <w:tcW w:w="1152" w:type="dxa"/>
          </w:tcPr>
          <w:p w14:paraId="45449872" w14:textId="77777777" w:rsidR="004062FE" w:rsidRPr="00C627DA" w:rsidRDefault="00375237" w:rsidP="00F55D65">
            <w:pPr>
              <w:pStyle w:val="Tabletext"/>
              <w:jc w:val="both"/>
            </w:pPr>
            <w:r>
              <w:t>1.4</w:t>
            </w:r>
          </w:p>
        </w:tc>
        <w:tc>
          <w:tcPr>
            <w:tcW w:w="3456" w:type="dxa"/>
          </w:tcPr>
          <w:p w14:paraId="739936FC" w14:textId="77777777" w:rsidR="004062FE" w:rsidRPr="00C627DA" w:rsidRDefault="00375237" w:rsidP="00F55D65">
            <w:pPr>
              <w:pStyle w:val="Tabletext"/>
              <w:jc w:val="both"/>
              <w:rPr>
                <w:lang w:val="pt-BR"/>
              </w:rPr>
            </w:pPr>
            <w:r>
              <w:rPr>
                <w:lang w:val="pt-BR"/>
              </w:rPr>
              <w:t>Adição de novos fluxos alternativos.</w:t>
            </w:r>
          </w:p>
        </w:tc>
        <w:tc>
          <w:tcPr>
            <w:tcW w:w="2592" w:type="dxa"/>
          </w:tcPr>
          <w:p w14:paraId="57DF5F20" w14:textId="77777777" w:rsidR="004062FE" w:rsidRPr="004062FE" w:rsidRDefault="00375237" w:rsidP="00262AF5">
            <w:pPr>
              <w:pStyle w:val="Tabletext"/>
              <w:jc w:val="both"/>
              <w:rPr>
                <w:lang w:val="pt-BR"/>
              </w:rPr>
            </w:pPr>
            <w:r>
              <w:rPr>
                <w:lang w:val="pt-BR"/>
              </w:rPr>
              <w:t>Raquel, Wictor, Grazie</w:t>
            </w:r>
            <w:r w:rsidR="000A3443">
              <w:rPr>
                <w:lang w:val="pt-BR"/>
              </w:rPr>
              <w:t>lle, Julia, João Pedro, Bruno.</w:t>
            </w:r>
          </w:p>
        </w:tc>
      </w:tr>
      <w:tr w:rsidR="004062FE" w:rsidRPr="005C6710" w14:paraId="34F94EAA" w14:textId="77777777" w:rsidTr="00191860">
        <w:tc>
          <w:tcPr>
            <w:tcW w:w="2304" w:type="dxa"/>
          </w:tcPr>
          <w:p w14:paraId="5A029273" w14:textId="77777777" w:rsidR="004062FE" w:rsidRPr="00C627DA" w:rsidRDefault="007E0602" w:rsidP="00F55D65">
            <w:pPr>
              <w:pStyle w:val="Tabletext"/>
              <w:jc w:val="both"/>
            </w:pPr>
            <w:r>
              <w:t>29/04/2016</w:t>
            </w:r>
          </w:p>
        </w:tc>
        <w:tc>
          <w:tcPr>
            <w:tcW w:w="1152" w:type="dxa"/>
          </w:tcPr>
          <w:p w14:paraId="2FB92D41" w14:textId="77777777" w:rsidR="004062FE" w:rsidRPr="00C627DA" w:rsidRDefault="007E0602" w:rsidP="00F55D65">
            <w:pPr>
              <w:pStyle w:val="Tabletext"/>
              <w:jc w:val="both"/>
            </w:pPr>
            <w:r>
              <w:t>2.0</w:t>
            </w:r>
          </w:p>
        </w:tc>
        <w:tc>
          <w:tcPr>
            <w:tcW w:w="3456" w:type="dxa"/>
          </w:tcPr>
          <w:p w14:paraId="6E09EA88" w14:textId="20F1B2BC" w:rsidR="004062FE" w:rsidRPr="00C627DA" w:rsidRDefault="00B254F7" w:rsidP="00F55D65">
            <w:pPr>
              <w:pStyle w:val="Tabletext"/>
              <w:jc w:val="both"/>
              <w:rPr>
                <w:lang w:val="pt-BR"/>
              </w:rPr>
            </w:pPr>
            <w:r>
              <w:rPr>
                <w:lang w:val="pt-BR"/>
              </w:rPr>
              <w:t>Atualizações no CRUD</w:t>
            </w:r>
            <w:r w:rsidR="00757B46">
              <w:rPr>
                <w:lang w:val="pt-BR"/>
              </w:rPr>
              <w:t>, que estavam incorretos ao esperado</w:t>
            </w:r>
            <w:r>
              <w:rPr>
                <w:lang w:val="pt-BR"/>
              </w:rPr>
              <w:t>.</w:t>
            </w:r>
          </w:p>
        </w:tc>
        <w:tc>
          <w:tcPr>
            <w:tcW w:w="2592" w:type="dxa"/>
          </w:tcPr>
          <w:p w14:paraId="0D774E08" w14:textId="77777777" w:rsidR="004062FE" w:rsidRPr="004062FE" w:rsidRDefault="000779E0" w:rsidP="00262AF5">
            <w:pPr>
              <w:pStyle w:val="Tabletext"/>
              <w:jc w:val="both"/>
              <w:rPr>
                <w:lang w:val="pt-BR"/>
              </w:rPr>
            </w:pPr>
            <w:r>
              <w:rPr>
                <w:lang w:val="pt-BR"/>
              </w:rPr>
              <w:t>Raquel, Wictor, Grazielle, Julia, João Pedro, Bruno, Lucas.</w:t>
            </w:r>
          </w:p>
        </w:tc>
      </w:tr>
      <w:tr w:rsidR="004062FE" w:rsidRPr="005C6710" w14:paraId="5E84A467" w14:textId="77777777" w:rsidTr="00191860">
        <w:tc>
          <w:tcPr>
            <w:tcW w:w="2304" w:type="dxa"/>
          </w:tcPr>
          <w:p w14:paraId="5B4BADB7" w14:textId="77777777" w:rsidR="004062FE" w:rsidRPr="00C627DA" w:rsidRDefault="00DF5842" w:rsidP="00F55D65">
            <w:pPr>
              <w:pStyle w:val="Tabletext"/>
              <w:jc w:val="both"/>
            </w:pPr>
            <w:r>
              <w:t>02/05/2016</w:t>
            </w:r>
          </w:p>
        </w:tc>
        <w:tc>
          <w:tcPr>
            <w:tcW w:w="1152" w:type="dxa"/>
          </w:tcPr>
          <w:p w14:paraId="01543D25" w14:textId="77777777" w:rsidR="004062FE" w:rsidRPr="00C627DA" w:rsidRDefault="00DF5842" w:rsidP="00F55D65">
            <w:pPr>
              <w:pStyle w:val="Tabletext"/>
              <w:jc w:val="both"/>
            </w:pPr>
            <w:r>
              <w:t>2.1</w:t>
            </w:r>
          </w:p>
        </w:tc>
        <w:tc>
          <w:tcPr>
            <w:tcW w:w="3456" w:type="dxa"/>
          </w:tcPr>
          <w:p w14:paraId="17BA6AFE" w14:textId="77777777" w:rsidR="004062FE" w:rsidRPr="00C627DA" w:rsidRDefault="00DF5842" w:rsidP="00F55D65">
            <w:pPr>
              <w:pStyle w:val="Tabletext"/>
              <w:jc w:val="both"/>
              <w:rPr>
                <w:lang w:val="pt-BR"/>
              </w:rPr>
            </w:pPr>
            <w:r>
              <w:rPr>
                <w:lang w:val="pt-BR"/>
              </w:rPr>
              <w:t>Criação do Fluxo de Habilitar e Desabilitar PCD que estava faltando.</w:t>
            </w:r>
          </w:p>
        </w:tc>
        <w:tc>
          <w:tcPr>
            <w:tcW w:w="2592" w:type="dxa"/>
          </w:tcPr>
          <w:p w14:paraId="65A74EBD" w14:textId="77777777" w:rsidR="004062FE" w:rsidRPr="004062FE" w:rsidRDefault="00DF5842" w:rsidP="00262AF5">
            <w:pPr>
              <w:pStyle w:val="Tabletext"/>
              <w:jc w:val="both"/>
              <w:rPr>
                <w:lang w:val="pt-BR"/>
              </w:rPr>
            </w:pPr>
            <w:r>
              <w:rPr>
                <w:lang w:val="pt-BR"/>
              </w:rPr>
              <w:t>Raquel, Julia, Grazielle e Wictor.</w:t>
            </w:r>
          </w:p>
        </w:tc>
      </w:tr>
      <w:tr w:rsidR="007230EB" w:rsidRPr="005C6710" w14:paraId="564F9CFC" w14:textId="77777777" w:rsidTr="00191860">
        <w:tc>
          <w:tcPr>
            <w:tcW w:w="2304" w:type="dxa"/>
          </w:tcPr>
          <w:p w14:paraId="21A3EF9E" w14:textId="77777777" w:rsidR="007230EB" w:rsidRDefault="007230EB" w:rsidP="00F55D65">
            <w:pPr>
              <w:pStyle w:val="Tabletext"/>
              <w:jc w:val="both"/>
            </w:pPr>
            <w:r>
              <w:t>05/05/2016</w:t>
            </w:r>
          </w:p>
        </w:tc>
        <w:tc>
          <w:tcPr>
            <w:tcW w:w="1152" w:type="dxa"/>
          </w:tcPr>
          <w:p w14:paraId="292C3EF7" w14:textId="77777777" w:rsidR="007230EB" w:rsidRDefault="007230EB" w:rsidP="00F55D65">
            <w:pPr>
              <w:pStyle w:val="Tabletext"/>
              <w:jc w:val="both"/>
            </w:pPr>
            <w:r>
              <w:t>2.2</w:t>
            </w:r>
          </w:p>
        </w:tc>
        <w:tc>
          <w:tcPr>
            <w:tcW w:w="3456" w:type="dxa"/>
          </w:tcPr>
          <w:p w14:paraId="217856E9" w14:textId="77777777" w:rsidR="007230EB" w:rsidRDefault="007230EB" w:rsidP="00F55D65">
            <w:pPr>
              <w:pStyle w:val="Tabletext"/>
              <w:jc w:val="both"/>
              <w:rPr>
                <w:lang w:val="pt-BR"/>
              </w:rPr>
            </w:pPr>
            <w:r>
              <w:rPr>
                <w:lang w:val="pt-BR"/>
              </w:rPr>
              <w:t>Adição de Tipo de Sensor na área de cadastro e de alteração</w:t>
            </w:r>
          </w:p>
        </w:tc>
        <w:tc>
          <w:tcPr>
            <w:tcW w:w="2592" w:type="dxa"/>
          </w:tcPr>
          <w:p w14:paraId="20AADF92" w14:textId="19428901" w:rsidR="007230EB" w:rsidRDefault="007230EB" w:rsidP="007230EB">
            <w:pPr>
              <w:pStyle w:val="Tabletext"/>
              <w:jc w:val="both"/>
              <w:rPr>
                <w:lang w:val="pt-BR"/>
              </w:rPr>
            </w:pPr>
            <w:r>
              <w:rPr>
                <w:lang w:val="pt-BR"/>
              </w:rPr>
              <w:t>Raquel</w:t>
            </w:r>
            <w:r w:rsidR="003E478A">
              <w:rPr>
                <w:lang w:val="pt-BR"/>
              </w:rPr>
              <w:t>, Julia</w:t>
            </w:r>
            <w:r>
              <w:rPr>
                <w:lang w:val="pt-BR"/>
              </w:rPr>
              <w:t>, Grazielle Bruno, Lucas, João Pedro e Wictor.</w:t>
            </w:r>
          </w:p>
        </w:tc>
      </w:tr>
      <w:tr w:rsidR="00AC543E" w:rsidRPr="005C6710" w14:paraId="5D341E3F" w14:textId="77777777" w:rsidTr="00191860">
        <w:tc>
          <w:tcPr>
            <w:tcW w:w="2304" w:type="dxa"/>
          </w:tcPr>
          <w:p w14:paraId="47464B2F" w14:textId="77777777" w:rsidR="00AC543E" w:rsidRDefault="00AC543E" w:rsidP="00F55D65">
            <w:pPr>
              <w:pStyle w:val="Tabletext"/>
              <w:jc w:val="both"/>
            </w:pPr>
            <w:r>
              <w:t>06/05/2016</w:t>
            </w:r>
          </w:p>
        </w:tc>
        <w:tc>
          <w:tcPr>
            <w:tcW w:w="1152" w:type="dxa"/>
          </w:tcPr>
          <w:p w14:paraId="6EBF2988" w14:textId="77777777" w:rsidR="00AC543E" w:rsidRDefault="00AC543E" w:rsidP="00F55D65">
            <w:pPr>
              <w:pStyle w:val="Tabletext"/>
              <w:jc w:val="both"/>
            </w:pPr>
            <w:r>
              <w:t>2.3</w:t>
            </w:r>
          </w:p>
        </w:tc>
        <w:tc>
          <w:tcPr>
            <w:tcW w:w="3456" w:type="dxa"/>
          </w:tcPr>
          <w:p w14:paraId="36A92FFB" w14:textId="77777777" w:rsidR="00AC543E" w:rsidRDefault="008B5C89" w:rsidP="00F55D65">
            <w:pPr>
              <w:pStyle w:val="Tabletext"/>
              <w:jc w:val="both"/>
              <w:rPr>
                <w:lang w:val="pt-BR"/>
              </w:rPr>
            </w:pPr>
            <w:r>
              <w:rPr>
                <w:lang w:val="pt-BR"/>
              </w:rPr>
              <w:t>Adição da Estimativa de Esforços do módulo.</w:t>
            </w:r>
          </w:p>
        </w:tc>
        <w:tc>
          <w:tcPr>
            <w:tcW w:w="2592" w:type="dxa"/>
          </w:tcPr>
          <w:p w14:paraId="13A2877A" w14:textId="77777777" w:rsidR="00AC543E" w:rsidRDefault="008B5C89" w:rsidP="007230EB">
            <w:pPr>
              <w:pStyle w:val="Tabletext"/>
              <w:jc w:val="both"/>
              <w:rPr>
                <w:lang w:val="pt-BR"/>
              </w:rPr>
            </w:pPr>
            <w:r>
              <w:rPr>
                <w:lang w:val="pt-BR"/>
              </w:rPr>
              <w:t>Raquel, Julia, Grazielle, Wictor, João Pedro, Bruno, Lucas.</w:t>
            </w:r>
          </w:p>
        </w:tc>
      </w:tr>
      <w:tr w:rsidR="00573CF0" w:rsidRPr="005C6710" w14:paraId="4B33DD94" w14:textId="77777777" w:rsidTr="00191860">
        <w:tc>
          <w:tcPr>
            <w:tcW w:w="2304" w:type="dxa"/>
          </w:tcPr>
          <w:p w14:paraId="3379494E" w14:textId="77777777" w:rsidR="00573CF0" w:rsidRDefault="00573CF0" w:rsidP="00F55D65">
            <w:pPr>
              <w:pStyle w:val="Tabletext"/>
              <w:jc w:val="both"/>
            </w:pPr>
            <w:r>
              <w:t>12/05/2016</w:t>
            </w:r>
          </w:p>
        </w:tc>
        <w:tc>
          <w:tcPr>
            <w:tcW w:w="1152" w:type="dxa"/>
          </w:tcPr>
          <w:p w14:paraId="4EFDF6D3" w14:textId="77777777" w:rsidR="00573CF0" w:rsidRDefault="00573CF0" w:rsidP="00F55D65">
            <w:pPr>
              <w:pStyle w:val="Tabletext"/>
              <w:jc w:val="both"/>
            </w:pPr>
            <w:r>
              <w:t>2.4</w:t>
            </w:r>
          </w:p>
        </w:tc>
        <w:tc>
          <w:tcPr>
            <w:tcW w:w="3456" w:type="dxa"/>
          </w:tcPr>
          <w:p w14:paraId="7FF2CD0C" w14:textId="77777777" w:rsidR="00573CF0" w:rsidRDefault="00573CF0" w:rsidP="00F55D65">
            <w:pPr>
              <w:pStyle w:val="Tabletext"/>
              <w:jc w:val="both"/>
              <w:rPr>
                <w:lang w:val="pt-BR"/>
              </w:rPr>
            </w:pPr>
            <w:r>
              <w:rPr>
                <w:lang w:val="pt-BR"/>
              </w:rPr>
              <w:t>Atualização para o padrão definido.</w:t>
            </w:r>
          </w:p>
        </w:tc>
        <w:tc>
          <w:tcPr>
            <w:tcW w:w="2592" w:type="dxa"/>
          </w:tcPr>
          <w:p w14:paraId="20B141BE" w14:textId="77777777" w:rsidR="00573CF0" w:rsidRDefault="00573CF0" w:rsidP="007230EB">
            <w:pPr>
              <w:pStyle w:val="Tabletext"/>
              <w:jc w:val="both"/>
              <w:rPr>
                <w:lang w:val="pt-BR"/>
              </w:rPr>
            </w:pPr>
            <w:r>
              <w:rPr>
                <w:lang w:val="pt-BR"/>
              </w:rPr>
              <w:t>Raquel, Julia, Wictor, Grazielle, João Pedro, Bruno e Lucas.</w:t>
            </w:r>
          </w:p>
        </w:tc>
      </w:tr>
      <w:tr w:rsidR="001E775C" w:rsidRPr="005C6710" w14:paraId="5BF7DD2E" w14:textId="77777777" w:rsidTr="00191860">
        <w:tc>
          <w:tcPr>
            <w:tcW w:w="2304" w:type="dxa"/>
          </w:tcPr>
          <w:p w14:paraId="5A877BAD" w14:textId="05471D69" w:rsidR="001E775C" w:rsidRDefault="001E775C" w:rsidP="00F55D65">
            <w:pPr>
              <w:pStyle w:val="Tabletext"/>
              <w:jc w:val="both"/>
            </w:pPr>
            <w:r>
              <w:t>13/05/2016</w:t>
            </w:r>
          </w:p>
        </w:tc>
        <w:tc>
          <w:tcPr>
            <w:tcW w:w="1152" w:type="dxa"/>
          </w:tcPr>
          <w:p w14:paraId="1AA08F3D" w14:textId="1313F88D" w:rsidR="001E775C" w:rsidRDefault="001E775C" w:rsidP="00F55D65">
            <w:pPr>
              <w:pStyle w:val="Tabletext"/>
              <w:jc w:val="both"/>
            </w:pPr>
            <w:r>
              <w:t>3.0</w:t>
            </w:r>
          </w:p>
        </w:tc>
        <w:tc>
          <w:tcPr>
            <w:tcW w:w="3456" w:type="dxa"/>
          </w:tcPr>
          <w:p w14:paraId="1CA3E683" w14:textId="7DC4034E" w:rsidR="001E775C" w:rsidRDefault="001E775C" w:rsidP="00F55D65">
            <w:pPr>
              <w:pStyle w:val="Tabletext"/>
              <w:jc w:val="both"/>
              <w:rPr>
                <w:lang w:val="pt-BR"/>
              </w:rPr>
            </w:pPr>
            <w:r>
              <w:rPr>
                <w:lang w:val="pt-BR"/>
              </w:rPr>
              <w:t>Atualização dos erros</w:t>
            </w:r>
            <w:r w:rsidR="00757B46">
              <w:rPr>
                <w:lang w:val="pt-BR"/>
              </w:rPr>
              <w:t xml:space="preserve"> identificados pelo professor</w:t>
            </w:r>
            <w:r>
              <w:rPr>
                <w:lang w:val="pt-BR"/>
              </w:rPr>
              <w:t>.</w:t>
            </w:r>
          </w:p>
        </w:tc>
        <w:tc>
          <w:tcPr>
            <w:tcW w:w="2592" w:type="dxa"/>
          </w:tcPr>
          <w:p w14:paraId="56CEF0C7" w14:textId="1DD3D61E" w:rsidR="001E775C" w:rsidRDefault="001E775C" w:rsidP="007230EB">
            <w:pPr>
              <w:pStyle w:val="Tabletext"/>
              <w:jc w:val="both"/>
              <w:rPr>
                <w:lang w:val="pt-BR"/>
              </w:rPr>
            </w:pPr>
            <w:r>
              <w:rPr>
                <w:lang w:val="pt-BR"/>
              </w:rPr>
              <w:t>Raquel, Julia, Wictor, Grazielle, João Pedro, Bruno e Lucas.</w:t>
            </w:r>
          </w:p>
        </w:tc>
      </w:tr>
      <w:tr w:rsidR="009B4245" w:rsidRPr="005C6710" w14:paraId="28ADBAEF" w14:textId="77777777" w:rsidTr="00191860">
        <w:tc>
          <w:tcPr>
            <w:tcW w:w="2304" w:type="dxa"/>
          </w:tcPr>
          <w:p w14:paraId="0C0FB02B" w14:textId="7E3CA2A0" w:rsidR="009B4245" w:rsidRDefault="00094866" w:rsidP="00F55D65">
            <w:pPr>
              <w:pStyle w:val="Tabletext"/>
              <w:jc w:val="both"/>
            </w:pPr>
            <w:r>
              <w:t>18</w:t>
            </w:r>
            <w:r w:rsidR="009B4245">
              <w:t>/05/2016</w:t>
            </w:r>
          </w:p>
        </w:tc>
        <w:tc>
          <w:tcPr>
            <w:tcW w:w="1152" w:type="dxa"/>
          </w:tcPr>
          <w:p w14:paraId="50E62BF3" w14:textId="2BAF8F9D" w:rsidR="009B4245" w:rsidRDefault="009B4245" w:rsidP="00F55D65">
            <w:pPr>
              <w:pStyle w:val="Tabletext"/>
              <w:jc w:val="both"/>
            </w:pPr>
            <w:r>
              <w:t>3.1</w:t>
            </w:r>
          </w:p>
        </w:tc>
        <w:tc>
          <w:tcPr>
            <w:tcW w:w="3456" w:type="dxa"/>
          </w:tcPr>
          <w:p w14:paraId="2930EA50" w14:textId="4C34CEE3" w:rsidR="009B4245" w:rsidRDefault="009B4245" w:rsidP="00F55D65">
            <w:pPr>
              <w:pStyle w:val="Tabletext"/>
              <w:jc w:val="both"/>
              <w:rPr>
                <w:lang w:val="pt-BR"/>
              </w:rPr>
            </w:pPr>
            <w:r>
              <w:rPr>
                <w:lang w:val="pt-BR"/>
              </w:rPr>
              <w:t>Correção da Estimativa</w:t>
            </w:r>
            <w:r w:rsidR="00757B46">
              <w:rPr>
                <w:lang w:val="pt-BR"/>
              </w:rPr>
              <w:t>, agora com a repartição dos casos de uso</w:t>
            </w:r>
            <w:r>
              <w:rPr>
                <w:lang w:val="pt-BR"/>
              </w:rPr>
              <w:t>.</w:t>
            </w:r>
          </w:p>
        </w:tc>
        <w:tc>
          <w:tcPr>
            <w:tcW w:w="2592" w:type="dxa"/>
          </w:tcPr>
          <w:p w14:paraId="5499BB27" w14:textId="4FAF16E2" w:rsidR="009B4245" w:rsidRDefault="009B4245" w:rsidP="007230EB">
            <w:pPr>
              <w:pStyle w:val="Tabletext"/>
              <w:jc w:val="both"/>
              <w:rPr>
                <w:lang w:val="pt-BR"/>
              </w:rPr>
            </w:pPr>
            <w:r>
              <w:rPr>
                <w:lang w:val="pt-BR"/>
              </w:rPr>
              <w:t>Raquel, Julia, Grazielle, Wictor, João Pedro, Bruno, Lucas.</w:t>
            </w:r>
          </w:p>
        </w:tc>
      </w:tr>
      <w:tr w:rsidR="00603811" w:rsidRPr="005C6710" w14:paraId="44C64EA7" w14:textId="77777777" w:rsidTr="00191860">
        <w:tc>
          <w:tcPr>
            <w:tcW w:w="2304" w:type="dxa"/>
          </w:tcPr>
          <w:p w14:paraId="38574551" w14:textId="04686922" w:rsidR="00603811" w:rsidRDefault="00603811" w:rsidP="00F55D65">
            <w:pPr>
              <w:pStyle w:val="Tabletext"/>
              <w:jc w:val="both"/>
            </w:pPr>
            <w:r>
              <w:t>19/05/2016</w:t>
            </w:r>
          </w:p>
        </w:tc>
        <w:tc>
          <w:tcPr>
            <w:tcW w:w="1152" w:type="dxa"/>
          </w:tcPr>
          <w:p w14:paraId="070B06C7" w14:textId="4044B8E1" w:rsidR="00603811" w:rsidRDefault="00603811" w:rsidP="00F55D65">
            <w:pPr>
              <w:pStyle w:val="Tabletext"/>
              <w:jc w:val="both"/>
            </w:pPr>
            <w:r>
              <w:t>3.2</w:t>
            </w:r>
          </w:p>
        </w:tc>
        <w:tc>
          <w:tcPr>
            <w:tcW w:w="3456" w:type="dxa"/>
          </w:tcPr>
          <w:p w14:paraId="4D0FA54F" w14:textId="53EEF2E0" w:rsidR="00603811" w:rsidRDefault="00603811" w:rsidP="00F55D65">
            <w:pPr>
              <w:pStyle w:val="Tabletext"/>
              <w:jc w:val="both"/>
              <w:rPr>
                <w:lang w:val="pt-BR"/>
              </w:rPr>
            </w:pPr>
            <w:r>
              <w:rPr>
                <w:lang w:val="pt-BR"/>
              </w:rPr>
              <w:t>Adição de alguns Casos de Uso no fluxo dos sensores.</w:t>
            </w:r>
          </w:p>
        </w:tc>
        <w:tc>
          <w:tcPr>
            <w:tcW w:w="2592" w:type="dxa"/>
          </w:tcPr>
          <w:p w14:paraId="6C459732" w14:textId="6EB3EEA4" w:rsidR="00603811" w:rsidRDefault="00603811" w:rsidP="007230EB">
            <w:pPr>
              <w:pStyle w:val="Tabletext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Raquel, Julia, Grazielle, Wictor, João Pedro, Lucas e Bruno. </w:t>
            </w:r>
          </w:p>
        </w:tc>
      </w:tr>
    </w:tbl>
    <w:p w14:paraId="1FC86284" w14:textId="77777777" w:rsidR="000E2FE6" w:rsidRPr="00C627DA" w:rsidRDefault="000E2FE6" w:rsidP="000E2FE6">
      <w:pPr>
        <w:rPr>
          <w:lang w:val="pt-BR"/>
        </w:rPr>
      </w:pPr>
    </w:p>
    <w:p w14:paraId="65781D12" w14:textId="77777777" w:rsidR="000E2FE6" w:rsidRPr="00C627DA" w:rsidRDefault="000E2FE6" w:rsidP="000E2FE6">
      <w:pPr>
        <w:pStyle w:val="Ttulo"/>
        <w:rPr>
          <w:rFonts w:ascii="Times New Roman" w:hAnsi="Times New Roman"/>
          <w:lang w:val="pt-BR"/>
        </w:rPr>
      </w:pPr>
      <w:r w:rsidRPr="00C627DA">
        <w:rPr>
          <w:rFonts w:ascii="Times New Roman" w:hAnsi="Times New Roman"/>
          <w:lang w:val="pt-BR"/>
        </w:rPr>
        <w:br w:type="page"/>
      </w:r>
      <w:r w:rsidRPr="00C627DA">
        <w:rPr>
          <w:rFonts w:ascii="Times New Roman" w:hAnsi="Times New Roman"/>
          <w:lang w:val="pt-BR"/>
        </w:rPr>
        <w:lastRenderedPageBreak/>
        <w:t>Índice Analítico</w:t>
      </w:r>
    </w:p>
    <w:p w14:paraId="4C002171" w14:textId="77777777" w:rsidR="00F55D65" w:rsidRPr="00C627DA" w:rsidRDefault="000E2FE6">
      <w:pPr>
        <w:pStyle w:val="ndice1"/>
        <w:tabs>
          <w:tab w:val="left" w:pos="432"/>
        </w:tabs>
        <w:rPr>
          <w:noProof/>
          <w:lang w:val="pt-BR" w:eastAsia="pt-BR"/>
        </w:rPr>
      </w:pPr>
      <w:r w:rsidRPr="00C627DA">
        <w:fldChar w:fldCharType="begin"/>
      </w:r>
      <w:r w:rsidRPr="00C627DA">
        <w:rPr>
          <w:lang w:val="pt-BR"/>
        </w:rPr>
        <w:instrText xml:space="preserve"> TOC \o "1-3" </w:instrText>
      </w:r>
      <w:r w:rsidRPr="00C627DA">
        <w:fldChar w:fldCharType="separate"/>
      </w:r>
      <w:r w:rsidR="00F55D65" w:rsidRPr="004062FE">
        <w:rPr>
          <w:noProof/>
          <w:lang w:val="pt-BR"/>
        </w:rPr>
        <w:t>1.</w:t>
      </w:r>
      <w:r w:rsidR="00F55D65" w:rsidRPr="00C627DA">
        <w:rPr>
          <w:noProof/>
          <w:lang w:val="pt-BR" w:eastAsia="pt-BR"/>
        </w:rPr>
        <w:tab/>
      </w:r>
      <w:r w:rsidR="00F55D65" w:rsidRPr="004062FE">
        <w:rPr>
          <w:noProof/>
          <w:lang w:val="pt-BR"/>
        </w:rPr>
        <w:t>Introdução</w:t>
      </w:r>
      <w:r w:rsidR="00F55D65" w:rsidRPr="004062FE">
        <w:rPr>
          <w:noProof/>
          <w:lang w:val="pt-BR"/>
        </w:rPr>
        <w:tab/>
      </w:r>
      <w:r w:rsidR="00F55D65" w:rsidRPr="00C627DA">
        <w:rPr>
          <w:noProof/>
        </w:rPr>
        <w:fldChar w:fldCharType="begin"/>
      </w:r>
      <w:r w:rsidR="00F55D65" w:rsidRPr="004062FE">
        <w:rPr>
          <w:noProof/>
          <w:lang w:val="pt-BR"/>
        </w:rPr>
        <w:instrText xml:space="preserve"> PAGEREF _Toc342940713 \h </w:instrText>
      </w:r>
      <w:r w:rsidR="00F55D65" w:rsidRPr="00C627DA">
        <w:rPr>
          <w:noProof/>
        </w:rPr>
      </w:r>
      <w:r w:rsidR="00F55D65" w:rsidRPr="00C627DA">
        <w:rPr>
          <w:noProof/>
        </w:rPr>
        <w:fldChar w:fldCharType="separate"/>
      </w:r>
      <w:r w:rsidR="00F55D65" w:rsidRPr="004062FE">
        <w:rPr>
          <w:noProof/>
          <w:lang w:val="pt-BR"/>
        </w:rPr>
        <w:t>4</w:t>
      </w:r>
      <w:r w:rsidR="00F55D65" w:rsidRPr="00C627DA">
        <w:rPr>
          <w:noProof/>
        </w:rPr>
        <w:fldChar w:fldCharType="end"/>
      </w:r>
    </w:p>
    <w:p w14:paraId="3C0FC717" w14:textId="77777777" w:rsidR="00F55D65" w:rsidRPr="00C627DA" w:rsidRDefault="00F55D65">
      <w:pPr>
        <w:pStyle w:val="ndice1"/>
        <w:tabs>
          <w:tab w:val="left" w:pos="432"/>
        </w:tabs>
        <w:rPr>
          <w:noProof/>
          <w:lang w:val="pt-BR" w:eastAsia="pt-BR"/>
        </w:rPr>
      </w:pPr>
      <w:r w:rsidRPr="004062FE">
        <w:rPr>
          <w:noProof/>
          <w:lang w:val="pt-BR"/>
        </w:rPr>
        <w:t>2.</w:t>
      </w:r>
      <w:r w:rsidRPr="00C627DA">
        <w:rPr>
          <w:noProof/>
          <w:lang w:val="pt-BR" w:eastAsia="pt-BR"/>
        </w:rPr>
        <w:tab/>
      </w:r>
      <w:r w:rsidRPr="004062FE">
        <w:rPr>
          <w:noProof/>
          <w:lang w:val="pt-BR"/>
        </w:rPr>
        <w:t>Atores</w:t>
      </w:r>
      <w:r w:rsidRPr="004062FE">
        <w:rPr>
          <w:noProof/>
          <w:lang w:val="pt-BR"/>
        </w:rPr>
        <w:tab/>
      </w:r>
      <w:r w:rsidRPr="00C627DA">
        <w:rPr>
          <w:noProof/>
        </w:rPr>
        <w:fldChar w:fldCharType="begin"/>
      </w:r>
      <w:r w:rsidRPr="004062FE">
        <w:rPr>
          <w:noProof/>
          <w:lang w:val="pt-BR"/>
        </w:rPr>
        <w:instrText xml:space="preserve"> PAGEREF _Toc342940714 \h </w:instrText>
      </w:r>
      <w:r w:rsidRPr="00C627DA">
        <w:rPr>
          <w:noProof/>
        </w:rPr>
      </w:r>
      <w:r w:rsidRPr="00C627DA">
        <w:rPr>
          <w:noProof/>
        </w:rPr>
        <w:fldChar w:fldCharType="separate"/>
      </w:r>
      <w:r w:rsidRPr="004062FE">
        <w:rPr>
          <w:noProof/>
          <w:lang w:val="pt-BR"/>
        </w:rPr>
        <w:t>4</w:t>
      </w:r>
      <w:r w:rsidRPr="00C627DA">
        <w:rPr>
          <w:noProof/>
        </w:rPr>
        <w:fldChar w:fldCharType="end"/>
      </w:r>
    </w:p>
    <w:p w14:paraId="44558B6E" w14:textId="77777777" w:rsidR="00F55D65" w:rsidRPr="00C627DA" w:rsidRDefault="00C53718" w:rsidP="00C53718">
      <w:pPr>
        <w:pStyle w:val="ndice2"/>
        <w:tabs>
          <w:tab w:val="left" w:pos="1100"/>
        </w:tabs>
        <w:ind w:left="0"/>
        <w:rPr>
          <w:noProof/>
          <w:lang w:val="pt-BR" w:eastAsia="pt-BR"/>
        </w:rPr>
      </w:pPr>
      <w:r>
        <w:rPr>
          <w:noProof/>
          <w:lang w:val="pt-BR" w:eastAsia="pt-BR"/>
        </w:rPr>
        <w:tab/>
      </w:r>
      <w:r w:rsidR="004062FE">
        <w:rPr>
          <w:noProof/>
          <w:lang w:val="pt-BR" w:eastAsia="pt-BR"/>
        </w:rPr>
        <w:t>2.1 Administrador</w:t>
      </w:r>
    </w:p>
    <w:p w14:paraId="20D2DF24" w14:textId="77777777" w:rsidR="00F55D65" w:rsidRPr="00C627DA" w:rsidRDefault="00F55D65">
      <w:pPr>
        <w:pStyle w:val="ndice1"/>
        <w:tabs>
          <w:tab w:val="left" w:pos="432"/>
        </w:tabs>
        <w:rPr>
          <w:noProof/>
          <w:lang w:val="pt-BR" w:eastAsia="pt-BR"/>
        </w:rPr>
      </w:pPr>
      <w:r w:rsidRPr="004062FE">
        <w:rPr>
          <w:noProof/>
          <w:lang w:val="pt-BR"/>
        </w:rPr>
        <w:t>3.</w:t>
      </w:r>
      <w:r w:rsidRPr="00C627DA">
        <w:rPr>
          <w:noProof/>
          <w:lang w:val="pt-BR" w:eastAsia="pt-BR"/>
        </w:rPr>
        <w:tab/>
      </w:r>
      <w:r w:rsidR="00EC787C">
        <w:rPr>
          <w:noProof/>
          <w:lang w:val="pt-BR" w:eastAsia="pt-BR"/>
        </w:rPr>
        <w:t xml:space="preserve"> Diagram</w:t>
      </w:r>
      <w:r w:rsidR="000B62C3">
        <w:rPr>
          <w:noProof/>
          <w:lang w:val="pt-BR" w:eastAsia="pt-BR"/>
        </w:rPr>
        <w:t>a</w:t>
      </w:r>
      <w:r w:rsidR="00EC787C">
        <w:rPr>
          <w:noProof/>
          <w:lang w:val="pt-BR" w:eastAsia="pt-BR"/>
        </w:rPr>
        <w:t xml:space="preserve"> de </w:t>
      </w:r>
      <w:r w:rsidRPr="004062FE">
        <w:rPr>
          <w:noProof/>
          <w:lang w:val="pt-BR"/>
        </w:rPr>
        <w:t>Casos de Uso</w:t>
      </w:r>
      <w:r w:rsidRPr="004062FE">
        <w:rPr>
          <w:noProof/>
          <w:lang w:val="pt-BR"/>
        </w:rPr>
        <w:tab/>
      </w:r>
      <w:r w:rsidRPr="00C627DA">
        <w:rPr>
          <w:noProof/>
        </w:rPr>
        <w:fldChar w:fldCharType="begin"/>
      </w:r>
      <w:r w:rsidRPr="004062FE">
        <w:rPr>
          <w:noProof/>
          <w:lang w:val="pt-BR"/>
        </w:rPr>
        <w:instrText xml:space="preserve"> PAGEREF _Toc342940718 \h </w:instrText>
      </w:r>
      <w:r w:rsidRPr="00C627DA">
        <w:rPr>
          <w:noProof/>
        </w:rPr>
      </w:r>
      <w:r w:rsidRPr="00C627DA">
        <w:rPr>
          <w:noProof/>
        </w:rPr>
        <w:fldChar w:fldCharType="separate"/>
      </w:r>
      <w:r w:rsidRPr="004062FE">
        <w:rPr>
          <w:noProof/>
          <w:lang w:val="pt-BR"/>
        </w:rPr>
        <w:t>5</w:t>
      </w:r>
      <w:r w:rsidRPr="00C627DA">
        <w:rPr>
          <w:noProof/>
        </w:rPr>
        <w:fldChar w:fldCharType="end"/>
      </w:r>
    </w:p>
    <w:p w14:paraId="54C73C4C" w14:textId="77777777" w:rsidR="00F55D65" w:rsidRPr="00C627DA" w:rsidRDefault="00F55D65" w:rsidP="006373E2">
      <w:pPr>
        <w:pStyle w:val="ndice2"/>
        <w:tabs>
          <w:tab w:val="left" w:pos="1100"/>
        </w:tabs>
        <w:ind w:left="0"/>
        <w:rPr>
          <w:noProof/>
          <w:lang w:val="pt-BR" w:eastAsia="pt-BR"/>
        </w:rPr>
      </w:pPr>
    </w:p>
    <w:p w14:paraId="7A610FBD" w14:textId="77777777" w:rsidR="00EC787C" w:rsidRDefault="00EC787C" w:rsidP="00EC787C">
      <w:pPr>
        <w:pStyle w:val="ndice1"/>
        <w:tabs>
          <w:tab w:val="left" w:pos="432"/>
        </w:tabs>
        <w:rPr>
          <w:noProof/>
          <w:lang w:val="pt-BR"/>
        </w:rPr>
      </w:pPr>
      <w:r w:rsidRPr="00C627DA">
        <w:rPr>
          <w:noProof/>
          <w:lang w:val="pt-BR"/>
        </w:rPr>
        <w:t>4.</w:t>
      </w:r>
      <w:r w:rsidRPr="00C627DA">
        <w:rPr>
          <w:noProof/>
          <w:lang w:val="pt-BR" w:eastAsia="pt-BR"/>
        </w:rPr>
        <w:tab/>
      </w:r>
      <w:r w:rsidRPr="00C627DA">
        <w:rPr>
          <w:noProof/>
          <w:lang w:val="pt-BR"/>
        </w:rPr>
        <w:t>Caso</w:t>
      </w:r>
      <w:r w:rsidR="000B62C3">
        <w:rPr>
          <w:noProof/>
          <w:lang w:val="pt-BR"/>
        </w:rPr>
        <w:t>s</w:t>
      </w:r>
      <w:r w:rsidRPr="00C627DA">
        <w:rPr>
          <w:noProof/>
          <w:lang w:val="pt-BR"/>
        </w:rPr>
        <w:t xml:space="preserve"> de Uso</w:t>
      </w:r>
      <w:r w:rsidRPr="00C627DA">
        <w:rPr>
          <w:noProof/>
          <w:lang w:val="pt-BR"/>
        </w:rPr>
        <w:tab/>
      </w:r>
      <w:r w:rsidRPr="000B62C3">
        <w:rPr>
          <w:noProof/>
          <w:lang w:val="pt-BR"/>
        </w:rPr>
        <w:t>6</w:t>
      </w:r>
    </w:p>
    <w:p w14:paraId="5702BC4E" w14:textId="77777777" w:rsidR="000230C7" w:rsidRPr="00C627DA" w:rsidRDefault="000230C7" w:rsidP="000230C7">
      <w:pPr>
        <w:rPr>
          <w:lang w:val="pt-BR" w:eastAsia="x-none"/>
        </w:rPr>
      </w:pPr>
    </w:p>
    <w:p w14:paraId="1EFEEB75" w14:textId="77777777" w:rsidR="000230C7" w:rsidRDefault="000230C7" w:rsidP="000230C7">
      <w:pPr>
        <w:rPr>
          <w:lang w:val="pt-BR"/>
        </w:rPr>
      </w:pPr>
      <w:r>
        <w:rPr>
          <w:lang w:val="pt-BR"/>
        </w:rPr>
        <w:t>4.1</w:t>
      </w:r>
      <w:r>
        <w:rPr>
          <w:lang w:val="pt-BR"/>
        </w:rPr>
        <w:tab/>
      </w:r>
      <w:r w:rsidRPr="00C627DA">
        <w:rPr>
          <w:lang w:val="pt-BR"/>
        </w:rPr>
        <w:t>Gerenciamento</w:t>
      </w:r>
      <w:r w:rsidRPr="00EC787C">
        <w:rPr>
          <w:lang w:val="pt-BR"/>
        </w:rPr>
        <w:t xml:space="preserve"> </w:t>
      </w:r>
      <w:r>
        <w:rPr>
          <w:lang w:val="pt-BR"/>
        </w:rPr>
        <w:t xml:space="preserve">de </w:t>
      </w:r>
      <w:r w:rsidRPr="00EC787C">
        <w:rPr>
          <w:lang w:val="pt-BR"/>
        </w:rPr>
        <w:t>PCDs</w:t>
      </w:r>
      <w:r>
        <w:rPr>
          <w:lang w:val="pt-BR"/>
        </w:rPr>
        <w:t>;</w:t>
      </w:r>
    </w:p>
    <w:p w14:paraId="349BA94B" w14:textId="77777777" w:rsidR="000230C7" w:rsidRDefault="000230C7" w:rsidP="000230C7">
      <w:pPr>
        <w:rPr>
          <w:lang w:val="pt-BR"/>
        </w:rPr>
      </w:pPr>
      <w:r>
        <w:rPr>
          <w:lang w:val="pt-BR"/>
        </w:rPr>
        <w:tab/>
        <w:t>4.1.1 Cadastrar PCD;</w:t>
      </w:r>
    </w:p>
    <w:p w14:paraId="52BA6827" w14:textId="77777777" w:rsidR="000230C7" w:rsidRDefault="000230C7" w:rsidP="000230C7">
      <w:pPr>
        <w:rPr>
          <w:lang w:val="pt-BR"/>
        </w:rPr>
      </w:pPr>
      <w:r>
        <w:rPr>
          <w:lang w:val="pt-BR"/>
        </w:rPr>
        <w:tab/>
        <w:t>4.1.2 Pesquisar PCD.</w:t>
      </w:r>
    </w:p>
    <w:p w14:paraId="543A8C10" w14:textId="77777777" w:rsidR="000230C7" w:rsidRDefault="000230C7" w:rsidP="000230C7">
      <w:pPr>
        <w:ind w:firstLine="720"/>
        <w:rPr>
          <w:lang w:val="pt-BR"/>
        </w:rPr>
      </w:pPr>
      <w:r>
        <w:rPr>
          <w:lang w:val="pt-BR"/>
        </w:rPr>
        <w:t>4.1.3 Editar PCD;</w:t>
      </w:r>
      <w:r>
        <w:rPr>
          <w:lang w:val="pt-BR"/>
        </w:rPr>
        <w:tab/>
      </w:r>
    </w:p>
    <w:p w14:paraId="651C313B" w14:textId="77777777" w:rsidR="000230C7" w:rsidRDefault="000230C7" w:rsidP="000230C7">
      <w:pPr>
        <w:rPr>
          <w:lang w:val="pt-BR"/>
        </w:rPr>
      </w:pPr>
      <w:r>
        <w:rPr>
          <w:lang w:val="pt-BR"/>
        </w:rPr>
        <w:tab/>
        <w:t xml:space="preserve">4.1.4 Excluir PCD.             </w:t>
      </w:r>
    </w:p>
    <w:p w14:paraId="05998219" w14:textId="77777777" w:rsidR="000230C7" w:rsidRPr="00EC787C" w:rsidRDefault="000230C7" w:rsidP="000230C7">
      <w:pPr>
        <w:rPr>
          <w:lang w:val="pt-BR"/>
        </w:rPr>
      </w:pPr>
      <w:r>
        <w:rPr>
          <w:lang w:val="pt-BR"/>
        </w:rPr>
        <w:t xml:space="preserve">         </w:t>
      </w:r>
    </w:p>
    <w:p w14:paraId="6D20AE81" w14:textId="77777777" w:rsidR="000230C7" w:rsidRDefault="000230C7" w:rsidP="000230C7">
      <w:pPr>
        <w:rPr>
          <w:lang w:val="pt-BR"/>
        </w:rPr>
      </w:pPr>
      <w:r>
        <w:rPr>
          <w:lang w:val="pt-BR"/>
        </w:rPr>
        <w:t>4</w:t>
      </w:r>
      <w:r w:rsidRPr="00EC787C">
        <w:rPr>
          <w:lang w:val="pt-BR"/>
        </w:rPr>
        <w:t>.2</w:t>
      </w:r>
      <w:r w:rsidRPr="00EC787C">
        <w:rPr>
          <w:lang w:val="pt-BR"/>
        </w:rPr>
        <w:tab/>
        <w:t>Gerenciamento de Sensores</w:t>
      </w:r>
      <w:r>
        <w:rPr>
          <w:lang w:val="pt-BR"/>
        </w:rPr>
        <w:t>;</w:t>
      </w:r>
    </w:p>
    <w:p w14:paraId="19D37843" w14:textId="77777777" w:rsidR="000230C7" w:rsidRDefault="000230C7" w:rsidP="000230C7">
      <w:pPr>
        <w:rPr>
          <w:lang w:val="pt-BR"/>
        </w:rPr>
      </w:pPr>
      <w:r>
        <w:rPr>
          <w:lang w:val="pt-BR"/>
        </w:rPr>
        <w:tab/>
        <w:t>4.2.1 Cadastrar Sensor;</w:t>
      </w:r>
    </w:p>
    <w:p w14:paraId="60B95D4F" w14:textId="77777777" w:rsidR="000230C7" w:rsidRDefault="000230C7" w:rsidP="000230C7">
      <w:pPr>
        <w:rPr>
          <w:lang w:val="pt-BR"/>
        </w:rPr>
      </w:pPr>
      <w:r>
        <w:rPr>
          <w:lang w:val="pt-BR"/>
        </w:rPr>
        <w:tab/>
        <w:t>4.2.2 Pesquisar Sensor;</w:t>
      </w:r>
    </w:p>
    <w:p w14:paraId="423D77AA" w14:textId="77777777" w:rsidR="000230C7" w:rsidRDefault="000230C7" w:rsidP="000230C7">
      <w:pPr>
        <w:rPr>
          <w:lang w:val="pt-BR"/>
        </w:rPr>
      </w:pPr>
      <w:r>
        <w:rPr>
          <w:lang w:val="pt-BR"/>
        </w:rPr>
        <w:tab/>
        <w:t>4.2.3 Editar Sensor;</w:t>
      </w:r>
    </w:p>
    <w:p w14:paraId="4B24980A" w14:textId="3F0341DA" w:rsidR="000230C7" w:rsidRDefault="00603811" w:rsidP="000230C7">
      <w:pPr>
        <w:rPr>
          <w:lang w:val="pt-BR"/>
        </w:rPr>
      </w:pPr>
      <w:r>
        <w:rPr>
          <w:lang w:val="pt-BR"/>
        </w:rPr>
        <w:tab/>
        <w:t>4.2.4 Excluir Sensor;</w:t>
      </w:r>
    </w:p>
    <w:p w14:paraId="199284E6" w14:textId="0F88D338" w:rsidR="00603811" w:rsidRDefault="00603811" w:rsidP="00603811">
      <w:pPr>
        <w:rPr>
          <w:lang w:val="pt-BR"/>
        </w:rPr>
      </w:pPr>
      <w:r>
        <w:rPr>
          <w:lang w:val="pt-BR"/>
        </w:rPr>
        <w:t xml:space="preserve">              4.2.5 Cadastrar Vinculação;</w:t>
      </w:r>
    </w:p>
    <w:p w14:paraId="250131C4" w14:textId="77777777" w:rsidR="00603811" w:rsidRDefault="00603811" w:rsidP="00603811">
      <w:pPr>
        <w:rPr>
          <w:lang w:val="pt-BR"/>
        </w:rPr>
      </w:pPr>
      <w:r>
        <w:rPr>
          <w:lang w:val="pt-BR"/>
        </w:rPr>
        <w:tab/>
        <w:t>4.2.6 Vincular Sensor;</w:t>
      </w:r>
    </w:p>
    <w:p w14:paraId="39DEE73F" w14:textId="77777777" w:rsidR="00603811" w:rsidRDefault="00603811" w:rsidP="00603811">
      <w:pPr>
        <w:rPr>
          <w:lang w:val="pt-BR"/>
        </w:rPr>
      </w:pPr>
      <w:r>
        <w:rPr>
          <w:lang w:val="pt-BR"/>
        </w:rPr>
        <w:tab/>
        <w:t>4.2.7 Editar Vinculação;</w:t>
      </w:r>
    </w:p>
    <w:p w14:paraId="375A3AD2" w14:textId="77777777" w:rsidR="00603811" w:rsidRDefault="00603811" w:rsidP="00603811">
      <w:pPr>
        <w:rPr>
          <w:lang w:val="pt-BR"/>
        </w:rPr>
      </w:pPr>
      <w:r>
        <w:rPr>
          <w:lang w:val="pt-BR"/>
        </w:rPr>
        <w:tab/>
        <w:t>4.2.8 Excluir Vinculação.</w:t>
      </w:r>
    </w:p>
    <w:p w14:paraId="7B020B2E" w14:textId="77777777" w:rsidR="00603811" w:rsidRDefault="00603811" w:rsidP="000230C7">
      <w:pPr>
        <w:rPr>
          <w:lang w:val="pt-BR"/>
        </w:rPr>
      </w:pPr>
    </w:p>
    <w:p w14:paraId="7866EF47" w14:textId="77777777" w:rsidR="00603811" w:rsidRDefault="00603811" w:rsidP="000230C7">
      <w:pPr>
        <w:rPr>
          <w:lang w:val="pt-BR"/>
        </w:rPr>
      </w:pPr>
    </w:p>
    <w:p w14:paraId="55E984F5" w14:textId="77777777" w:rsidR="000230C7" w:rsidRPr="00EC787C" w:rsidRDefault="000230C7" w:rsidP="000230C7">
      <w:pPr>
        <w:rPr>
          <w:lang w:val="pt-BR"/>
        </w:rPr>
      </w:pPr>
    </w:p>
    <w:p w14:paraId="7A9E9639" w14:textId="77777777" w:rsidR="000230C7" w:rsidRDefault="000230C7" w:rsidP="000230C7">
      <w:pPr>
        <w:rPr>
          <w:bCs/>
          <w:lang w:val="pt-BR"/>
        </w:rPr>
      </w:pPr>
      <w:r>
        <w:rPr>
          <w:bCs/>
          <w:lang w:val="pt-BR"/>
        </w:rPr>
        <w:t>4.3</w:t>
      </w:r>
      <w:r>
        <w:rPr>
          <w:bCs/>
          <w:lang w:val="pt-BR"/>
        </w:rPr>
        <w:tab/>
        <w:t>Processamento de</w:t>
      </w:r>
      <w:r w:rsidRPr="00342DA9">
        <w:rPr>
          <w:bCs/>
          <w:lang w:val="pt-BR"/>
        </w:rPr>
        <w:t xml:space="preserve"> Imagens de PCDs</w:t>
      </w:r>
      <w:r>
        <w:rPr>
          <w:bCs/>
          <w:lang w:val="pt-BR"/>
        </w:rPr>
        <w:t>;</w:t>
      </w:r>
    </w:p>
    <w:p w14:paraId="30F60623" w14:textId="77777777" w:rsidR="000230C7" w:rsidRDefault="000230C7" w:rsidP="000230C7">
      <w:pPr>
        <w:rPr>
          <w:bCs/>
          <w:lang w:val="pt-BR"/>
        </w:rPr>
      </w:pPr>
      <w:r>
        <w:rPr>
          <w:bCs/>
          <w:lang w:val="pt-BR"/>
        </w:rPr>
        <w:tab/>
        <w:t>4.3.1 Cadastrar Imagens;</w:t>
      </w:r>
    </w:p>
    <w:p w14:paraId="69564940" w14:textId="77777777" w:rsidR="000230C7" w:rsidRDefault="000230C7" w:rsidP="000230C7">
      <w:pPr>
        <w:rPr>
          <w:bCs/>
          <w:lang w:val="pt-BR"/>
        </w:rPr>
      </w:pPr>
      <w:r>
        <w:rPr>
          <w:bCs/>
          <w:lang w:val="pt-BR"/>
        </w:rPr>
        <w:tab/>
        <w:t>4.3.2 Gerenciar Imagens;</w:t>
      </w:r>
    </w:p>
    <w:p w14:paraId="2E45029A" w14:textId="77777777" w:rsidR="000230C7" w:rsidRDefault="000230C7" w:rsidP="000230C7">
      <w:pPr>
        <w:rPr>
          <w:bCs/>
          <w:lang w:val="pt-BR"/>
        </w:rPr>
      </w:pPr>
      <w:r>
        <w:rPr>
          <w:bCs/>
          <w:lang w:val="pt-BR"/>
        </w:rPr>
        <w:tab/>
        <w:t>4.3.3 Editar Imagens;</w:t>
      </w:r>
    </w:p>
    <w:p w14:paraId="2881AC6F" w14:textId="77777777" w:rsidR="000230C7" w:rsidRDefault="000230C7" w:rsidP="000230C7">
      <w:pPr>
        <w:rPr>
          <w:bCs/>
          <w:lang w:val="pt-BR"/>
        </w:rPr>
      </w:pPr>
      <w:r>
        <w:rPr>
          <w:bCs/>
          <w:lang w:val="pt-BR"/>
        </w:rPr>
        <w:tab/>
        <w:t>4.3.4 Excluir Imagens.</w:t>
      </w:r>
    </w:p>
    <w:p w14:paraId="11C0D3AD" w14:textId="77777777" w:rsidR="000230C7" w:rsidRDefault="000230C7" w:rsidP="000230C7">
      <w:pPr>
        <w:rPr>
          <w:bCs/>
          <w:lang w:val="pt-BR"/>
        </w:rPr>
      </w:pPr>
    </w:p>
    <w:p w14:paraId="2D8553EA" w14:textId="77777777" w:rsidR="000230C7" w:rsidRDefault="000230C7" w:rsidP="000230C7">
      <w:pPr>
        <w:rPr>
          <w:bCs/>
          <w:lang w:val="pt-BR"/>
        </w:rPr>
      </w:pPr>
      <w:r>
        <w:rPr>
          <w:bCs/>
          <w:lang w:val="pt-BR"/>
        </w:rPr>
        <w:t xml:space="preserve">4.4 </w:t>
      </w:r>
      <w:r>
        <w:rPr>
          <w:bCs/>
          <w:lang w:val="pt-BR"/>
        </w:rPr>
        <w:tab/>
        <w:t>Funcionamento de PCDs;</w:t>
      </w:r>
    </w:p>
    <w:p w14:paraId="6EF0F718" w14:textId="77777777" w:rsidR="000230C7" w:rsidRDefault="000230C7" w:rsidP="000230C7">
      <w:pPr>
        <w:rPr>
          <w:bCs/>
          <w:lang w:val="pt-BR"/>
        </w:rPr>
      </w:pPr>
      <w:r>
        <w:rPr>
          <w:bCs/>
          <w:lang w:val="pt-BR"/>
        </w:rPr>
        <w:tab/>
        <w:t>4.4.1 Habilitar/Desabilitar;</w:t>
      </w:r>
    </w:p>
    <w:p w14:paraId="2D4451AD" w14:textId="77777777" w:rsidR="000230C7" w:rsidRDefault="000230C7" w:rsidP="000230C7">
      <w:pPr>
        <w:rPr>
          <w:bCs/>
          <w:lang w:val="pt-BR"/>
        </w:rPr>
      </w:pPr>
    </w:p>
    <w:p w14:paraId="30FE1A5D" w14:textId="77777777" w:rsidR="000230C7" w:rsidRDefault="000230C7" w:rsidP="000230C7">
      <w:pPr>
        <w:rPr>
          <w:bCs/>
          <w:lang w:val="pt-BR"/>
        </w:rPr>
      </w:pPr>
      <w:r>
        <w:rPr>
          <w:bCs/>
          <w:lang w:val="pt-BR"/>
        </w:rPr>
        <w:t xml:space="preserve">4.5 </w:t>
      </w:r>
      <w:r>
        <w:rPr>
          <w:bCs/>
          <w:lang w:val="pt-BR"/>
        </w:rPr>
        <w:tab/>
        <w:t>Selecionar Opções.</w:t>
      </w:r>
    </w:p>
    <w:p w14:paraId="77167063" w14:textId="77777777" w:rsidR="00C53718" w:rsidRPr="00C53718" w:rsidRDefault="00C53718" w:rsidP="00C53718">
      <w:pPr>
        <w:rPr>
          <w:lang w:val="pt-BR"/>
        </w:rPr>
      </w:pPr>
    </w:p>
    <w:p w14:paraId="32E28B90" w14:textId="77777777" w:rsidR="00EC787C" w:rsidRDefault="00EC787C" w:rsidP="00EC787C">
      <w:pPr>
        <w:pStyle w:val="ndice1"/>
        <w:tabs>
          <w:tab w:val="left" w:pos="432"/>
        </w:tabs>
        <w:rPr>
          <w:noProof/>
          <w:lang w:val="pt-BR"/>
        </w:rPr>
      </w:pPr>
      <w:r>
        <w:rPr>
          <w:noProof/>
          <w:lang w:val="pt-BR"/>
        </w:rPr>
        <w:t>5.</w:t>
      </w:r>
      <w:r w:rsidRPr="00C627DA">
        <w:rPr>
          <w:noProof/>
          <w:lang w:val="pt-BR" w:eastAsia="pt-BR"/>
        </w:rPr>
        <w:tab/>
      </w:r>
      <w:r>
        <w:rPr>
          <w:noProof/>
          <w:lang w:val="pt-BR" w:eastAsia="pt-BR"/>
        </w:rPr>
        <w:t xml:space="preserve">Estimativa de Esforços </w:t>
      </w:r>
      <w:r w:rsidRPr="00C627DA">
        <w:rPr>
          <w:noProof/>
          <w:lang w:val="pt-BR"/>
        </w:rPr>
        <w:tab/>
      </w:r>
      <w:r w:rsidR="00DF5842">
        <w:rPr>
          <w:noProof/>
          <w:lang w:val="pt-BR"/>
        </w:rPr>
        <w:t>14</w:t>
      </w:r>
    </w:p>
    <w:p w14:paraId="3810E80F" w14:textId="77777777" w:rsidR="00C53718" w:rsidRPr="00EC787C" w:rsidRDefault="00C53718" w:rsidP="00C53718">
      <w:pPr>
        <w:ind w:firstLine="720"/>
        <w:rPr>
          <w:lang w:val="pt-BR"/>
        </w:rPr>
      </w:pPr>
      <w:r w:rsidRPr="00EC787C">
        <w:rPr>
          <w:lang w:val="pt-BR"/>
        </w:rPr>
        <w:t xml:space="preserve">5.1     </w:t>
      </w:r>
      <w:r>
        <w:rPr>
          <w:b/>
          <w:lang w:val="pt-BR"/>
        </w:rPr>
        <w:t xml:space="preserve">   </w:t>
      </w:r>
      <w:r w:rsidRPr="00EC787C">
        <w:rPr>
          <w:lang w:val="pt-BR"/>
        </w:rPr>
        <w:t>Fatores Técnicos;</w:t>
      </w:r>
    </w:p>
    <w:p w14:paraId="7BA34BA1" w14:textId="77777777" w:rsidR="00C53718" w:rsidRPr="00EC787C" w:rsidRDefault="00C53718" w:rsidP="00C53718">
      <w:pPr>
        <w:ind w:firstLine="720"/>
        <w:rPr>
          <w:lang w:val="pt-BR"/>
        </w:rPr>
      </w:pPr>
      <w:r w:rsidRPr="00EC787C">
        <w:rPr>
          <w:lang w:val="pt-BR"/>
        </w:rPr>
        <w:t xml:space="preserve">5.2 </w:t>
      </w:r>
      <w:r>
        <w:rPr>
          <w:b/>
          <w:lang w:val="pt-BR"/>
        </w:rPr>
        <w:t xml:space="preserve">       </w:t>
      </w:r>
      <w:r w:rsidRPr="00EC787C">
        <w:rPr>
          <w:lang w:val="pt-BR"/>
        </w:rPr>
        <w:t>Fatores Ambientais</w:t>
      </w:r>
      <w:r>
        <w:rPr>
          <w:lang w:val="pt-BR"/>
        </w:rPr>
        <w:t>;</w:t>
      </w:r>
    </w:p>
    <w:p w14:paraId="42996AEE" w14:textId="77777777" w:rsidR="00C53718" w:rsidRPr="00EC787C" w:rsidRDefault="00C53718" w:rsidP="00C53718">
      <w:pPr>
        <w:ind w:firstLine="720"/>
        <w:rPr>
          <w:lang w:val="pt-BR"/>
        </w:rPr>
      </w:pPr>
      <w:r w:rsidRPr="00EC787C">
        <w:rPr>
          <w:lang w:val="pt-BR"/>
        </w:rPr>
        <w:t xml:space="preserve">5.3  </w:t>
      </w:r>
      <w:r>
        <w:rPr>
          <w:lang w:val="pt-BR"/>
        </w:rPr>
        <w:t xml:space="preserve">      </w:t>
      </w:r>
      <w:r w:rsidRPr="00EC787C">
        <w:rPr>
          <w:lang w:val="pt-BR"/>
        </w:rPr>
        <w:t xml:space="preserve">Estimativa. </w:t>
      </w:r>
      <w:r w:rsidR="00D102AF">
        <w:rPr>
          <w:lang w:val="pt-BR"/>
        </w:rPr>
        <w:t xml:space="preserve">  </w:t>
      </w:r>
    </w:p>
    <w:p w14:paraId="12A807A7" w14:textId="77777777" w:rsidR="00C53718" w:rsidRPr="00C627DA" w:rsidRDefault="00C53718" w:rsidP="00C53718">
      <w:pPr>
        <w:rPr>
          <w:lang w:val="pt-BR" w:eastAsia="x-none"/>
        </w:rPr>
      </w:pPr>
    </w:p>
    <w:p w14:paraId="533A4751" w14:textId="77777777" w:rsidR="00C53718" w:rsidRPr="00C627DA" w:rsidRDefault="00C53718" w:rsidP="00C53718">
      <w:pPr>
        <w:pStyle w:val="Cabealho1"/>
        <w:numPr>
          <w:ilvl w:val="0"/>
          <w:numId w:val="0"/>
        </w:numPr>
        <w:ind w:left="720"/>
        <w:rPr>
          <w:rFonts w:ascii="Times New Roman" w:hAnsi="Times New Roman"/>
        </w:rPr>
      </w:pPr>
      <w:r w:rsidRPr="00C627DA">
        <w:rPr>
          <w:rFonts w:ascii="Times New Roman" w:hAnsi="Times New Roman"/>
        </w:rPr>
        <w:br/>
      </w:r>
    </w:p>
    <w:p w14:paraId="7DCECA5C" w14:textId="77777777" w:rsidR="00C53718" w:rsidRPr="00C53718" w:rsidRDefault="00C53718" w:rsidP="000230C7">
      <w:pPr>
        <w:jc w:val="center"/>
        <w:rPr>
          <w:lang w:val="x-none"/>
        </w:rPr>
      </w:pPr>
    </w:p>
    <w:p w14:paraId="013626C2" w14:textId="77777777" w:rsidR="00EC787C" w:rsidRPr="000B62C3" w:rsidRDefault="00EC787C" w:rsidP="00EC787C">
      <w:pPr>
        <w:rPr>
          <w:lang w:val="pt-BR"/>
        </w:rPr>
      </w:pPr>
    </w:p>
    <w:p w14:paraId="1579935B" w14:textId="77777777" w:rsidR="00EC787C" w:rsidRPr="000B62C3" w:rsidRDefault="00EC787C" w:rsidP="00EC787C">
      <w:pPr>
        <w:rPr>
          <w:lang w:val="pt-BR"/>
        </w:rPr>
      </w:pPr>
    </w:p>
    <w:p w14:paraId="7416CA58" w14:textId="77777777" w:rsidR="00EC787C" w:rsidRPr="00EC787C" w:rsidRDefault="00EC787C" w:rsidP="00EC787C">
      <w:pPr>
        <w:rPr>
          <w:lang w:val="pt-BR"/>
        </w:rPr>
      </w:pPr>
    </w:p>
    <w:p w14:paraId="295D97D4" w14:textId="77777777" w:rsidR="00E11515" w:rsidRPr="00C627DA" w:rsidRDefault="000E2FE6" w:rsidP="00E52138">
      <w:pPr>
        <w:pStyle w:val="Cabealho1"/>
        <w:numPr>
          <w:ilvl w:val="0"/>
          <w:numId w:val="0"/>
        </w:numPr>
        <w:jc w:val="both"/>
        <w:rPr>
          <w:rFonts w:ascii="Times New Roman" w:hAnsi="Times New Roman"/>
          <w:lang w:val="pt-BR"/>
        </w:rPr>
      </w:pPr>
      <w:r w:rsidRPr="00C627DA">
        <w:rPr>
          <w:rFonts w:ascii="Times New Roman" w:hAnsi="Times New Roman"/>
          <w:sz w:val="20"/>
        </w:rPr>
        <w:fldChar w:fldCharType="end"/>
      </w:r>
    </w:p>
    <w:p w14:paraId="55D357F9" w14:textId="33EA4CDE" w:rsidR="006D6B87" w:rsidRPr="00C627DA" w:rsidRDefault="000E2FE6" w:rsidP="00603811">
      <w:pPr>
        <w:pStyle w:val="Cabealho1"/>
        <w:numPr>
          <w:ilvl w:val="0"/>
          <w:numId w:val="0"/>
        </w:numPr>
        <w:jc w:val="both"/>
        <w:rPr>
          <w:rFonts w:ascii="Times New Roman" w:hAnsi="Times New Roman"/>
          <w:szCs w:val="24"/>
        </w:rPr>
      </w:pPr>
      <w:r w:rsidRPr="00D102AF">
        <w:rPr>
          <w:lang w:val="pt-BR"/>
        </w:rPr>
        <w:br w:type="page"/>
      </w:r>
      <w:bookmarkStart w:id="0" w:name="_Toc47247800"/>
      <w:bookmarkStart w:id="1" w:name="_Toc342940713"/>
      <w:r w:rsidR="006D6B87" w:rsidRPr="00C627DA">
        <w:rPr>
          <w:rFonts w:ascii="Times New Roman" w:hAnsi="Times New Roman"/>
          <w:szCs w:val="24"/>
        </w:rPr>
        <w:lastRenderedPageBreak/>
        <w:t>Introdução</w:t>
      </w:r>
      <w:bookmarkEnd w:id="0"/>
      <w:bookmarkEnd w:id="1"/>
    </w:p>
    <w:p w14:paraId="27E2BC9B" w14:textId="77777777" w:rsidR="00EE4026" w:rsidRPr="00EC787C" w:rsidRDefault="00EE4026" w:rsidP="00E52138">
      <w:pPr>
        <w:jc w:val="both"/>
        <w:rPr>
          <w:lang w:val="pt-BR"/>
        </w:rPr>
      </w:pPr>
    </w:p>
    <w:p w14:paraId="406A5549" w14:textId="77777777" w:rsidR="006D6B87" w:rsidRPr="00C627DA" w:rsidRDefault="00EE4026" w:rsidP="00E52138">
      <w:pPr>
        <w:ind w:firstLine="720"/>
        <w:jc w:val="both"/>
        <w:rPr>
          <w:rStyle w:val="SoDAField"/>
          <w:color w:val="auto"/>
          <w:lang w:val="pt-BR"/>
        </w:rPr>
      </w:pPr>
      <w:r w:rsidRPr="00C627DA">
        <w:rPr>
          <w:rStyle w:val="SoDAField"/>
          <w:color w:val="auto"/>
          <w:lang w:val="pt-BR"/>
        </w:rPr>
        <w:t xml:space="preserve">Este documento </w:t>
      </w:r>
      <w:r w:rsidR="00567F68" w:rsidRPr="00C627DA">
        <w:rPr>
          <w:rStyle w:val="SoDAField"/>
          <w:color w:val="auto"/>
          <w:lang w:val="pt-BR"/>
        </w:rPr>
        <w:t xml:space="preserve">irá </w:t>
      </w:r>
      <w:r w:rsidRPr="00C627DA">
        <w:rPr>
          <w:rStyle w:val="SoDAField"/>
          <w:color w:val="auto"/>
          <w:lang w:val="pt-BR"/>
        </w:rPr>
        <w:t>apresenta</w:t>
      </w:r>
      <w:r w:rsidR="00567F68" w:rsidRPr="00C627DA">
        <w:rPr>
          <w:rStyle w:val="SoDAField"/>
          <w:color w:val="auto"/>
          <w:lang w:val="pt-BR"/>
        </w:rPr>
        <w:t>r</w:t>
      </w:r>
      <w:r w:rsidRPr="00C627DA">
        <w:rPr>
          <w:rStyle w:val="SoDAField"/>
          <w:color w:val="auto"/>
          <w:lang w:val="pt-BR"/>
        </w:rPr>
        <w:t xml:space="preserve"> uma Visão dos </w:t>
      </w:r>
      <w:r w:rsidR="006D6B87" w:rsidRPr="00C627DA">
        <w:rPr>
          <w:rStyle w:val="SoDAField"/>
          <w:color w:val="auto"/>
          <w:lang w:val="pt-BR"/>
        </w:rPr>
        <w:t xml:space="preserve">Casos de </w:t>
      </w:r>
      <w:r w:rsidRPr="00C627DA">
        <w:rPr>
          <w:rStyle w:val="SoDAField"/>
          <w:color w:val="auto"/>
          <w:lang w:val="pt-BR"/>
        </w:rPr>
        <w:t>U</w:t>
      </w:r>
      <w:r w:rsidR="006D6B87" w:rsidRPr="00C627DA">
        <w:rPr>
          <w:rStyle w:val="SoDAField"/>
          <w:color w:val="auto"/>
          <w:lang w:val="pt-BR"/>
        </w:rPr>
        <w:t>so</w:t>
      </w:r>
      <w:r w:rsidR="006373E2" w:rsidRPr="00C627DA">
        <w:rPr>
          <w:rStyle w:val="SoDAField"/>
          <w:color w:val="auto"/>
          <w:lang w:val="pt-BR"/>
        </w:rPr>
        <w:t>,</w:t>
      </w:r>
      <w:r w:rsidR="006D6B87" w:rsidRPr="00C627DA">
        <w:rPr>
          <w:rStyle w:val="SoDAField"/>
          <w:color w:val="auto"/>
          <w:lang w:val="pt-BR"/>
        </w:rPr>
        <w:t xml:space="preserve"> organiza</w:t>
      </w:r>
      <w:r w:rsidRPr="00C627DA">
        <w:rPr>
          <w:rStyle w:val="SoDAField"/>
          <w:color w:val="auto"/>
          <w:lang w:val="pt-BR"/>
        </w:rPr>
        <w:t>ndo</w:t>
      </w:r>
      <w:r w:rsidR="006D6B87" w:rsidRPr="00C627DA">
        <w:rPr>
          <w:rStyle w:val="SoDAField"/>
          <w:color w:val="auto"/>
          <w:lang w:val="pt-BR"/>
        </w:rPr>
        <w:t xml:space="preserve"> o Modelo d</w:t>
      </w:r>
      <w:r w:rsidRPr="00C627DA">
        <w:rPr>
          <w:rStyle w:val="SoDAField"/>
          <w:color w:val="auto"/>
          <w:lang w:val="pt-BR"/>
        </w:rPr>
        <w:t>os</w:t>
      </w:r>
      <w:r w:rsidR="006D6B87" w:rsidRPr="00C627DA">
        <w:rPr>
          <w:rStyle w:val="SoDAField"/>
          <w:color w:val="auto"/>
          <w:lang w:val="pt-BR"/>
        </w:rPr>
        <w:t xml:space="preserve"> Casos de Uso</w:t>
      </w:r>
      <w:r w:rsidRPr="00C627DA">
        <w:rPr>
          <w:rStyle w:val="SoDAField"/>
          <w:color w:val="auto"/>
          <w:lang w:val="pt-BR"/>
        </w:rPr>
        <w:t xml:space="preserve"> do Protótipo </w:t>
      </w:r>
      <w:r w:rsidR="00295F67" w:rsidRPr="00C627DA">
        <w:rPr>
          <w:rStyle w:val="SoDAField"/>
          <w:color w:val="auto"/>
          <w:lang w:val="pt-BR"/>
        </w:rPr>
        <w:t>d</w:t>
      </w:r>
      <w:r w:rsidR="006373E2" w:rsidRPr="00C627DA">
        <w:rPr>
          <w:rStyle w:val="SoDAField"/>
          <w:color w:val="auto"/>
          <w:lang w:val="pt-BR"/>
        </w:rPr>
        <w:t>o</w:t>
      </w:r>
      <w:r w:rsidR="00567F68" w:rsidRPr="00C627DA">
        <w:rPr>
          <w:rStyle w:val="SoDAField"/>
          <w:color w:val="auto"/>
          <w:lang w:val="pt-BR"/>
        </w:rPr>
        <w:t xml:space="preserve"> projeto de um sistema meteorológico – Indra.</w:t>
      </w:r>
    </w:p>
    <w:p w14:paraId="4A56963A" w14:textId="77777777" w:rsidR="00EE4026" w:rsidRPr="00C627DA" w:rsidRDefault="00EE4026" w:rsidP="00E52138">
      <w:pPr>
        <w:ind w:firstLine="720"/>
        <w:jc w:val="both"/>
        <w:rPr>
          <w:sz w:val="24"/>
          <w:szCs w:val="24"/>
          <w:lang w:val="pt-BR"/>
        </w:rPr>
      </w:pPr>
    </w:p>
    <w:p w14:paraId="76CE1E90" w14:textId="77777777" w:rsidR="006D6B87" w:rsidRPr="00C627DA" w:rsidRDefault="006D6B87" w:rsidP="00E52138">
      <w:pPr>
        <w:pStyle w:val="Cabealho1"/>
        <w:jc w:val="both"/>
        <w:rPr>
          <w:rFonts w:ascii="Times New Roman" w:hAnsi="Times New Roman"/>
          <w:szCs w:val="24"/>
        </w:rPr>
      </w:pPr>
      <w:bookmarkStart w:id="2" w:name="_Toc47247801"/>
      <w:bookmarkStart w:id="3" w:name="_Toc342940714"/>
      <w:r w:rsidRPr="00C627DA">
        <w:rPr>
          <w:rFonts w:ascii="Times New Roman" w:hAnsi="Times New Roman"/>
          <w:szCs w:val="24"/>
        </w:rPr>
        <w:t>Atores</w:t>
      </w:r>
      <w:bookmarkEnd w:id="2"/>
      <w:bookmarkEnd w:id="3"/>
    </w:p>
    <w:p w14:paraId="5C775EF1" w14:textId="77777777" w:rsidR="00EE4026" w:rsidRPr="00C627DA" w:rsidRDefault="00EE4026" w:rsidP="00E52138">
      <w:pPr>
        <w:jc w:val="both"/>
        <w:rPr>
          <w:sz w:val="24"/>
          <w:szCs w:val="24"/>
        </w:rPr>
      </w:pPr>
    </w:p>
    <w:p w14:paraId="6A821B4A" w14:textId="77777777" w:rsidR="00C63196" w:rsidRPr="00C627DA" w:rsidRDefault="00C63196" w:rsidP="00EC787C">
      <w:pPr>
        <w:pStyle w:val="Cabealho2"/>
        <w:rPr>
          <w:rFonts w:ascii="Times New Roman" w:hAnsi="Times New Roman"/>
          <w:b w:val="0"/>
        </w:rPr>
      </w:pPr>
      <w:r w:rsidRPr="00C627DA">
        <w:rPr>
          <w:rFonts w:ascii="Times New Roman" w:hAnsi="Times New Roman"/>
          <w:b w:val="0"/>
        </w:rPr>
        <w:t>Administrador</w:t>
      </w:r>
      <w:r w:rsidR="004062FE">
        <w:rPr>
          <w:rFonts w:ascii="Times New Roman" w:hAnsi="Times New Roman"/>
          <w:b w:val="0"/>
          <w:lang w:val="pt-BR"/>
        </w:rPr>
        <w:t xml:space="preserve">: </w:t>
      </w:r>
      <w:r w:rsidR="00EC787C">
        <w:rPr>
          <w:rFonts w:ascii="Times New Roman" w:hAnsi="Times New Roman"/>
          <w:b w:val="0"/>
          <w:lang w:val="pt-BR"/>
        </w:rPr>
        <w:t xml:space="preserve">será </w:t>
      </w:r>
      <w:r w:rsidR="004062FE">
        <w:rPr>
          <w:rFonts w:ascii="Times New Roman" w:hAnsi="Times New Roman"/>
          <w:b w:val="0"/>
          <w:lang w:val="pt-BR"/>
        </w:rPr>
        <w:t>responsável por c</w:t>
      </w:r>
      <w:r w:rsidR="00EC787C">
        <w:rPr>
          <w:rFonts w:ascii="Times New Roman" w:hAnsi="Times New Roman"/>
          <w:b w:val="0"/>
          <w:lang w:val="pt-BR"/>
        </w:rPr>
        <w:t>adastrar, exibir, alterar, excluir, os gerenciamentos e os processamentos  relacionadas às PCDs</w:t>
      </w:r>
      <w:r w:rsidR="004062FE">
        <w:rPr>
          <w:rFonts w:ascii="Times New Roman" w:hAnsi="Times New Roman"/>
          <w:b w:val="0"/>
          <w:lang w:val="pt-BR"/>
        </w:rPr>
        <w:t xml:space="preserve"> no sistema.</w:t>
      </w:r>
    </w:p>
    <w:p w14:paraId="1C5DDAA0" w14:textId="77777777" w:rsidR="00C63196" w:rsidRPr="00C627DA" w:rsidRDefault="00C63196" w:rsidP="00C63196">
      <w:pPr>
        <w:pStyle w:val="Cabealho2"/>
        <w:numPr>
          <w:ilvl w:val="0"/>
          <w:numId w:val="0"/>
        </w:numPr>
        <w:rPr>
          <w:rFonts w:ascii="Times New Roman" w:hAnsi="Times New Roman"/>
          <w:b w:val="0"/>
        </w:rPr>
      </w:pPr>
    </w:p>
    <w:p w14:paraId="5798DF73" w14:textId="77777777" w:rsidR="00C63196" w:rsidRDefault="00EC787C" w:rsidP="00C63196">
      <w:pPr>
        <w:pStyle w:val="Cabealho1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Diagrama de </w:t>
      </w:r>
      <w:r w:rsidR="00C63196" w:rsidRPr="00C627DA">
        <w:rPr>
          <w:rFonts w:ascii="Times New Roman" w:hAnsi="Times New Roman"/>
          <w:lang w:val="pt-BR"/>
        </w:rPr>
        <w:t>Casos de Uso</w:t>
      </w:r>
    </w:p>
    <w:p w14:paraId="1EC128E1" w14:textId="77777777" w:rsidR="00EC787C" w:rsidRDefault="00EC787C" w:rsidP="00EC787C">
      <w:pPr>
        <w:rPr>
          <w:lang w:val="pt-BR" w:eastAsia="x-none"/>
        </w:rPr>
      </w:pPr>
      <w:r>
        <w:rPr>
          <w:lang w:val="pt-BR" w:eastAsia="x-none"/>
        </w:rPr>
        <w:t xml:space="preserve">        Representação do processo que ocorrerá com o Administrador no site e no Banco de Dados</w:t>
      </w:r>
      <w:r w:rsidR="00D102AF">
        <w:rPr>
          <w:lang w:val="pt-BR" w:eastAsia="x-none"/>
        </w:rPr>
        <w:t>, referente ao M</w:t>
      </w:r>
      <w:r w:rsidR="00C53718">
        <w:rPr>
          <w:lang w:val="pt-BR" w:eastAsia="x-none"/>
        </w:rPr>
        <w:t>ódulo 02 - PCDs</w:t>
      </w:r>
      <w:r>
        <w:rPr>
          <w:lang w:val="pt-BR" w:eastAsia="x-none"/>
        </w:rPr>
        <w:t>.</w:t>
      </w:r>
    </w:p>
    <w:p w14:paraId="7349FB01" w14:textId="77777777" w:rsidR="00EC787C" w:rsidRDefault="00EC787C" w:rsidP="00EC787C">
      <w:pPr>
        <w:rPr>
          <w:lang w:val="pt-BR" w:eastAsia="x-none"/>
        </w:rPr>
      </w:pPr>
    </w:p>
    <w:p w14:paraId="782F4933" w14:textId="77777777" w:rsidR="00EC787C" w:rsidRPr="00EC787C" w:rsidRDefault="00EC787C" w:rsidP="00EC787C">
      <w:pPr>
        <w:pStyle w:val="Cabealho1"/>
        <w:rPr>
          <w:rFonts w:ascii="Times New Roman" w:hAnsi="Times New Roman"/>
        </w:rPr>
      </w:pPr>
      <w:r w:rsidRPr="00EC787C">
        <w:rPr>
          <w:rFonts w:ascii="Times New Roman" w:hAnsi="Times New Roman"/>
          <w:lang w:val="pt-BR"/>
        </w:rPr>
        <w:t>Casos de Uso</w:t>
      </w:r>
    </w:p>
    <w:p w14:paraId="491822D6" w14:textId="77777777" w:rsidR="00C63196" w:rsidRPr="00C627DA" w:rsidRDefault="00C63196" w:rsidP="00C63196">
      <w:pPr>
        <w:rPr>
          <w:lang w:val="pt-BR" w:eastAsia="x-none"/>
        </w:rPr>
      </w:pPr>
    </w:p>
    <w:p w14:paraId="3DFD4894" w14:textId="77915EA7" w:rsidR="00C63196" w:rsidRDefault="00EC787C" w:rsidP="00EC787C">
      <w:pPr>
        <w:rPr>
          <w:lang w:val="pt-BR"/>
        </w:rPr>
      </w:pPr>
      <w:r>
        <w:rPr>
          <w:lang w:val="pt-BR"/>
        </w:rPr>
        <w:t>4</w:t>
      </w:r>
      <w:r w:rsidR="00342DA9">
        <w:rPr>
          <w:lang w:val="pt-BR"/>
        </w:rPr>
        <w:t>.1</w:t>
      </w:r>
      <w:r w:rsidR="00342DA9">
        <w:rPr>
          <w:lang w:val="pt-BR"/>
        </w:rPr>
        <w:tab/>
      </w:r>
      <w:r w:rsidR="00C627DA" w:rsidRPr="00C627DA">
        <w:rPr>
          <w:lang w:val="pt-BR"/>
        </w:rPr>
        <w:t>Gerenciamento</w:t>
      </w:r>
      <w:r w:rsidR="00C63196" w:rsidRPr="00EC787C">
        <w:rPr>
          <w:lang w:val="pt-BR"/>
        </w:rPr>
        <w:t xml:space="preserve"> </w:t>
      </w:r>
      <w:r w:rsidR="00D102AF">
        <w:rPr>
          <w:lang w:val="pt-BR"/>
        </w:rPr>
        <w:t xml:space="preserve">de </w:t>
      </w:r>
      <w:r w:rsidR="00C63196" w:rsidRPr="00EC787C">
        <w:rPr>
          <w:lang w:val="pt-BR"/>
        </w:rPr>
        <w:t>PCDs</w:t>
      </w:r>
      <w:r>
        <w:rPr>
          <w:lang w:val="pt-BR"/>
        </w:rPr>
        <w:t>;</w:t>
      </w:r>
    </w:p>
    <w:p w14:paraId="1EE915DF" w14:textId="46A1EE21" w:rsidR="001E775C" w:rsidRDefault="001E775C" w:rsidP="00EC787C">
      <w:pPr>
        <w:rPr>
          <w:lang w:val="pt-BR"/>
        </w:rPr>
      </w:pPr>
      <w:r>
        <w:rPr>
          <w:lang w:val="pt-BR"/>
        </w:rPr>
        <w:tab/>
        <w:t>4.1.1 Cadastrar PCD;</w:t>
      </w:r>
    </w:p>
    <w:p w14:paraId="4D3940ED" w14:textId="2FF83095" w:rsidR="002F6F9C" w:rsidRDefault="002F6F9C" w:rsidP="002F6F9C">
      <w:pPr>
        <w:rPr>
          <w:lang w:val="pt-BR"/>
        </w:rPr>
      </w:pPr>
      <w:r>
        <w:rPr>
          <w:lang w:val="pt-BR"/>
        </w:rPr>
        <w:tab/>
        <w:t>4.1.2 Pesquisar PCD.</w:t>
      </w:r>
    </w:p>
    <w:p w14:paraId="5F6CA097" w14:textId="209C18F0" w:rsidR="002F6F9C" w:rsidRDefault="00947883" w:rsidP="002F6F9C">
      <w:pPr>
        <w:ind w:firstLine="720"/>
        <w:rPr>
          <w:lang w:val="pt-BR"/>
        </w:rPr>
      </w:pPr>
      <w:r>
        <w:rPr>
          <w:lang w:val="pt-BR"/>
        </w:rPr>
        <w:t>4.1.3</w:t>
      </w:r>
      <w:r w:rsidR="002F6F9C">
        <w:rPr>
          <w:lang w:val="pt-BR"/>
        </w:rPr>
        <w:t xml:space="preserve"> </w:t>
      </w:r>
      <w:r>
        <w:rPr>
          <w:lang w:val="pt-BR"/>
        </w:rPr>
        <w:t>Editar</w:t>
      </w:r>
      <w:r w:rsidR="002F6F9C">
        <w:rPr>
          <w:lang w:val="pt-BR"/>
        </w:rPr>
        <w:t xml:space="preserve"> PCD;</w:t>
      </w:r>
      <w:r w:rsidR="002F6F9C">
        <w:rPr>
          <w:lang w:val="pt-BR"/>
        </w:rPr>
        <w:tab/>
      </w:r>
    </w:p>
    <w:p w14:paraId="57B3F22A" w14:textId="3A51E88D" w:rsidR="001E775C" w:rsidRDefault="001E775C" w:rsidP="00EC787C">
      <w:pPr>
        <w:rPr>
          <w:lang w:val="pt-BR"/>
        </w:rPr>
      </w:pPr>
      <w:r>
        <w:rPr>
          <w:lang w:val="pt-BR"/>
        </w:rPr>
        <w:tab/>
      </w:r>
      <w:r w:rsidR="002F6F9C">
        <w:rPr>
          <w:lang w:val="pt-BR"/>
        </w:rPr>
        <w:t>4.1.4</w:t>
      </w:r>
      <w:r>
        <w:rPr>
          <w:lang w:val="pt-BR"/>
        </w:rPr>
        <w:t xml:space="preserve"> </w:t>
      </w:r>
      <w:r w:rsidR="00947883">
        <w:rPr>
          <w:lang w:val="pt-BR"/>
        </w:rPr>
        <w:t>Excluir</w:t>
      </w:r>
      <w:r w:rsidR="002F6F9C">
        <w:rPr>
          <w:lang w:val="pt-BR"/>
        </w:rPr>
        <w:t xml:space="preserve"> PCD.</w:t>
      </w:r>
      <w:r>
        <w:rPr>
          <w:lang w:val="pt-BR"/>
        </w:rPr>
        <w:t xml:space="preserve">             </w:t>
      </w:r>
    </w:p>
    <w:p w14:paraId="0259B42E" w14:textId="1C9BDDA8" w:rsidR="001E775C" w:rsidRPr="00EC787C" w:rsidRDefault="001E775C" w:rsidP="00EC787C">
      <w:pPr>
        <w:rPr>
          <w:lang w:val="pt-BR"/>
        </w:rPr>
      </w:pPr>
      <w:r>
        <w:rPr>
          <w:lang w:val="pt-BR"/>
        </w:rPr>
        <w:t xml:space="preserve">         </w:t>
      </w:r>
    </w:p>
    <w:p w14:paraId="38D631A1" w14:textId="59A39E8A" w:rsidR="00342DA9" w:rsidRDefault="00EC787C" w:rsidP="00EC787C">
      <w:pPr>
        <w:rPr>
          <w:lang w:val="pt-BR"/>
        </w:rPr>
      </w:pPr>
      <w:r>
        <w:rPr>
          <w:lang w:val="pt-BR"/>
        </w:rPr>
        <w:t>4</w:t>
      </w:r>
      <w:r w:rsidR="00342DA9" w:rsidRPr="00EC787C">
        <w:rPr>
          <w:lang w:val="pt-BR"/>
        </w:rPr>
        <w:t>.2</w:t>
      </w:r>
      <w:r w:rsidR="00342DA9" w:rsidRPr="00EC787C">
        <w:rPr>
          <w:lang w:val="pt-BR"/>
        </w:rPr>
        <w:tab/>
        <w:t>Gerenciamento de Sensores</w:t>
      </w:r>
      <w:r>
        <w:rPr>
          <w:lang w:val="pt-BR"/>
        </w:rPr>
        <w:t>;</w:t>
      </w:r>
    </w:p>
    <w:p w14:paraId="7505EB1F" w14:textId="6E6B264F" w:rsidR="002F6F9C" w:rsidRDefault="002F6F9C" w:rsidP="00EC787C">
      <w:pPr>
        <w:rPr>
          <w:lang w:val="pt-BR"/>
        </w:rPr>
      </w:pPr>
      <w:r>
        <w:rPr>
          <w:lang w:val="pt-BR"/>
        </w:rPr>
        <w:tab/>
        <w:t xml:space="preserve">4.2.1 </w:t>
      </w:r>
      <w:r w:rsidR="00947883">
        <w:rPr>
          <w:lang w:val="pt-BR"/>
        </w:rPr>
        <w:t>Cadastrar Sensor;</w:t>
      </w:r>
    </w:p>
    <w:p w14:paraId="1FA997DE" w14:textId="092474E1" w:rsidR="00947883" w:rsidRDefault="00947883" w:rsidP="00EC787C">
      <w:pPr>
        <w:rPr>
          <w:lang w:val="pt-BR"/>
        </w:rPr>
      </w:pPr>
      <w:r>
        <w:rPr>
          <w:lang w:val="pt-BR"/>
        </w:rPr>
        <w:tab/>
        <w:t>4.2.2 Pesquisar Sensor;</w:t>
      </w:r>
    </w:p>
    <w:p w14:paraId="25AC7D25" w14:textId="728D95C2" w:rsidR="00947883" w:rsidRDefault="00947883" w:rsidP="00EC787C">
      <w:pPr>
        <w:rPr>
          <w:lang w:val="pt-BR"/>
        </w:rPr>
      </w:pPr>
      <w:r>
        <w:rPr>
          <w:lang w:val="pt-BR"/>
        </w:rPr>
        <w:tab/>
        <w:t>4.2.3 Editar Sensor;</w:t>
      </w:r>
    </w:p>
    <w:p w14:paraId="3CB7169B" w14:textId="34325919" w:rsidR="00947883" w:rsidRDefault="00603811" w:rsidP="00EC787C">
      <w:pPr>
        <w:rPr>
          <w:lang w:val="pt-BR"/>
        </w:rPr>
      </w:pPr>
      <w:r>
        <w:rPr>
          <w:lang w:val="pt-BR"/>
        </w:rPr>
        <w:tab/>
        <w:t>4.2.4 Excluir Sensor;</w:t>
      </w:r>
    </w:p>
    <w:p w14:paraId="0A90E41C" w14:textId="3CF7A849" w:rsidR="00603811" w:rsidRDefault="00603811" w:rsidP="00EC787C">
      <w:pPr>
        <w:rPr>
          <w:lang w:val="pt-BR"/>
        </w:rPr>
      </w:pPr>
      <w:r>
        <w:rPr>
          <w:lang w:val="pt-BR"/>
        </w:rPr>
        <w:tab/>
        <w:t>4.2.5 Cadastrar Vinculação;</w:t>
      </w:r>
    </w:p>
    <w:p w14:paraId="03FFC819" w14:textId="1C5E8E59" w:rsidR="00603811" w:rsidRDefault="00603811" w:rsidP="00EC787C">
      <w:pPr>
        <w:rPr>
          <w:lang w:val="pt-BR"/>
        </w:rPr>
      </w:pPr>
      <w:r>
        <w:rPr>
          <w:lang w:val="pt-BR"/>
        </w:rPr>
        <w:tab/>
        <w:t>4.2.6 Vincular Sensor;</w:t>
      </w:r>
    </w:p>
    <w:p w14:paraId="72879C6F" w14:textId="7C57DA9D" w:rsidR="00603811" w:rsidRDefault="00603811" w:rsidP="00EC787C">
      <w:pPr>
        <w:rPr>
          <w:lang w:val="pt-BR"/>
        </w:rPr>
      </w:pPr>
      <w:r>
        <w:rPr>
          <w:lang w:val="pt-BR"/>
        </w:rPr>
        <w:tab/>
        <w:t>4.2.7 Editar Vinculação;</w:t>
      </w:r>
    </w:p>
    <w:p w14:paraId="516ABD22" w14:textId="4BC46139" w:rsidR="00603811" w:rsidRDefault="00603811" w:rsidP="00EC787C">
      <w:pPr>
        <w:rPr>
          <w:lang w:val="pt-BR"/>
        </w:rPr>
      </w:pPr>
      <w:r>
        <w:rPr>
          <w:lang w:val="pt-BR"/>
        </w:rPr>
        <w:tab/>
        <w:t>4.2.8 Excluir Vinculação.</w:t>
      </w:r>
    </w:p>
    <w:p w14:paraId="646B2A29" w14:textId="77777777" w:rsidR="00947883" w:rsidRPr="00EC787C" w:rsidRDefault="00947883" w:rsidP="00EC787C">
      <w:pPr>
        <w:rPr>
          <w:lang w:val="pt-BR"/>
        </w:rPr>
      </w:pPr>
    </w:p>
    <w:p w14:paraId="0C3ABB7E" w14:textId="1906DBAA" w:rsidR="00342DA9" w:rsidRDefault="00573CF0" w:rsidP="00EC787C">
      <w:pPr>
        <w:rPr>
          <w:bCs/>
          <w:lang w:val="pt-BR"/>
        </w:rPr>
      </w:pPr>
      <w:r>
        <w:rPr>
          <w:bCs/>
          <w:lang w:val="pt-BR"/>
        </w:rPr>
        <w:t>4.3</w:t>
      </w:r>
      <w:r w:rsidR="00EC787C">
        <w:rPr>
          <w:bCs/>
          <w:lang w:val="pt-BR"/>
        </w:rPr>
        <w:tab/>
        <w:t>Processamento de</w:t>
      </w:r>
      <w:r w:rsidR="00342DA9" w:rsidRPr="00342DA9">
        <w:rPr>
          <w:bCs/>
          <w:lang w:val="pt-BR"/>
        </w:rPr>
        <w:t xml:space="preserve"> Imagens de PCDs</w:t>
      </w:r>
      <w:r w:rsidR="00EC787C">
        <w:rPr>
          <w:bCs/>
          <w:lang w:val="pt-BR"/>
        </w:rPr>
        <w:t>;</w:t>
      </w:r>
    </w:p>
    <w:p w14:paraId="3725B7E3" w14:textId="69565AF3" w:rsidR="00947883" w:rsidRDefault="00947883" w:rsidP="00EC787C">
      <w:pPr>
        <w:rPr>
          <w:bCs/>
          <w:lang w:val="pt-BR"/>
        </w:rPr>
      </w:pPr>
      <w:r>
        <w:rPr>
          <w:bCs/>
          <w:lang w:val="pt-BR"/>
        </w:rPr>
        <w:tab/>
        <w:t>4.3.1 Cadastrar Imagens;</w:t>
      </w:r>
    </w:p>
    <w:p w14:paraId="30EC09F9" w14:textId="1B7817B2" w:rsidR="000230C7" w:rsidRDefault="000230C7" w:rsidP="00EC787C">
      <w:pPr>
        <w:rPr>
          <w:bCs/>
          <w:lang w:val="pt-BR"/>
        </w:rPr>
      </w:pPr>
      <w:r>
        <w:rPr>
          <w:bCs/>
          <w:lang w:val="pt-BR"/>
        </w:rPr>
        <w:tab/>
        <w:t>4.3.2 Gerenciar Imagens;</w:t>
      </w:r>
    </w:p>
    <w:p w14:paraId="6931C973" w14:textId="50C9F6BD" w:rsidR="000230C7" w:rsidRDefault="000230C7" w:rsidP="00EC787C">
      <w:pPr>
        <w:rPr>
          <w:bCs/>
          <w:lang w:val="pt-BR"/>
        </w:rPr>
      </w:pPr>
      <w:r>
        <w:rPr>
          <w:bCs/>
          <w:lang w:val="pt-BR"/>
        </w:rPr>
        <w:tab/>
        <w:t>4.3.3 Editar Imagens;</w:t>
      </w:r>
    </w:p>
    <w:p w14:paraId="6F0B8999" w14:textId="1467A4F5" w:rsidR="000230C7" w:rsidRDefault="000230C7" w:rsidP="00EC787C">
      <w:pPr>
        <w:rPr>
          <w:bCs/>
          <w:lang w:val="pt-BR"/>
        </w:rPr>
      </w:pPr>
      <w:r>
        <w:rPr>
          <w:bCs/>
          <w:lang w:val="pt-BR"/>
        </w:rPr>
        <w:tab/>
        <w:t>4.3.4 Excluir Imagens.</w:t>
      </w:r>
    </w:p>
    <w:p w14:paraId="67300260" w14:textId="77777777" w:rsidR="000230C7" w:rsidRDefault="000230C7" w:rsidP="00EC787C">
      <w:pPr>
        <w:rPr>
          <w:bCs/>
          <w:lang w:val="pt-BR"/>
        </w:rPr>
      </w:pPr>
    </w:p>
    <w:p w14:paraId="4437879F" w14:textId="271CB828" w:rsidR="00341650" w:rsidRDefault="00573CF0" w:rsidP="00EC787C">
      <w:pPr>
        <w:rPr>
          <w:bCs/>
          <w:lang w:val="pt-BR"/>
        </w:rPr>
      </w:pPr>
      <w:r>
        <w:rPr>
          <w:bCs/>
          <w:lang w:val="pt-BR"/>
        </w:rPr>
        <w:t>4.4</w:t>
      </w:r>
      <w:r w:rsidR="00341650">
        <w:rPr>
          <w:bCs/>
          <w:lang w:val="pt-BR"/>
        </w:rPr>
        <w:t xml:space="preserve"> </w:t>
      </w:r>
      <w:r w:rsidR="00341650">
        <w:rPr>
          <w:bCs/>
          <w:lang w:val="pt-BR"/>
        </w:rPr>
        <w:tab/>
        <w:t>Funcionamento de PCDs;</w:t>
      </w:r>
    </w:p>
    <w:p w14:paraId="13D1B04C" w14:textId="774EBF06" w:rsidR="000230C7" w:rsidRDefault="000230C7" w:rsidP="00EC787C">
      <w:pPr>
        <w:rPr>
          <w:bCs/>
          <w:lang w:val="pt-BR"/>
        </w:rPr>
      </w:pPr>
      <w:r>
        <w:rPr>
          <w:bCs/>
          <w:lang w:val="pt-BR"/>
        </w:rPr>
        <w:tab/>
        <w:t>4.4.1 Habilitar/Desabilitar;</w:t>
      </w:r>
    </w:p>
    <w:p w14:paraId="288E9C85" w14:textId="77777777" w:rsidR="003E478A" w:rsidRDefault="003E478A" w:rsidP="00EC787C">
      <w:pPr>
        <w:rPr>
          <w:bCs/>
          <w:lang w:val="pt-BR"/>
        </w:rPr>
      </w:pPr>
    </w:p>
    <w:p w14:paraId="10F3B2EA" w14:textId="77777777" w:rsidR="003E478A" w:rsidRDefault="003E478A" w:rsidP="00EC787C">
      <w:pPr>
        <w:rPr>
          <w:bCs/>
          <w:lang w:val="pt-BR"/>
        </w:rPr>
      </w:pPr>
      <w:r>
        <w:rPr>
          <w:bCs/>
          <w:lang w:val="pt-BR"/>
        </w:rPr>
        <w:t>4.5 Gerenciamento de Medições;</w:t>
      </w:r>
    </w:p>
    <w:p w14:paraId="68C5CBC0" w14:textId="0BF1E474" w:rsidR="003E478A" w:rsidRDefault="003E478A" w:rsidP="003E478A">
      <w:pPr>
        <w:ind w:firstLine="720"/>
        <w:rPr>
          <w:bCs/>
          <w:lang w:val="pt-BR"/>
        </w:rPr>
      </w:pPr>
      <w:r>
        <w:rPr>
          <w:bCs/>
          <w:lang w:val="pt-BR"/>
        </w:rPr>
        <w:t xml:space="preserve"> 4.5.1 Cadastrar Medição;</w:t>
      </w:r>
    </w:p>
    <w:p w14:paraId="23034DBB" w14:textId="59D5EF4F" w:rsidR="000230C7" w:rsidRDefault="003E478A" w:rsidP="00EC787C">
      <w:pPr>
        <w:rPr>
          <w:bCs/>
          <w:lang w:val="pt-BR"/>
        </w:rPr>
      </w:pPr>
      <w:r>
        <w:rPr>
          <w:bCs/>
          <w:lang w:val="pt-BR"/>
        </w:rPr>
        <w:tab/>
        <w:t>4.5.2 Pesquisar Medição;</w:t>
      </w:r>
    </w:p>
    <w:p w14:paraId="5F4771F5" w14:textId="2D72D736" w:rsidR="003E478A" w:rsidRDefault="003E478A" w:rsidP="00EC787C">
      <w:pPr>
        <w:rPr>
          <w:bCs/>
          <w:lang w:val="pt-BR"/>
        </w:rPr>
      </w:pPr>
      <w:r>
        <w:rPr>
          <w:bCs/>
          <w:lang w:val="pt-BR"/>
        </w:rPr>
        <w:tab/>
        <w:t>4.5.3 Editar Medição;</w:t>
      </w:r>
    </w:p>
    <w:p w14:paraId="5877D826" w14:textId="7C231A5B" w:rsidR="003E478A" w:rsidRDefault="003E478A" w:rsidP="00EC787C">
      <w:pPr>
        <w:rPr>
          <w:bCs/>
          <w:lang w:val="pt-BR"/>
        </w:rPr>
      </w:pPr>
      <w:r>
        <w:rPr>
          <w:bCs/>
          <w:lang w:val="pt-BR"/>
        </w:rPr>
        <w:tab/>
        <w:t>4.5.4 Excluir Medição.</w:t>
      </w:r>
    </w:p>
    <w:p w14:paraId="215AB71B" w14:textId="77777777" w:rsidR="00341650" w:rsidRDefault="00573CF0" w:rsidP="00EC787C">
      <w:pPr>
        <w:rPr>
          <w:bCs/>
          <w:lang w:val="pt-BR"/>
        </w:rPr>
      </w:pPr>
      <w:r>
        <w:rPr>
          <w:bCs/>
          <w:lang w:val="pt-BR"/>
        </w:rPr>
        <w:t>4.5</w:t>
      </w:r>
      <w:r w:rsidR="00341650">
        <w:rPr>
          <w:bCs/>
          <w:lang w:val="pt-BR"/>
        </w:rPr>
        <w:t xml:space="preserve"> </w:t>
      </w:r>
      <w:r w:rsidR="00341650">
        <w:rPr>
          <w:bCs/>
          <w:lang w:val="pt-BR"/>
        </w:rPr>
        <w:tab/>
      </w:r>
      <w:r w:rsidR="0078611B">
        <w:rPr>
          <w:bCs/>
          <w:lang w:val="pt-BR"/>
        </w:rPr>
        <w:t>Selecionar</w:t>
      </w:r>
      <w:r w:rsidR="00341650">
        <w:rPr>
          <w:bCs/>
          <w:lang w:val="pt-BR"/>
        </w:rPr>
        <w:t xml:space="preserve"> Opções.</w:t>
      </w:r>
    </w:p>
    <w:p w14:paraId="302F4034" w14:textId="77777777" w:rsidR="00EC787C" w:rsidRDefault="00EC787C" w:rsidP="00EC787C">
      <w:pPr>
        <w:rPr>
          <w:bCs/>
          <w:lang w:val="pt-BR"/>
        </w:rPr>
      </w:pPr>
    </w:p>
    <w:p w14:paraId="1FBEE9FA" w14:textId="77777777" w:rsidR="00EC787C" w:rsidRDefault="00EC787C" w:rsidP="00EC787C">
      <w:pPr>
        <w:rPr>
          <w:bCs/>
          <w:lang w:val="pt-BR"/>
        </w:rPr>
      </w:pPr>
    </w:p>
    <w:p w14:paraId="7A22E28D" w14:textId="77777777" w:rsidR="00EC787C" w:rsidRPr="005C6710" w:rsidRDefault="00EC787C" w:rsidP="00EC787C">
      <w:pPr>
        <w:pStyle w:val="Cabealho1"/>
        <w:rPr>
          <w:rFonts w:ascii="Times New Roman" w:hAnsi="Times New Roman"/>
          <w:b w:val="0"/>
          <w:sz w:val="20"/>
        </w:rPr>
      </w:pPr>
      <w:r w:rsidRPr="005C6710">
        <w:rPr>
          <w:rFonts w:ascii="Times New Roman" w:hAnsi="Times New Roman"/>
          <w:b w:val="0"/>
          <w:sz w:val="20"/>
        </w:rPr>
        <w:t>Estimativas de Esforços</w:t>
      </w:r>
    </w:p>
    <w:p w14:paraId="275A270C" w14:textId="77777777" w:rsidR="00EC787C" w:rsidRPr="00EC787C" w:rsidRDefault="00EC787C" w:rsidP="00EC787C">
      <w:pPr>
        <w:rPr>
          <w:lang w:val="x-none" w:eastAsia="x-none"/>
        </w:rPr>
      </w:pPr>
    </w:p>
    <w:p w14:paraId="4898B985" w14:textId="77777777" w:rsidR="00EC787C" w:rsidRPr="00EC787C" w:rsidRDefault="00EC787C" w:rsidP="00EC787C">
      <w:pPr>
        <w:rPr>
          <w:lang w:val="pt-BR"/>
        </w:rPr>
      </w:pPr>
      <w:r w:rsidRPr="00EC787C">
        <w:rPr>
          <w:lang w:val="pt-BR"/>
        </w:rPr>
        <w:t xml:space="preserve">5.1     </w:t>
      </w:r>
      <w:r>
        <w:rPr>
          <w:b/>
          <w:lang w:val="pt-BR"/>
        </w:rPr>
        <w:t xml:space="preserve">   </w:t>
      </w:r>
      <w:r w:rsidRPr="00EC787C">
        <w:rPr>
          <w:lang w:val="pt-BR"/>
        </w:rPr>
        <w:t>Fatores Técnicos;</w:t>
      </w:r>
    </w:p>
    <w:p w14:paraId="26120C11" w14:textId="77777777" w:rsidR="00EC787C" w:rsidRPr="00EC787C" w:rsidRDefault="00EC787C" w:rsidP="00EC787C">
      <w:pPr>
        <w:rPr>
          <w:lang w:val="pt-BR"/>
        </w:rPr>
      </w:pPr>
      <w:r w:rsidRPr="00EC787C">
        <w:rPr>
          <w:lang w:val="pt-BR"/>
        </w:rPr>
        <w:lastRenderedPageBreak/>
        <w:t xml:space="preserve">5.2 </w:t>
      </w:r>
      <w:r>
        <w:rPr>
          <w:b/>
          <w:lang w:val="pt-BR"/>
        </w:rPr>
        <w:t xml:space="preserve">       </w:t>
      </w:r>
      <w:r w:rsidRPr="00EC787C">
        <w:rPr>
          <w:lang w:val="pt-BR"/>
        </w:rPr>
        <w:t>Fatores Ambientais</w:t>
      </w:r>
      <w:r>
        <w:rPr>
          <w:lang w:val="pt-BR"/>
        </w:rPr>
        <w:t>;</w:t>
      </w:r>
    </w:p>
    <w:p w14:paraId="1D65BF78" w14:textId="77777777" w:rsidR="00EC787C" w:rsidRPr="00EC787C" w:rsidRDefault="00EC787C" w:rsidP="00EC787C">
      <w:pPr>
        <w:rPr>
          <w:lang w:val="pt-BR"/>
        </w:rPr>
      </w:pPr>
      <w:r w:rsidRPr="00EC787C">
        <w:rPr>
          <w:lang w:val="pt-BR"/>
        </w:rPr>
        <w:t xml:space="preserve">5.3  </w:t>
      </w:r>
      <w:r>
        <w:rPr>
          <w:lang w:val="pt-BR"/>
        </w:rPr>
        <w:t xml:space="preserve">      </w:t>
      </w:r>
      <w:r w:rsidRPr="00EC787C">
        <w:rPr>
          <w:lang w:val="pt-BR"/>
        </w:rPr>
        <w:t xml:space="preserve">Estimativa. </w:t>
      </w:r>
    </w:p>
    <w:p w14:paraId="636F2985" w14:textId="77777777" w:rsidR="00342DA9" w:rsidRPr="00C627DA" w:rsidRDefault="00342DA9" w:rsidP="00C63196">
      <w:pPr>
        <w:rPr>
          <w:lang w:val="pt-BR" w:eastAsia="x-none"/>
        </w:rPr>
      </w:pPr>
    </w:p>
    <w:p w14:paraId="3A98C5BC" w14:textId="77777777" w:rsidR="00C63196" w:rsidRPr="00C627DA" w:rsidRDefault="00C63196" w:rsidP="00C63196">
      <w:pPr>
        <w:pStyle w:val="Cabealho1"/>
        <w:numPr>
          <w:ilvl w:val="0"/>
          <w:numId w:val="0"/>
        </w:numPr>
        <w:ind w:left="720"/>
        <w:rPr>
          <w:rFonts w:ascii="Times New Roman" w:hAnsi="Times New Roman"/>
        </w:rPr>
      </w:pPr>
      <w:r w:rsidRPr="00C627DA">
        <w:rPr>
          <w:rFonts w:ascii="Times New Roman" w:hAnsi="Times New Roman"/>
        </w:rPr>
        <w:br/>
      </w:r>
    </w:p>
    <w:p w14:paraId="11E67ECA" w14:textId="77777777" w:rsidR="00FE1F61" w:rsidRPr="00C627DA" w:rsidRDefault="00FE1F61" w:rsidP="006D6B87">
      <w:pPr>
        <w:pStyle w:val="Cabealho"/>
        <w:tabs>
          <w:tab w:val="clear" w:pos="4320"/>
          <w:tab w:val="clear" w:pos="8640"/>
        </w:tabs>
        <w:rPr>
          <w:lang w:val="pt-BR"/>
        </w:rPr>
      </w:pPr>
    </w:p>
    <w:p w14:paraId="142E9FE4" w14:textId="536B5FB9" w:rsidR="00244BBA" w:rsidRPr="00EC787C" w:rsidRDefault="003E478A" w:rsidP="003E478A">
      <w:pPr>
        <w:pStyle w:val="Cabealho"/>
        <w:tabs>
          <w:tab w:val="clear" w:pos="4320"/>
          <w:tab w:val="clear" w:pos="8640"/>
        </w:tabs>
        <w:rPr>
          <w:lang w:val="pt-BR"/>
        </w:rPr>
      </w:pPr>
      <w:bookmarkStart w:id="4" w:name="_Toc47247823"/>
      <w:bookmarkStart w:id="5" w:name="_Toc342940727"/>
      <w:r>
        <w:rPr>
          <w:lang w:val="pt-BR"/>
        </w:rPr>
        <w:t>Di</w:t>
      </w:r>
      <w:r w:rsidR="00244BBA" w:rsidRPr="00EC787C">
        <w:rPr>
          <w:lang w:val="pt-BR"/>
        </w:rPr>
        <w:t>agram</w:t>
      </w:r>
      <w:bookmarkEnd w:id="4"/>
      <w:r w:rsidR="00244BBA" w:rsidRPr="00EC787C">
        <w:rPr>
          <w:lang w:val="pt-BR"/>
        </w:rPr>
        <w:t>a de Caso</w:t>
      </w:r>
      <w:r w:rsidR="000B62C3">
        <w:rPr>
          <w:lang w:val="pt-BR"/>
        </w:rPr>
        <w:t>s</w:t>
      </w:r>
      <w:r w:rsidR="00244BBA" w:rsidRPr="00EC787C">
        <w:rPr>
          <w:lang w:val="pt-BR"/>
        </w:rPr>
        <w:t xml:space="preserve"> de Uso</w:t>
      </w:r>
      <w:bookmarkEnd w:id="5"/>
    </w:p>
    <w:p w14:paraId="5BB8B562" w14:textId="77777777" w:rsidR="00FE1F61" w:rsidRPr="00C627DA" w:rsidRDefault="00FE1F61" w:rsidP="006D6B87">
      <w:pPr>
        <w:pStyle w:val="Cabealho"/>
        <w:tabs>
          <w:tab w:val="clear" w:pos="4320"/>
          <w:tab w:val="clear" w:pos="8640"/>
        </w:tabs>
        <w:rPr>
          <w:lang w:val="pt-BR"/>
        </w:rPr>
      </w:pPr>
    </w:p>
    <w:p w14:paraId="58135C59" w14:textId="77777777" w:rsidR="00FE1F61" w:rsidRPr="00C627DA" w:rsidRDefault="00FE1F61" w:rsidP="006D6B87">
      <w:pPr>
        <w:pStyle w:val="Cabealho"/>
        <w:tabs>
          <w:tab w:val="clear" w:pos="4320"/>
          <w:tab w:val="clear" w:pos="8640"/>
        </w:tabs>
        <w:rPr>
          <w:lang w:val="pt-BR"/>
        </w:rPr>
      </w:pPr>
    </w:p>
    <w:p w14:paraId="79CAA3CF" w14:textId="77777777" w:rsidR="00FE1F61" w:rsidRPr="00C627DA" w:rsidRDefault="00FE1F61" w:rsidP="006D6B87">
      <w:pPr>
        <w:pStyle w:val="Cabealho"/>
        <w:tabs>
          <w:tab w:val="clear" w:pos="4320"/>
          <w:tab w:val="clear" w:pos="8640"/>
        </w:tabs>
        <w:rPr>
          <w:lang w:val="pt-BR"/>
        </w:rPr>
      </w:pPr>
    </w:p>
    <w:p w14:paraId="6DFB4876" w14:textId="2DA2C76B" w:rsidR="00FE1F61" w:rsidRPr="00C627DA" w:rsidRDefault="00F81FB1" w:rsidP="006D6B87">
      <w:pPr>
        <w:pStyle w:val="Cabealho"/>
        <w:tabs>
          <w:tab w:val="clear" w:pos="4320"/>
          <w:tab w:val="clear" w:pos="8640"/>
        </w:tabs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74837FAB" wp14:editId="2B9C7E37">
            <wp:extent cx="6376670" cy="3418840"/>
            <wp:effectExtent l="0" t="0" r="0" b="0"/>
            <wp:docPr id="2" name="Imagem 2" descr="diagrama_casos_u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agrama_casos_us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6670" cy="341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7D844" w14:textId="77777777" w:rsidR="00FE1F61" w:rsidRPr="00C627DA" w:rsidRDefault="00FE1F61" w:rsidP="006D6B87">
      <w:pPr>
        <w:pStyle w:val="Cabealho"/>
        <w:tabs>
          <w:tab w:val="clear" w:pos="4320"/>
          <w:tab w:val="clear" w:pos="8640"/>
        </w:tabs>
        <w:rPr>
          <w:lang w:val="pt-BR"/>
        </w:rPr>
      </w:pPr>
    </w:p>
    <w:p w14:paraId="19D09D38" w14:textId="77777777" w:rsidR="00FE1F61" w:rsidRPr="00C627DA" w:rsidRDefault="00FE1F61" w:rsidP="006D6B87">
      <w:pPr>
        <w:pStyle w:val="Cabealho"/>
        <w:tabs>
          <w:tab w:val="clear" w:pos="4320"/>
          <w:tab w:val="clear" w:pos="8640"/>
        </w:tabs>
        <w:rPr>
          <w:lang w:val="pt-BR"/>
        </w:rPr>
      </w:pPr>
    </w:p>
    <w:p w14:paraId="732C3220" w14:textId="77777777" w:rsidR="00FE1F61" w:rsidRPr="00C627DA" w:rsidRDefault="00FE1F61" w:rsidP="006D6B87">
      <w:pPr>
        <w:pStyle w:val="Cabealho"/>
        <w:tabs>
          <w:tab w:val="clear" w:pos="4320"/>
          <w:tab w:val="clear" w:pos="8640"/>
        </w:tabs>
        <w:rPr>
          <w:lang w:val="pt-BR"/>
        </w:rPr>
      </w:pPr>
    </w:p>
    <w:p w14:paraId="018BEC17" w14:textId="77777777" w:rsidR="00FE1F61" w:rsidRPr="00C627DA" w:rsidRDefault="00FE1F61" w:rsidP="006D6B87">
      <w:pPr>
        <w:pStyle w:val="Cabealho"/>
        <w:tabs>
          <w:tab w:val="clear" w:pos="4320"/>
          <w:tab w:val="clear" w:pos="8640"/>
        </w:tabs>
        <w:rPr>
          <w:lang w:val="pt-BR"/>
        </w:rPr>
      </w:pPr>
    </w:p>
    <w:p w14:paraId="6FECE892" w14:textId="77777777" w:rsidR="00FE1F61" w:rsidRPr="00C627DA" w:rsidRDefault="00FE1F61" w:rsidP="006D6B87">
      <w:pPr>
        <w:pStyle w:val="Cabealho"/>
        <w:tabs>
          <w:tab w:val="clear" w:pos="4320"/>
          <w:tab w:val="clear" w:pos="8640"/>
        </w:tabs>
        <w:rPr>
          <w:lang w:val="pt-BR"/>
        </w:rPr>
      </w:pPr>
    </w:p>
    <w:p w14:paraId="6EA32E69" w14:textId="77777777" w:rsidR="00FE1F61" w:rsidRPr="00C627DA" w:rsidRDefault="00FE1F61" w:rsidP="006D6B87">
      <w:pPr>
        <w:pStyle w:val="Cabealho"/>
        <w:tabs>
          <w:tab w:val="clear" w:pos="4320"/>
          <w:tab w:val="clear" w:pos="8640"/>
        </w:tabs>
        <w:rPr>
          <w:lang w:val="pt-BR"/>
        </w:rPr>
      </w:pPr>
    </w:p>
    <w:p w14:paraId="053863D1" w14:textId="77777777" w:rsidR="00FE1F61" w:rsidRPr="00C627DA" w:rsidRDefault="00FE1F61" w:rsidP="006D6B87">
      <w:pPr>
        <w:pStyle w:val="Cabealho"/>
        <w:tabs>
          <w:tab w:val="clear" w:pos="4320"/>
          <w:tab w:val="clear" w:pos="8640"/>
        </w:tabs>
        <w:rPr>
          <w:lang w:val="pt-BR"/>
        </w:rPr>
      </w:pPr>
    </w:p>
    <w:p w14:paraId="5F59EB2B" w14:textId="77777777" w:rsidR="00FE1F61" w:rsidRPr="00C627DA" w:rsidRDefault="00FE1F61" w:rsidP="006D6B87">
      <w:pPr>
        <w:pStyle w:val="Cabealho"/>
        <w:tabs>
          <w:tab w:val="clear" w:pos="4320"/>
          <w:tab w:val="clear" w:pos="8640"/>
        </w:tabs>
        <w:rPr>
          <w:lang w:val="pt-BR"/>
        </w:rPr>
      </w:pPr>
    </w:p>
    <w:p w14:paraId="179FAAD6" w14:textId="77777777" w:rsidR="00FE1F61" w:rsidRPr="00C627DA" w:rsidRDefault="00FE1F61" w:rsidP="006D6B87">
      <w:pPr>
        <w:pStyle w:val="Cabealho"/>
        <w:tabs>
          <w:tab w:val="clear" w:pos="4320"/>
          <w:tab w:val="clear" w:pos="8640"/>
        </w:tabs>
        <w:rPr>
          <w:lang w:val="pt-BR"/>
        </w:rPr>
      </w:pPr>
    </w:p>
    <w:p w14:paraId="6369A1E4" w14:textId="77777777" w:rsidR="00FE1F61" w:rsidRPr="00C627DA" w:rsidRDefault="00FE1F61" w:rsidP="006D6B87">
      <w:pPr>
        <w:pStyle w:val="Cabealho"/>
        <w:tabs>
          <w:tab w:val="clear" w:pos="4320"/>
          <w:tab w:val="clear" w:pos="8640"/>
        </w:tabs>
        <w:rPr>
          <w:lang w:val="pt-BR"/>
        </w:rPr>
      </w:pPr>
    </w:p>
    <w:p w14:paraId="667492F9" w14:textId="77777777" w:rsidR="00FE1F61" w:rsidRPr="00C627DA" w:rsidRDefault="00FE1F61" w:rsidP="006D6B87">
      <w:pPr>
        <w:pStyle w:val="Cabealho"/>
        <w:tabs>
          <w:tab w:val="clear" w:pos="4320"/>
          <w:tab w:val="clear" w:pos="8640"/>
        </w:tabs>
        <w:rPr>
          <w:lang w:val="pt-BR"/>
        </w:rPr>
      </w:pPr>
    </w:p>
    <w:p w14:paraId="213750EC" w14:textId="77777777" w:rsidR="00FC4223" w:rsidRPr="00C627DA" w:rsidRDefault="00FC4223" w:rsidP="006D6B87">
      <w:pPr>
        <w:pStyle w:val="Cabealho"/>
        <w:tabs>
          <w:tab w:val="clear" w:pos="4320"/>
          <w:tab w:val="clear" w:pos="8640"/>
        </w:tabs>
        <w:rPr>
          <w:lang w:val="pt-BR"/>
        </w:rPr>
      </w:pPr>
    </w:p>
    <w:p w14:paraId="622827E1" w14:textId="77777777" w:rsidR="00FC4223" w:rsidRPr="00C627DA" w:rsidRDefault="00FC4223" w:rsidP="006D6B87">
      <w:pPr>
        <w:pStyle w:val="Cabealho"/>
        <w:tabs>
          <w:tab w:val="clear" w:pos="4320"/>
          <w:tab w:val="clear" w:pos="8640"/>
        </w:tabs>
        <w:rPr>
          <w:lang w:val="pt-BR"/>
        </w:rPr>
      </w:pPr>
    </w:p>
    <w:p w14:paraId="398EBAC8" w14:textId="77777777" w:rsidR="00FE1F61" w:rsidRPr="00C627DA" w:rsidRDefault="00FE1F61" w:rsidP="006D6B87">
      <w:pPr>
        <w:pStyle w:val="Cabealho"/>
        <w:tabs>
          <w:tab w:val="clear" w:pos="4320"/>
          <w:tab w:val="clear" w:pos="8640"/>
        </w:tabs>
        <w:rPr>
          <w:lang w:val="pt-BR"/>
        </w:rPr>
      </w:pPr>
    </w:p>
    <w:p w14:paraId="33A04E8B" w14:textId="77777777" w:rsidR="00FE1F61" w:rsidRPr="00C627DA" w:rsidRDefault="00FE1F61" w:rsidP="006D6B87">
      <w:pPr>
        <w:pStyle w:val="Cabealho"/>
        <w:tabs>
          <w:tab w:val="clear" w:pos="4320"/>
          <w:tab w:val="clear" w:pos="8640"/>
        </w:tabs>
        <w:rPr>
          <w:lang w:val="pt-BR"/>
        </w:rPr>
      </w:pPr>
    </w:p>
    <w:p w14:paraId="27F1F3B4" w14:textId="77777777" w:rsidR="00FE1F61" w:rsidRDefault="00FE1F61" w:rsidP="006D6B87">
      <w:pPr>
        <w:pStyle w:val="Cabealho"/>
        <w:tabs>
          <w:tab w:val="clear" w:pos="4320"/>
          <w:tab w:val="clear" w:pos="8640"/>
        </w:tabs>
        <w:rPr>
          <w:lang w:val="pt-BR"/>
        </w:rPr>
      </w:pPr>
    </w:p>
    <w:p w14:paraId="081F05A1" w14:textId="77777777" w:rsidR="001C60E6" w:rsidRDefault="001C60E6" w:rsidP="006D6B87">
      <w:pPr>
        <w:pStyle w:val="Cabealho"/>
        <w:tabs>
          <w:tab w:val="clear" w:pos="4320"/>
          <w:tab w:val="clear" w:pos="8640"/>
        </w:tabs>
        <w:rPr>
          <w:lang w:val="pt-BR"/>
        </w:rPr>
      </w:pPr>
    </w:p>
    <w:p w14:paraId="29279EAC" w14:textId="77777777" w:rsidR="001C60E6" w:rsidRDefault="001C60E6" w:rsidP="006D6B87">
      <w:pPr>
        <w:pStyle w:val="Cabealho"/>
        <w:tabs>
          <w:tab w:val="clear" w:pos="4320"/>
          <w:tab w:val="clear" w:pos="8640"/>
        </w:tabs>
        <w:rPr>
          <w:lang w:val="pt-BR"/>
        </w:rPr>
      </w:pPr>
    </w:p>
    <w:p w14:paraId="6FFEF443" w14:textId="77777777" w:rsidR="005E1A4D" w:rsidRDefault="005E1A4D" w:rsidP="006D6B87">
      <w:pPr>
        <w:pStyle w:val="Cabealho"/>
        <w:tabs>
          <w:tab w:val="clear" w:pos="4320"/>
          <w:tab w:val="clear" w:pos="8640"/>
        </w:tabs>
        <w:rPr>
          <w:lang w:val="pt-BR"/>
        </w:rPr>
      </w:pPr>
    </w:p>
    <w:p w14:paraId="22EDAEFE" w14:textId="77777777" w:rsidR="005E1A4D" w:rsidRDefault="005E1A4D" w:rsidP="006D6B87">
      <w:pPr>
        <w:pStyle w:val="Cabealho"/>
        <w:tabs>
          <w:tab w:val="clear" w:pos="4320"/>
          <w:tab w:val="clear" w:pos="8640"/>
        </w:tabs>
        <w:rPr>
          <w:lang w:val="pt-BR"/>
        </w:rPr>
      </w:pPr>
    </w:p>
    <w:p w14:paraId="135F1B78" w14:textId="77777777" w:rsidR="005E1A4D" w:rsidRDefault="005E1A4D" w:rsidP="006D6B87">
      <w:pPr>
        <w:pStyle w:val="Cabealho"/>
        <w:tabs>
          <w:tab w:val="clear" w:pos="4320"/>
          <w:tab w:val="clear" w:pos="8640"/>
        </w:tabs>
        <w:rPr>
          <w:lang w:val="pt-BR"/>
        </w:rPr>
      </w:pPr>
    </w:p>
    <w:p w14:paraId="42AD923A" w14:textId="77777777" w:rsidR="005E1A4D" w:rsidRDefault="005E1A4D" w:rsidP="006D6B87">
      <w:pPr>
        <w:pStyle w:val="Cabealho"/>
        <w:tabs>
          <w:tab w:val="clear" w:pos="4320"/>
          <w:tab w:val="clear" w:pos="8640"/>
        </w:tabs>
        <w:rPr>
          <w:lang w:val="pt-BR"/>
        </w:rPr>
      </w:pPr>
    </w:p>
    <w:p w14:paraId="17CF876D" w14:textId="77777777" w:rsidR="005E1A4D" w:rsidRDefault="005E1A4D" w:rsidP="006D6B87">
      <w:pPr>
        <w:pStyle w:val="Cabealho"/>
        <w:tabs>
          <w:tab w:val="clear" w:pos="4320"/>
          <w:tab w:val="clear" w:pos="8640"/>
        </w:tabs>
        <w:rPr>
          <w:lang w:val="pt-BR"/>
        </w:rPr>
      </w:pPr>
    </w:p>
    <w:p w14:paraId="0F8B1799" w14:textId="77777777" w:rsidR="005E1A4D" w:rsidRDefault="005E1A4D" w:rsidP="006D6B87">
      <w:pPr>
        <w:pStyle w:val="Cabealho"/>
        <w:tabs>
          <w:tab w:val="clear" w:pos="4320"/>
          <w:tab w:val="clear" w:pos="8640"/>
        </w:tabs>
        <w:rPr>
          <w:lang w:val="pt-BR"/>
        </w:rPr>
      </w:pPr>
    </w:p>
    <w:p w14:paraId="6615087E" w14:textId="77777777" w:rsidR="005E1A4D" w:rsidRDefault="005E1A4D" w:rsidP="006D6B87">
      <w:pPr>
        <w:pStyle w:val="Cabealho"/>
        <w:tabs>
          <w:tab w:val="clear" w:pos="4320"/>
          <w:tab w:val="clear" w:pos="8640"/>
        </w:tabs>
        <w:rPr>
          <w:lang w:val="pt-BR"/>
        </w:rPr>
      </w:pPr>
    </w:p>
    <w:p w14:paraId="6CC6A053" w14:textId="7C782E38" w:rsidR="001C60E6" w:rsidRDefault="001C60E6" w:rsidP="006D6B87">
      <w:pPr>
        <w:pStyle w:val="Cabealho"/>
        <w:tabs>
          <w:tab w:val="clear" w:pos="4320"/>
          <w:tab w:val="clear" w:pos="8640"/>
        </w:tabs>
        <w:rPr>
          <w:lang w:val="pt-BR"/>
        </w:rPr>
      </w:pPr>
    </w:p>
    <w:p w14:paraId="7FDD3803" w14:textId="77777777" w:rsidR="00B051A0" w:rsidRDefault="00B051A0" w:rsidP="006D6B87">
      <w:pPr>
        <w:pStyle w:val="Cabealho"/>
        <w:tabs>
          <w:tab w:val="clear" w:pos="4320"/>
          <w:tab w:val="clear" w:pos="8640"/>
        </w:tabs>
        <w:rPr>
          <w:lang w:val="pt-BR"/>
        </w:rPr>
      </w:pPr>
    </w:p>
    <w:p w14:paraId="64BAB5C9" w14:textId="702ACF95" w:rsidR="006D6B87" w:rsidRPr="00C627DA" w:rsidRDefault="003E478A" w:rsidP="003E478A">
      <w:pPr>
        <w:pStyle w:val="Cabealho1"/>
        <w:numPr>
          <w:ilvl w:val="0"/>
          <w:numId w:val="0"/>
        </w:numPr>
        <w:rPr>
          <w:rFonts w:ascii="Times New Roman" w:hAnsi="Times New Roman"/>
        </w:rPr>
      </w:pPr>
      <w:r>
        <w:rPr>
          <w:rFonts w:ascii="Times New Roman" w:hAnsi="Times New Roman"/>
          <w:lang w:val="pt-BR"/>
        </w:rPr>
        <w:t xml:space="preserve">4. </w:t>
      </w:r>
      <w:bookmarkStart w:id="6" w:name="_Toc47247807"/>
      <w:bookmarkStart w:id="7" w:name="_Toc342940718"/>
      <w:r w:rsidR="001023A6" w:rsidRPr="00C627DA">
        <w:rPr>
          <w:rFonts w:ascii="Times New Roman" w:hAnsi="Times New Roman"/>
          <w:lang w:val="pt-BR"/>
        </w:rPr>
        <w:t xml:space="preserve">Documentação dos </w:t>
      </w:r>
      <w:r w:rsidR="006D6B87" w:rsidRPr="00C627DA">
        <w:rPr>
          <w:rFonts w:ascii="Times New Roman" w:hAnsi="Times New Roman"/>
        </w:rPr>
        <w:t>Casos de Uso</w:t>
      </w:r>
      <w:bookmarkEnd w:id="6"/>
      <w:bookmarkEnd w:id="7"/>
    </w:p>
    <w:p w14:paraId="69DCD308" w14:textId="77777777" w:rsidR="00EE4026" w:rsidRPr="00C627DA" w:rsidRDefault="00EE4026" w:rsidP="00EE4026">
      <w:pPr>
        <w:rPr>
          <w:lang w:val="pt-BR"/>
        </w:rPr>
      </w:pPr>
    </w:p>
    <w:p w14:paraId="5798D324" w14:textId="467CCDC7" w:rsidR="00EE4026" w:rsidRPr="00036F25" w:rsidRDefault="003E478A" w:rsidP="003E478A">
      <w:pPr>
        <w:pStyle w:val="Cabealho2"/>
        <w:numPr>
          <w:ilvl w:val="0"/>
          <w:numId w:val="0"/>
        </w:numPr>
        <w:jc w:val="both"/>
        <w:rPr>
          <w:lang w:val="pt-BR"/>
        </w:rPr>
      </w:pPr>
      <w:r>
        <w:rPr>
          <w:rFonts w:ascii="Times New Roman" w:hAnsi="Times New Roman"/>
          <w:bCs/>
          <w:lang w:val="pt-BR"/>
        </w:rPr>
        <w:t xml:space="preserve">4.1.1 </w:t>
      </w:r>
      <w:r w:rsidR="00C53718" w:rsidRPr="00036F25">
        <w:rPr>
          <w:rFonts w:ascii="Times New Roman" w:hAnsi="Times New Roman"/>
          <w:bCs/>
          <w:lang w:val="pt-BR"/>
        </w:rPr>
        <w:t>Gerenciamento</w:t>
      </w:r>
      <w:r w:rsidR="00C627DA" w:rsidRPr="00036F25">
        <w:rPr>
          <w:rFonts w:ascii="Times New Roman" w:hAnsi="Times New Roman"/>
          <w:bCs/>
          <w:lang w:val="pt-BR"/>
        </w:rPr>
        <w:t xml:space="preserve"> </w:t>
      </w:r>
      <w:r w:rsidR="00C53718" w:rsidRPr="00036F25">
        <w:rPr>
          <w:rFonts w:ascii="Times New Roman" w:hAnsi="Times New Roman"/>
          <w:bCs/>
          <w:lang w:val="pt-BR"/>
        </w:rPr>
        <w:t xml:space="preserve">de </w:t>
      </w:r>
      <w:r w:rsidR="004971B4" w:rsidRPr="00036F25">
        <w:rPr>
          <w:rFonts w:ascii="Times New Roman" w:hAnsi="Times New Roman"/>
          <w:lang w:val="pt-BR"/>
        </w:rPr>
        <w:t>PCDs</w:t>
      </w:r>
    </w:p>
    <w:tbl>
      <w:tblPr>
        <w:tblW w:w="9873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4A0" w:firstRow="1" w:lastRow="0" w:firstColumn="1" w:lastColumn="0" w:noHBand="0" w:noVBand="1"/>
      </w:tblPr>
      <w:tblGrid>
        <w:gridCol w:w="4245"/>
        <w:gridCol w:w="5628"/>
      </w:tblGrid>
      <w:tr w:rsidR="00F14338" w:rsidRPr="005C6710" w14:paraId="2D2E0107" w14:textId="77777777" w:rsidTr="00206036">
        <w:trPr>
          <w:jc w:val="center"/>
        </w:trPr>
        <w:tc>
          <w:tcPr>
            <w:tcW w:w="9873" w:type="dxa"/>
            <w:gridSpan w:val="2"/>
            <w:shd w:val="clear" w:color="auto" w:fill="A3FFD1"/>
          </w:tcPr>
          <w:p w14:paraId="1CE8E1E0" w14:textId="77777777" w:rsidR="00F14338" w:rsidRPr="00C627DA" w:rsidRDefault="00F14338" w:rsidP="006373E2">
            <w:pPr>
              <w:tabs>
                <w:tab w:val="center" w:pos="4154"/>
              </w:tabs>
              <w:jc w:val="both"/>
              <w:rPr>
                <w:b/>
                <w:bCs/>
                <w:color w:val="FF0000"/>
                <w:lang w:val="x-none"/>
              </w:rPr>
            </w:pPr>
            <w:r w:rsidRPr="00C627DA">
              <w:rPr>
                <w:b/>
                <w:bCs/>
                <w:lang w:val="pt-BR"/>
              </w:rPr>
              <w:t xml:space="preserve">Nome do Caso de Uso: </w:t>
            </w:r>
            <w:r w:rsidR="00C53718" w:rsidRPr="00C627DA">
              <w:rPr>
                <w:b/>
                <w:bCs/>
                <w:lang w:val="pt-BR"/>
              </w:rPr>
              <w:t>Gerenciamento</w:t>
            </w:r>
            <w:r w:rsidR="00EE3957" w:rsidRPr="00C627DA">
              <w:rPr>
                <w:b/>
                <w:bCs/>
                <w:lang w:val="pt-BR"/>
              </w:rPr>
              <w:t xml:space="preserve"> de PCDs</w:t>
            </w:r>
            <w:r w:rsidR="006373E2" w:rsidRPr="00C627DA">
              <w:rPr>
                <w:b/>
                <w:bCs/>
                <w:lang w:val="pt-BR"/>
              </w:rPr>
              <w:tab/>
            </w:r>
          </w:p>
        </w:tc>
      </w:tr>
      <w:tr w:rsidR="00B71827" w:rsidRPr="005C6710" w14:paraId="54F9469D" w14:textId="77777777" w:rsidTr="00206036">
        <w:trPr>
          <w:jc w:val="center"/>
        </w:trPr>
        <w:tc>
          <w:tcPr>
            <w:tcW w:w="4245" w:type="dxa"/>
            <w:shd w:val="clear" w:color="auto" w:fill="auto"/>
          </w:tcPr>
          <w:p w14:paraId="58EA3B4A" w14:textId="77777777" w:rsidR="00B71827" w:rsidRPr="00C627DA" w:rsidRDefault="00B71827" w:rsidP="00E52138">
            <w:pPr>
              <w:jc w:val="both"/>
              <w:rPr>
                <w:b/>
                <w:lang w:val="pt-BR"/>
              </w:rPr>
            </w:pPr>
            <w:r w:rsidRPr="00C627DA">
              <w:rPr>
                <w:b/>
                <w:lang w:val="pt-BR"/>
              </w:rPr>
              <w:t>Breve Descrição</w:t>
            </w:r>
            <w:r w:rsidR="00F14338" w:rsidRPr="00C627DA">
              <w:rPr>
                <w:b/>
                <w:lang w:val="pt-BR"/>
              </w:rPr>
              <w:t xml:space="preserve">: </w:t>
            </w:r>
          </w:p>
        </w:tc>
        <w:tc>
          <w:tcPr>
            <w:tcW w:w="5628" w:type="dxa"/>
            <w:shd w:val="clear" w:color="auto" w:fill="auto"/>
          </w:tcPr>
          <w:p w14:paraId="2CF1663E" w14:textId="77777777" w:rsidR="00B71827" w:rsidRPr="00C627DA" w:rsidRDefault="00F14338" w:rsidP="00E52138">
            <w:pPr>
              <w:jc w:val="both"/>
              <w:rPr>
                <w:lang w:val="pt-BR"/>
              </w:rPr>
            </w:pPr>
            <w:r w:rsidRPr="00C627DA">
              <w:rPr>
                <w:lang w:val="pt-BR"/>
              </w:rPr>
              <w:t xml:space="preserve">Este Caso de </w:t>
            </w:r>
            <w:r w:rsidR="00A55866" w:rsidRPr="00C627DA">
              <w:rPr>
                <w:lang w:val="pt-BR"/>
              </w:rPr>
              <w:t xml:space="preserve">Uso deve ocorrer sempre que o método </w:t>
            </w:r>
            <w:r w:rsidR="00341650">
              <w:rPr>
                <w:lang w:val="pt-BR"/>
              </w:rPr>
              <w:t>“</w:t>
            </w:r>
            <w:r w:rsidR="0099071F" w:rsidRPr="00C627DA">
              <w:rPr>
                <w:lang w:val="pt-BR"/>
              </w:rPr>
              <w:t>Gerenciamento de PCDs</w:t>
            </w:r>
            <w:r w:rsidR="00341650">
              <w:rPr>
                <w:lang w:val="pt-BR"/>
              </w:rPr>
              <w:t>”</w:t>
            </w:r>
            <w:r w:rsidR="00F65915" w:rsidRPr="00C627DA">
              <w:rPr>
                <w:lang w:val="pt-BR"/>
              </w:rPr>
              <w:t xml:space="preserve"> for selecionado</w:t>
            </w:r>
            <w:r w:rsidR="00E47A42" w:rsidRPr="00C627DA">
              <w:rPr>
                <w:lang w:val="pt-BR"/>
              </w:rPr>
              <w:t>.</w:t>
            </w:r>
          </w:p>
          <w:p w14:paraId="43EC22A1" w14:textId="77777777" w:rsidR="00E47A42" w:rsidRPr="00C627DA" w:rsidRDefault="00E47A42" w:rsidP="00E52138">
            <w:pPr>
              <w:jc w:val="both"/>
              <w:rPr>
                <w:lang w:val="pt-BR"/>
              </w:rPr>
            </w:pPr>
            <w:r w:rsidRPr="00C627DA">
              <w:rPr>
                <w:lang w:val="pt-BR"/>
              </w:rPr>
              <w:t>Ele dev</w:t>
            </w:r>
            <w:r w:rsidR="0099071F" w:rsidRPr="00C627DA">
              <w:rPr>
                <w:lang w:val="pt-BR"/>
              </w:rPr>
              <w:t>e adicionar</w:t>
            </w:r>
            <w:r w:rsidR="00827157" w:rsidRPr="00C627DA">
              <w:rPr>
                <w:lang w:val="pt-BR"/>
              </w:rPr>
              <w:t xml:space="preserve"> uma nova PCD e listar as existentes</w:t>
            </w:r>
            <w:r w:rsidRPr="00C627DA">
              <w:rPr>
                <w:lang w:val="pt-BR"/>
              </w:rPr>
              <w:t>.</w:t>
            </w:r>
          </w:p>
        </w:tc>
      </w:tr>
      <w:tr w:rsidR="00B71827" w:rsidRPr="00C627DA" w14:paraId="5E9C2C48" w14:textId="77777777" w:rsidTr="00206036">
        <w:trPr>
          <w:jc w:val="center"/>
        </w:trPr>
        <w:tc>
          <w:tcPr>
            <w:tcW w:w="4245" w:type="dxa"/>
            <w:shd w:val="clear" w:color="auto" w:fill="auto"/>
          </w:tcPr>
          <w:p w14:paraId="7A16E3DA" w14:textId="77777777" w:rsidR="00B71827" w:rsidRPr="00C627DA" w:rsidRDefault="00B71827" w:rsidP="00E52138">
            <w:pPr>
              <w:jc w:val="both"/>
              <w:rPr>
                <w:b/>
                <w:lang w:val="pt-BR"/>
              </w:rPr>
            </w:pPr>
            <w:r w:rsidRPr="00C627DA">
              <w:rPr>
                <w:b/>
                <w:lang w:val="pt-BR"/>
              </w:rPr>
              <w:t>Ator Principal</w:t>
            </w:r>
            <w:r w:rsidR="00F14338" w:rsidRPr="00C627DA">
              <w:rPr>
                <w:b/>
                <w:lang w:val="pt-BR"/>
              </w:rPr>
              <w:t>:</w:t>
            </w:r>
          </w:p>
        </w:tc>
        <w:tc>
          <w:tcPr>
            <w:tcW w:w="5628" w:type="dxa"/>
            <w:shd w:val="clear" w:color="auto" w:fill="auto"/>
          </w:tcPr>
          <w:p w14:paraId="5B3014D6" w14:textId="77777777" w:rsidR="00B71827" w:rsidRPr="00C627DA" w:rsidRDefault="0099071F" w:rsidP="00E52138">
            <w:pPr>
              <w:jc w:val="both"/>
              <w:rPr>
                <w:lang w:val="pt-BR"/>
              </w:rPr>
            </w:pPr>
            <w:r w:rsidRPr="00C627DA">
              <w:rPr>
                <w:lang w:val="pt-BR"/>
              </w:rPr>
              <w:t>Administrador.</w:t>
            </w:r>
          </w:p>
        </w:tc>
      </w:tr>
      <w:tr w:rsidR="00B71827" w:rsidRPr="005C6710" w14:paraId="5717C896" w14:textId="77777777" w:rsidTr="00206036">
        <w:trPr>
          <w:jc w:val="center"/>
        </w:trPr>
        <w:tc>
          <w:tcPr>
            <w:tcW w:w="4245" w:type="dxa"/>
            <w:shd w:val="clear" w:color="auto" w:fill="auto"/>
          </w:tcPr>
          <w:p w14:paraId="285BBE7E" w14:textId="77777777" w:rsidR="00B71827" w:rsidRPr="00C627DA" w:rsidRDefault="00B71827" w:rsidP="00E52138">
            <w:pPr>
              <w:jc w:val="both"/>
              <w:rPr>
                <w:b/>
                <w:lang w:val="pt-BR"/>
              </w:rPr>
            </w:pPr>
            <w:r w:rsidRPr="00C627DA">
              <w:rPr>
                <w:b/>
                <w:lang w:val="pt-BR"/>
              </w:rPr>
              <w:t>Pré-Condição</w:t>
            </w:r>
            <w:r w:rsidR="00F14338" w:rsidRPr="00C627DA">
              <w:rPr>
                <w:b/>
                <w:lang w:val="pt-BR"/>
              </w:rPr>
              <w:t>:</w:t>
            </w:r>
          </w:p>
        </w:tc>
        <w:tc>
          <w:tcPr>
            <w:tcW w:w="5628" w:type="dxa"/>
            <w:shd w:val="clear" w:color="auto" w:fill="auto"/>
          </w:tcPr>
          <w:p w14:paraId="62A7B6AC" w14:textId="77777777" w:rsidR="00B71827" w:rsidRPr="00C627DA" w:rsidRDefault="0099071F" w:rsidP="00E52138">
            <w:pPr>
              <w:jc w:val="both"/>
              <w:rPr>
                <w:lang w:val="pt-BR"/>
              </w:rPr>
            </w:pPr>
            <w:r w:rsidRPr="00C627DA">
              <w:rPr>
                <w:lang w:val="pt-BR"/>
              </w:rPr>
              <w:t>O administrador</w:t>
            </w:r>
            <w:r w:rsidR="00A556E7" w:rsidRPr="00C627DA">
              <w:rPr>
                <w:lang w:val="pt-BR"/>
              </w:rPr>
              <w:t xml:space="preserve"> deve estar logado</w:t>
            </w:r>
            <w:r w:rsidRPr="00C627DA">
              <w:rPr>
                <w:lang w:val="pt-BR"/>
              </w:rPr>
              <w:t xml:space="preserve"> no site</w:t>
            </w:r>
            <w:r w:rsidR="00A556E7" w:rsidRPr="00C627DA">
              <w:rPr>
                <w:lang w:val="pt-BR"/>
              </w:rPr>
              <w:t>.</w:t>
            </w:r>
          </w:p>
        </w:tc>
      </w:tr>
      <w:tr w:rsidR="00B71827" w:rsidRPr="00C627DA" w14:paraId="6197EE10" w14:textId="77777777" w:rsidTr="00206036">
        <w:trPr>
          <w:jc w:val="center"/>
        </w:trPr>
        <w:tc>
          <w:tcPr>
            <w:tcW w:w="9873" w:type="dxa"/>
            <w:gridSpan w:val="2"/>
            <w:shd w:val="clear" w:color="auto" w:fill="A3FFD1"/>
          </w:tcPr>
          <w:p w14:paraId="4677161B" w14:textId="1D002D9B" w:rsidR="00B71827" w:rsidRPr="00C627DA" w:rsidRDefault="00B71827" w:rsidP="00572913">
            <w:pPr>
              <w:jc w:val="center"/>
              <w:rPr>
                <w:b/>
                <w:lang w:val="pt-BR"/>
              </w:rPr>
            </w:pPr>
            <w:r w:rsidRPr="00C627DA">
              <w:rPr>
                <w:b/>
                <w:lang w:val="pt-BR"/>
              </w:rPr>
              <w:t>Fluxo Principal</w:t>
            </w:r>
            <w:r w:rsidR="001E775C">
              <w:rPr>
                <w:b/>
                <w:lang w:val="pt-BR"/>
              </w:rPr>
              <w:t xml:space="preserve"> </w:t>
            </w:r>
          </w:p>
        </w:tc>
      </w:tr>
      <w:tr w:rsidR="00B71827" w:rsidRPr="00C627DA" w14:paraId="1C3FEA08" w14:textId="77777777" w:rsidTr="00206036">
        <w:trPr>
          <w:jc w:val="center"/>
        </w:trPr>
        <w:tc>
          <w:tcPr>
            <w:tcW w:w="4245" w:type="dxa"/>
            <w:shd w:val="clear" w:color="auto" w:fill="DBFDEB"/>
          </w:tcPr>
          <w:p w14:paraId="1C94B701" w14:textId="77777777" w:rsidR="00B71827" w:rsidRPr="00C627DA" w:rsidRDefault="00B71827" w:rsidP="00572913">
            <w:pPr>
              <w:jc w:val="both"/>
              <w:rPr>
                <w:b/>
                <w:lang w:val="pt-BR"/>
              </w:rPr>
            </w:pPr>
            <w:r w:rsidRPr="00C627DA">
              <w:rPr>
                <w:b/>
                <w:lang w:val="pt-BR"/>
              </w:rPr>
              <w:t>Ações dos Atores</w:t>
            </w:r>
            <w:r w:rsidR="00F14338" w:rsidRPr="00C627DA">
              <w:rPr>
                <w:b/>
                <w:lang w:val="pt-BR"/>
              </w:rPr>
              <w:t>:</w:t>
            </w:r>
          </w:p>
        </w:tc>
        <w:tc>
          <w:tcPr>
            <w:tcW w:w="5628" w:type="dxa"/>
            <w:shd w:val="clear" w:color="auto" w:fill="DBFDEB"/>
          </w:tcPr>
          <w:p w14:paraId="103D5704" w14:textId="77777777" w:rsidR="00B71827" w:rsidRPr="00C627DA" w:rsidRDefault="00B71827" w:rsidP="00572913">
            <w:pPr>
              <w:jc w:val="both"/>
              <w:rPr>
                <w:b/>
                <w:lang w:val="pt-BR"/>
              </w:rPr>
            </w:pPr>
            <w:r w:rsidRPr="00C627DA">
              <w:rPr>
                <w:b/>
                <w:lang w:val="pt-BR"/>
              </w:rPr>
              <w:t>Ações do Sistema</w:t>
            </w:r>
            <w:r w:rsidR="00F14338" w:rsidRPr="00C627DA">
              <w:rPr>
                <w:b/>
                <w:lang w:val="pt-BR"/>
              </w:rPr>
              <w:t>:</w:t>
            </w:r>
          </w:p>
        </w:tc>
      </w:tr>
      <w:tr w:rsidR="00B71827" w:rsidRPr="00170E4B" w14:paraId="6528F855" w14:textId="77777777" w:rsidTr="00206036">
        <w:trPr>
          <w:jc w:val="center"/>
        </w:trPr>
        <w:tc>
          <w:tcPr>
            <w:tcW w:w="4245" w:type="dxa"/>
            <w:shd w:val="clear" w:color="auto" w:fill="auto"/>
          </w:tcPr>
          <w:p w14:paraId="5B01E383" w14:textId="77777777" w:rsidR="00B71827" w:rsidRPr="005658CE" w:rsidRDefault="00A55866" w:rsidP="00E52138">
            <w:pPr>
              <w:jc w:val="both"/>
              <w:rPr>
                <w:lang w:val="pt-BR"/>
              </w:rPr>
            </w:pPr>
            <w:r w:rsidRPr="005658CE">
              <w:rPr>
                <w:lang w:val="pt-BR"/>
              </w:rPr>
              <w:t>1. Clicar em “</w:t>
            </w:r>
            <w:r w:rsidR="00D102AF" w:rsidRPr="005658CE">
              <w:rPr>
                <w:lang w:val="pt-BR"/>
              </w:rPr>
              <w:t xml:space="preserve">Gerenciamento de </w:t>
            </w:r>
            <w:r w:rsidR="0099071F" w:rsidRPr="005658CE">
              <w:rPr>
                <w:lang w:val="pt-BR"/>
              </w:rPr>
              <w:t>PCDs</w:t>
            </w:r>
            <w:r w:rsidRPr="005658CE">
              <w:rPr>
                <w:lang w:val="pt-BR"/>
              </w:rPr>
              <w:t xml:space="preserve">” no menu </w:t>
            </w:r>
            <w:r w:rsidR="00451734" w:rsidRPr="005658CE">
              <w:rPr>
                <w:lang w:val="pt-BR"/>
              </w:rPr>
              <w:t>de seleção.</w:t>
            </w:r>
            <w:r w:rsidR="0099071F" w:rsidRPr="005658CE">
              <w:rPr>
                <w:lang w:val="pt-BR"/>
              </w:rPr>
              <w:t xml:space="preserve"> </w:t>
            </w:r>
          </w:p>
        </w:tc>
        <w:tc>
          <w:tcPr>
            <w:tcW w:w="5628" w:type="dxa"/>
            <w:shd w:val="clear" w:color="auto" w:fill="auto"/>
          </w:tcPr>
          <w:p w14:paraId="7281F1AD" w14:textId="0428360F" w:rsidR="00F65915" w:rsidRDefault="00B71827" w:rsidP="00E52138">
            <w:pPr>
              <w:jc w:val="both"/>
              <w:rPr>
                <w:lang w:val="pt-BR"/>
              </w:rPr>
            </w:pPr>
            <w:r w:rsidRPr="005658CE">
              <w:rPr>
                <w:lang w:val="pt-BR"/>
              </w:rPr>
              <w:t>2.</w:t>
            </w:r>
            <w:r w:rsidR="00DD5409" w:rsidRPr="005658CE">
              <w:rPr>
                <w:lang w:val="pt-BR"/>
              </w:rPr>
              <w:t xml:space="preserve"> Exib</w:t>
            </w:r>
            <w:r w:rsidR="0017072C" w:rsidRPr="005658CE">
              <w:rPr>
                <w:lang w:val="pt-BR"/>
              </w:rPr>
              <w:t>ir</w:t>
            </w:r>
            <w:r w:rsidR="00DD5409" w:rsidRPr="005658CE">
              <w:rPr>
                <w:lang w:val="pt-BR"/>
              </w:rPr>
              <w:t xml:space="preserve"> </w:t>
            </w:r>
            <w:r w:rsidR="00F55D65" w:rsidRPr="005658CE">
              <w:rPr>
                <w:lang w:val="pt-BR"/>
              </w:rPr>
              <w:t>o sub-</w:t>
            </w:r>
            <w:r w:rsidR="00451734" w:rsidRPr="005658CE">
              <w:rPr>
                <w:lang w:val="pt-BR"/>
              </w:rPr>
              <w:t xml:space="preserve">menu de </w:t>
            </w:r>
            <w:r w:rsidR="0099071F" w:rsidRPr="005658CE">
              <w:rPr>
                <w:lang w:val="pt-BR"/>
              </w:rPr>
              <w:t>administrador</w:t>
            </w:r>
            <w:r w:rsidR="00451734" w:rsidRPr="005658CE">
              <w:rPr>
                <w:lang w:val="pt-BR"/>
              </w:rPr>
              <w:t>, com as informações</w:t>
            </w:r>
            <w:r w:rsidR="00DD1835" w:rsidRPr="005658CE">
              <w:rPr>
                <w:lang w:val="pt-BR"/>
              </w:rPr>
              <w:t>:</w:t>
            </w:r>
          </w:p>
          <w:p w14:paraId="2B820ACD" w14:textId="11BF5397" w:rsidR="005658CE" w:rsidRPr="005658CE" w:rsidRDefault="005658CE" w:rsidP="00E52138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- Nome;</w:t>
            </w:r>
          </w:p>
          <w:p w14:paraId="076BEB81" w14:textId="77777777" w:rsidR="005658CE" w:rsidRDefault="005658CE" w:rsidP="00E52138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- Cidade;</w:t>
            </w:r>
          </w:p>
          <w:p w14:paraId="582EB0F4" w14:textId="2CE54212" w:rsidR="005658CE" w:rsidRDefault="005658CE" w:rsidP="00E52138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- Estado;</w:t>
            </w:r>
          </w:p>
          <w:p w14:paraId="6B0725FD" w14:textId="77777777" w:rsidR="005658CE" w:rsidRDefault="005658CE" w:rsidP="00E52138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- País;</w:t>
            </w:r>
          </w:p>
          <w:p w14:paraId="46017E3F" w14:textId="77777777" w:rsidR="005658CE" w:rsidRDefault="005658CE" w:rsidP="00E52138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- Localização;</w:t>
            </w:r>
          </w:p>
          <w:p w14:paraId="7E2178EC" w14:textId="79134CAB" w:rsidR="005658CE" w:rsidRPr="005658CE" w:rsidRDefault="005658CE" w:rsidP="00E52138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- Pesquisar;</w:t>
            </w:r>
          </w:p>
        </w:tc>
      </w:tr>
      <w:tr w:rsidR="0017072C" w:rsidRPr="005C6710" w14:paraId="1CBDF9D2" w14:textId="77777777" w:rsidTr="00206036">
        <w:trPr>
          <w:jc w:val="center"/>
        </w:trPr>
        <w:tc>
          <w:tcPr>
            <w:tcW w:w="4245" w:type="dxa"/>
            <w:shd w:val="clear" w:color="auto" w:fill="auto"/>
          </w:tcPr>
          <w:p w14:paraId="6FCBC5CB" w14:textId="77777777" w:rsidR="0017072C" w:rsidRPr="005658CE" w:rsidRDefault="00A6058E" w:rsidP="00E52138">
            <w:pPr>
              <w:jc w:val="both"/>
              <w:rPr>
                <w:lang w:val="pt-BR"/>
              </w:rPr>
            </w:pPr>
            <w:r w:rsidRPr="005658CE">
              <w:rPr>
                <w:lang w:val="pt-BR"/>
              </w:rPr>
              <w:t>3</w:t>
            </w:r>
            <w:r w:rsidR="0017072C" w:rsidRPr="005658CE">
              <w:rPr>
                <w:lang w:val="pt-BR"/>
              </w:rPr>
              <w:t>.</w:t>
            </w:r>
            <w:r w:rsidR="00982346" w:rsidRPr="005658CE">
              <w:rPr>
                <w:lang w:val="pt-BR"/>
              </w:rPr>
              <w:t xml:space="preserve"> </w:t>
            </w:r>
            <w:r w:rsidR="0017072C" w:rsidRPr="005658CE">
              <w:rPr>
                <w:lang w:val="pt-BR"/>
              </w:rPr>
              <w:t>Fim do Caso de Uso</w:t>
            </w:r>
            <w:r w:rsidR="00DD1835" w:rsidRPr="005658CE">
              <w:rPr>
                <w:lang w:val="pt-BR"/>
              </w:rPr>
              <w:t>.</w:t>
            </w:r>
          </w:p>
        </w:tc>
        <w:tc>
          <w:tcPr>
            <w:tcW w:w="5628" w:type="dxa"/>
            <w:tcBorders>
              <w:bottom w:val="single" w:sz="4" w:space="0" w:color="auto"/>
            </w:tcBorders>
            <w:shd w:val="clear" w:color="auto" w:fill="auto"/>
          </w:tcPr>
          <w:p w14:paraId="776FF2AE" w14:textId="77777777" w:rsidR="0017072C" w:rsidRPr="001D2BEF" w:rsidRDefault="0017072C" w:rsidP="00E52138">
            <w:pPr>
              <w:jc w:val="both"/>
              <w:rPr>
                <w:highlight w:val="yellow"/>
                <w:lang w:val="pt-BR"/>
              </w:rPr>
            </w:pPr>
          </w:p>
        </w:tc>
      </w:tr>
      <w:tr w:rsidR="005658CE" w:rsidRPr="00170E4B" w14:paraId="21FCCC39" w14:textId="1B2185BD" w:rsidTr="00206036">
        <w:trPr>
          <w:jc w:val="center"/>
        </w:trPr>
        <w:tc>
          <w:tcPr>
            <w:tcW w:w="9873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14:paraId="30474675" w14:textId="77777777" w:rsidR="005658CE" w:rsidRPr="005658CE" w:rsidRDefault="005658CE" w:rsidP="003D434D">
            <w:pPr>
              <w:jc w:val="center"/>
              <w:rPr>
                <w:b/>
                <w:lang w:val="pt-BR"/>
              </w:rPr>
            </w:pPr>
          </w:p>
          <w:p w14:paraId="14E73705" w14:textId="77777777" w:rsidR="005658CE" w:rsidRPr="005658CE" w:rsidRDefault="005658CE" w:rsidP="003D434D">
            <w:pPr>
              <w:jc w:val="center"/>
              <w:rPr>
                <w:b/>
                <w:lang w:val="pt-BR"/>
              </w:rPr>
            </w:pPr>
          </w:p>
          <w:p w14:paraId="5852F8CB" w14:textId="5663D27B" w:rsidR="00D47032" w:rsidRDefault="00D47032" w:rsidP="002F6F9C">
            <w:pPr>
              <w:tabs>
                <w:tab w:val="left" w:pos="1100"/>
              </w:tabs>
              <w:rPr>
                <w:b/>
                <w:lang w:val="pt-BR"/>
              </w:rPr>
            </w:pPr>
          </w:p>
          <w:p w14:paraId="4A7B0561" w14:textId="6C0C0F9E" w:rsidR="00D47032" w:rsidRDefault="003E478A" w:rsidP="002F6F9C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4.1.1 Cadastrar</w:t>
            </w:r>
            <w:r w:rsidR="002F6F9C">
              <w:rPr>
                <w:b/>
                <w:lang w:val="pt-BR"/>
              </w:rPr>
              <w:t xml:space="preserve"> de PCD</w:t>
            </w:r>
          </w:p>
          <w:p w14:paraId="7014533D" w14:textId="1069EB78" w:rsidR="002F6F9C" w:rsidRPr="005658CE" w:rsidRDefault="002F6F9C" w:rsidP="002F6F9C">
            <w:pPr>
              <w:rPr>
                <w:b/>
                <w:lang w:val="pt-BR"/>
              </w:rPr>
            </w:pPr>
          </w:p>
        </w:tc>
      </w:tr>
      <w:tr w:rsidR="00D47032" w:rsidRPr="005C6710" w14:paraId="73E9C995" w14:textId="77777777" w:rsidTr="00206036">
        <w:trPr>
          <w:jc w:val="center"/>
        </w:trPr>
        <w:tc>
          <w:tcPr>
            <w:tcW w:w="9873" w:type="dxa"/>
            <w:gridSpan w:val="2"/>
            <w:shd w:val="clear" w:color="auto" w:fill="A3FFD1"/>
          </w:tcPr>
          <w:p w14:paraId="48796378" w14:textId="67D050B3" w:rsidR="00D47032" w:rsidRDefault="00D47032" w:rsidP="00D47032">
            <w:pPr>
              <w:rPr>
                <w:b/>
                <w:lang w:val="pt-BR"/>
              </w:rPr>
            </w:pPr>
            <w:r w:rsidRPr="00C627DA">
              <w:rPr>
                <w:b/>
                <w:bCs/>
                <w:lang w:val="pt-BR"/>
              </w:rPr>
              <w:t>Nome do Caso de Uso: Gerenciamento de PCDs</w:t>
            </w:r>
            <w:r w:rsidRPr="00C627DA">
              <w:rPr>
                <w:b/>
                <w:bCs/>
                <w:lang w:val="pt-BR"/>
              </w:rPr>
              <w:tab/>
            </w:r>
          </w:p>
        </w:tc>
      </w:tr>
      <w:tr w:rsidR="001E775C" w:rsidRPr="005C6710" w14:paraId="3FBFE616" w14:textId="332F0D5C" w:rsidTr="00206036">
        <w:trPr>
          <w:jc w:val="center"/>
        </w:trPr>
        <w:tc>
          <w:tcPr>
            <w:tcW w:w="4245" w:type="dxa"/>
            <w:tcBorders>
              <w:right w:val="single" w:sz="4" w:space="0" w:color="auto"/>
            </w:tcBorders>
            <w:shd w:val="clear" w:color="auto" w:fill="auto"/>
          </w:tcPr>
          <w:p w14:paraId="34190ACB" w14:textId="5FF1EE46" w:rsidR="001E775C" w:rsidRDefault="001E775C" w:rsidP="00D47032">
            <w:pPr>
              <w:rPr>
                <w:b/>
                <w:lang w:val="pt-BR"/>
              </w:rPr>
            </w:pPr>
            <w:r w:rsidRPr="00C627DA">
              <w:rPr>
                <w:b/>
                <w:lang w:val="pt-BR"/>
              </w:rPr>
              <w:t>Breve Descrição:</w:t>
            </w:r>
          </w:p>
        </w:tc>
        <w:tc>
          <w:tcPr>
            <w:tcW w:w="5628" w:type="dxa"/>
            <w:tcBorders>
              <w:left w:val="single" w:sz="4" w:space="0" w:color="auto"/>
            </w:tcBorders>
            <w:shd w:val="clear" w:color="auto" w:fill="auto"/>
          </w:tcPr>
          <w:p w14:paraId="2F7EBA9C" w14:textId="77777777" w:rsidR="001E775C" w:rsidRPr="00C627DA" w:rsidRDefault="001E775C" w:rsidP="001E775C">
            <w:pPr>
              <w:jc w:val="both"/>
              <w:rPr>
                <w:lang w:val="pt-BR"/>
              </w:rPr>
            </w:pPr>
            <w:r w:rsidRPr="00C627DA">
              <w:rPr>
                <w:lang w:val="pt-BR"/>
              </w:rPr>
              <w:t xml:space="preserve">Este Caso de Uso deve ocorrer sempre que o método </w:t>
            </w:r>
            <w:r>
              <w:rPr>
                <w:lang w:val="pt-BR"/>
              </w:rPr>
              <w:t>“</w:t>
            </w:r>
            <w:r w:rsidRPr="00C627DA">
              <w:rPr>
                <w:lang w:val="pt-BR"/>
              </w:rPr>
              <w:t>Gerenciamento de PCDs</w:t>
            </w:r>
            <w:r>
              <w:rPr>
                <w:lang w:val="pt-BR"/>
              </w:rPr>
              <w:t>”</w:t>
            </w:r>
            <w:r w:rsidRPr="00C627DA">
              <w:rPr>
                <w:lang w:val="pt-BR"/>
              </w:rPr>
              <w:t xml:space="preserve"> for selecionado.</w:t>
            </w:r>
          </w:p>
          <w:p w14:paraId="2F204569" w14:textId="2BC9CEC3" w:rsidR="001E775C" w:rsidRDefault="001E775C" w:rsidP="001E775C">
            <w:pPr>
              <w:rPr>
                <w:b/>
                <w:lang w:val="pt-BR"/>
              </w:rPr>
            </w:pPr>
            <w:r w:rsidRPr="00C627DA">
              <w:rPr>
                <w:lang w:val="pt-BR"/>
              </w:rPr>
              <w:t>Ele deve adicionar uma nova PCD e listar as existentes.</w:t>
            </w:r>
          </w:p>
        </w:tc>
      </w:tr>
      <w:tr w:rsidR="001E775C" w:rsidRPr="00170E4B" w14:paraId="4207B8CB" w14:textId="7446E640" w:rsidTr="00206036">
        <w:trPr>
          <w:jc w:val="center"/>
        </w:trPr>
        <w:tc>
          <w:tcPr>
            <w:tcW w:w="4245" w:type="dxa"/>
            <w:tcBorders>
              <w:right w:val="single" w:sz="4" w:space="0" w:color="auto"/>
            </w:tcBorders>
            <w:shd w:val="clear" w:color="auto" w:fill="auto"/>
          </w:tcPr>
          <w:p w14:paraId="483F5E0B" w14:textId="49AC5F99" w:rsidR="001E775C" w:rsidRDefault="001E775C" w:rsidP="001E775C">
            <w:pPr>
              <w:rPr>
                <w:b/>
                <w:lang w:val="pt-BR"/>
              </w:rPr>
            </w:pPr>
            <w:r w:rsidRPr="00C627DA">
              <w:rPr>
                <w:b/>
                <w:lang w:val="pt-BR"/>
              </w:rPr>
              <w:t>Ator Principal:</w:t>
            </w:r>
          </w:p>
        </w:tc>
        <w:tc>
          <w:tcPr>
            <w:tcW w:w="5628" w:type="dxa"/>
            <w:tcBorders>
              <w:left w:val="single" w:sz="4" w:space="0" w:color="auto"/>
            </w:tcBorders>
            <w:shd w:val="clear" w:color="auto" w:fill="auto"/>
          </w:tcPr>
          <w:p w14:paraId="5EFC1052" w14:textId="72C84A27" w:rsidR="001E775C" w:rsidRDefault="001E775C" w:rsidP="001E775C">
            <w:pPr>
              <w:rPr>
                <w:b/>
                <w:lang w:val="pt-BR"/>
              </w:rPr>
            </w:pPr>
            <w:r w:rsidRPr="00C627DA">
              <w:rPr>
                <w:lang w:val="pt-BR"/>
              </w:rPr>
              <w:t>Administrador.</w:t>
            </w:r>
          </w:p>
        </w:tc>
      </w:tr>
      <w:tr w:rsidR="001E775C" w:rsidRPr="005C6710" w14:paraId="1C99A389" w14:textId="7BAE63FC" w:rsidTr="00206036">
        <w:trPr>
          <w:jc w:val="center"/>
        </w:trPr>
        <w:tc>
          <w:tcPr>
            <w:tcW w:w="4245" w:type="dxa"/>
            <w:tcBorders>
              <w:right w:val="single" w:sz="4" w:space="0" w:color="auto"/>
            </w:tcBorders>
            <w:shd w:val="clear" w:color="auto" w:fill="auto"/>
          </w:tcPr>
          <w:p w14:paraId="371786C2" w14:textId="4B5733FF" w:rsidR="001E775C" w:rsidRDefault="001E775C" w:rsidP="001E775C">
            <w:pPr>
              <w:rPr>
                <w:b/>
                <w:lang w:val="pt-BR"/>
              </w:rPr>
            </w:pPr>
            <w:r w:rsidRPr="00C627DA">
              <w:rPr>
                <w:b/>
                <w:lang w:val="pt-BR"/>
              </w:rPr>
              <w:t>Pré-Condição:</w:t>
            </w:r>
          </w:p>
        </w:tc>
        <w:tc>
          <w:tcPr>
            <w:tcW w:w="5628" w:type="dxa"/>
            <w:tcBorders>
              <w:left w:val="single" w:sz="4" w:space="0" w:color="auto"/>
            </w:tcBorders>
            <w:shd w:val="clear" w:color="auto" w:fill="auto"/>
          </w:tcPr>
          <w:p w14:paraId="6C3EBA4C" w14:textId="526745BC" w:rsidR="001E775C" w:rsidRDefault="001E775C" w:rsidP="001E775C">
            <w:pPr>
              <w:rPr>
                <w:b/>
                <w:lang w:val="pt-BR"/>
              </w:rPr>
            </w:pPr>
            <w:r w:rsidRPr="00C627DA">
              <w:rPr>
                <w:lang w:val="pt-BR"/>
              </w:rPr>
              <w:t>O administrador deve estar logado no site.</w:t>
            </w:r>
          </w:p>
        </w:tc>
      </w:tr>
      <w:tr w:rsidR="001E775C" w:rsidRPr="00170E4B" w14:paraId="3CD9A9F9" w14:textId="77777777" w:rsidTr="00206036">
        <w:trPr>
          <w:jc w:val="center"/>
        </w:trPr>
        <w:tc>
          <w:tcPr>
            <w:tcW w:w="9873" w:type="dxa"/>
            <w:gridSpan w:val="2"/>
            <w:shd w:val="clear" w:color="auto" w:fill="A3FFD1"/>
          </w:tcPr>
          <w:p w14:paraId="30761393" w14:textId="066B6825" w:rsidR="001E775C" w:rsidRDefault="001E775C" w:rsidP="001E775C">
            <w:pPr>
              <w:jc w:val="center"/>
              <w:rPr>
                <w:b/>
                <w:lang w:val="pt-BR"/>
              </w:rPr>
            </w:pPr>
            <w:r w:rsidRPr="00C627DA">
              <w:rPr>
                <w:b/>
                <w:lang w:val="pt-BR"/>
              </w:rPr>
              <w:t>Fluxo Principal</w:t>
            </w:r>
            <w:r>
              <w:rPr>
                <w:b/>
                <w:lang w:val="pt-BR"/>
              </w:rPr>
              <w:t xml:space="preserve"> </w:t>
            </w:r>
          </w:p>
        </w:tc>
      </w:tr>
      <w:tr w:rsidR="001E775C" w:rsidRPr="00170E4B" w14:paraId="01C50773" w14:textId="3F3E72F7" w:rsidTr="00206036">
        <w:trPr>
          <w:jc w:val="center"/>
        </w:trPr>
        <w:tc>
          <w:tcPr>
            <w:tcW w:w="4245" w:type="dxa"/>
            <w:tcBorders>
              <w:right w:val="single" w:sz="4" w:space="0" w:color="auto"/>
            </w:tcBorders>
            <w:shd w:val="clear" w:color="auto" w:fill="D9FFEC"/>
          </w:tcPr>
          <w:p w14:paraId="4833AEC8" w14:textId="24B6B03C" w:rsidR="001E775C" w:rsidRDefault="001E775C" w:rsidP="001E775C">
            <w:pPr>
              <w:rPr>
                <w:b/>
                <w:lang w:val="pt-BR"/>
              </w:rPr>
            </w:pPr>
            <w:r w:rsidRPr="00C627DA">
              <w:rPr>
                <w:b/>
                <w:lang w:val="pt-BR"/>
              </w:rPr>
              <w:t>Ações dos Atores:</w:t>
            </w:r>
          </w:p>
        </w:tc>
        <w:tc>
          <w:tcPr>
            <w:tcW w:w="5628" w:type="dxa"/>
            <w:tcBorders>
              <w:left w:val="single" w:sz="4" w:space="0" w:color="auto"/>
            </w:tcBorders>
            <w:shd w:val="clear" w:color="auto" w:fill="D9FFEC"/>
          </w:tcPr>
          <w:p w14:paraId="59CD4552" w14:textId="64692B6F" w:rsidR="001E775C" w:rsidRDefault="001E775C" w:rsidP="001E775C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Ações do Sistema:</w:t>
            </w:r>
          </w:p>
        </w:tc>
      </w:tr>
      <w:tr w:rsidR="001E775C" w:rsidRPr="00170E4B" w14:paraId="3584BBA1" w14:textId="7DB7133B" w:rsidTr="00206036">
        <w:trPr>
          <w:jc w:val="center"/>
        </w:trPr>
        <w:tc>
          <w:tcPr>
            <w:tcW w:w="4245" w:type="dxa"/>
            <w:tcBorders>
              <w:right w:val="single" w:sz="4" w:space="0" w:color="auto"/>
            </w:tcBorders>
            <w:shd w:val="clear" w:color="auto" w:fill="auto"/>
          </w:tcPr>
          <w:p w14:paraId="28B4A759" w14:textId="4183578C" w:rsidR="001E775C" w:rsidRPr="00C627DA" w:rsidRDefault="001E775C" w:rsidP="001E775C">
            <w:pPr>
              <w:rPr>
                <w:b/>
                <w:lang w:val="pt-BR"/>
              </w:rPr>
            </w:pPr>
            <w:r w:rsidRPr="005658CE">
              <w:rPr>
                <w:lang w:val="pt-BR"/>
              </w:rPr>
              <w:t>1. Clicar em “Gerenciamento de PCDs” no menu de seleção.</w:t>
            </w:r>
          </w:p>
        </w:tc>
        <w:tc>
          <w:tcPr>
            <w:tcW w:w="5628" w:type="dxa"/>
            <w:tcBorders>
              <w:left w:val="single" w:sz="4" w:space="0" w:color="auto"/>
            </w:tcBorders>
            <w:shd w:val="clear" w:color="auto" w:fill="auto"/>
          </w:tcPr>
          <w:p w14:paraId="018104C2" w14:textId="77777777" w:rsidR="001E775C" w:rsidRDefault="001E775C" w:rsidP="001E775C">
            <w:pPr>
              <w:jc w:val="both"/>
              <w:rPr>
                <w:lang w:val="pt-BR"/>
              </w:rPr>
            </w:pPr>
            <w:r w:rsidRPr="005658CE">
              <w:rPr>
                <w:lang w:val="pt-BR"/>
              </w:rPr>
              <w:t>2. Exibir o sub-menu de administrador, com as informações:</w:t>
            </w:r>
          </w:p>
          <w:p w14:paraId="4DA0444B" w14:textId="77777777" w:rsidR="001E775C" w:rsidRPr="005658CE" w:rsidRDefault="001E775C" w:rsidP="001E775C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- Nome;</w:t>
            </w:r>
          </w:p>
          <w:p w14:paraId="1868C578" w14:textId="77777777" w:rsidR="001E775C" w:rsidRDefault="001E775C" w:rsidP="001E775C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- Cidade;</w:t>
            </w:r>
          </w:p>
          <w:p w14:paraId="066C51D5" w14:textId="77777777" w:rsidR="001E775C" w:rsidRDefault="001E775C" w:rsidP="001E775C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- Estado;</w:t>
            </w:r>
          </w:p>
          <w:p w14:paraId="048C0591" w14:textId="77777777" w:rsidR="001E775C" w:rsidRDefault="001E775C" w:rsidP="001E775C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- País;</w:t>
            </w:r>
          </w:p>
          <w:p w14:paraId="0ABE2D19" w14:textId="77777777" w:rsidR="001E775C" w:rsidRDefault="001E775C" w:rsidP="001E775C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- Localização;</w:t>
            </w:r>
          </w:p>
          <w:p w14:paraId="7369C18E" w14:textId="3CD4CC02" w:rsidR="001E775C" w:rsidRPr="00C627DA" w:rsidRDefault="001E775C" w:rsidP="001E775C">
            <w:pPr>
              <w:rPr>
                <w:b/>
                <w:lang w:val="pt-BR"/>
              </w:rPr>
            </w:pPr>
            <w:r>
              <w:rPr>
                <w:lang w:val="pt-BR"/>
              </w:rPr>
              <w:t>- Pesquisar;</w:t>
            </w:r>
          </w:p>
        </w:tc>
      </w:tr>
      <w:tr w:rsidR="001E775C" w:rsidRPr="005C6710" w14:paraId="1914C645" w14:textId="680E3363" w:rsidTr="00206036">
        <w:trPr>
          <w:jc w:val="center"/>
        </w:trPr>
        <w:tc>
          <w:tcPr>
            <w:tcW w:w="4245" w:type="dxa"/>
            <w:tcBorders>
              <w:right w:val="single" w:sz="4" w:space="0" w:color="auto"/>
            </w:tcBorders>
            <w:shd w:val="clear" w:color="auto" w:fill="auto"/>
          </w:tcPr>
          <w:p w14:paraId="5806D48B" w14:textId="6B6BA36B" w:rsidR="001E775C" w:rsidRPr="00C627DA" w:rsidRDefault="001E775C" w:rsidP="001E775C">
            <w:pPr>
              <w:rPr>
                <w:b/>
                <w:lang w:val="pt-BR"/>
              </w:rPr>
            </w:pPr>
            <w:r w:rsidRPr="005658CE">
              <w:rPr>
                <w:lang w:val="pt-BR"/>
              </w:rPr>
              <w:t>3. Fim do Caso de Uso.</w:t>
            </w:r>
          </w:p>
        </w:tc>
        <w:tc>
          <w:tcPr>
            <w:tcW w:w="5628" w:type="dxa"/>
            <w:tcBorders>
              <w:left w:val="single" w:sz="4" w:space="0" w:color="auto"/>
            </w:tcBorders>
            <w:shd w:val="clear" w:color="auto" w:fill="auto"/>
          </w:tcPr>
          <w:p w14:paraId="03D64EC9" w14:textId="77777777" w:rsidR="001E775C" w:rsidRPr="00C627DA" w:rsidRDefault="001E775C" w:rsidP="001E775C">
            <w:pPr>
              <w:rPr>
                <w:b/>
                <w:lang w:val="pt-BR"/>
              </w:rPr>
            </w:pPr>
          </w:p>
        </w:tc>
      </w:tr>
      <w:tr w:rsidR="001E775C" w:rsidRPr="00170E4B" w14:paraId="4F1B5C22" w14:textId="77777777" w:rsidTr="00206036">
        <w:trPr>
          <w:jc w:val="center"/>
        </w:trPr>
        <w:tc>
          <w:tcPr>
            <w:tcW w:w="9873" w:type="dxa"/>
            <w:gridSpan w:val="2"/>
            <w:shd w:val="clear" w:color="auto" w:fill="A3FFD1"/>
          </w:tcPr>
          <w:p w14:paraId="77C4AC85" w14:textId="6985C6CF" w:rsidR="001E775C" w:rsidRDefault="001E775C" w:rsidP="001E775C">
            <w:pPr>
              <w:jc w:val="center"/>
              <w:rPr>
                <w:lang w:val="pt-BR"/>
              </w:rPr>
            </w:pPr>
            <w:r>
              <w:rPr>
                <w:b/>
                <w:lang w:val="pt-BR"/>
              </w:rPr>
              <w:t>Fluxo Principal</w:t>
            </w:r>
            <w:r w:rsidRPr="005658CE">
              <w:rPr>
                <w:b/>
                <w:lang w:val="pt-BR"/>
              </w:rPr>
              <w:t>: Nova PCD</w:t>
            </w:r>
          </w:p>
        </w:tc>
      </w:tr>
      <w:tr w:rsidR="001E775C" w:rsidRPr="005C6710" w14:paraId="1AD9B400" w14:textId="77777777" w:rsidTr="00206036">
        <w:trPr>
          <w:jc w:val="center"/>
        </w:trPr>
        <w:tc>
          <w:tcPr>
            <w:tcW w:w="4245" w:type="dxa"/>
            <w:shd w:val="clear" w:color="auto" w:fill="auto"/>
          </w:tcPr>
          <w:p w14:paraId="7A335ED3" w14:textId="7AF12DE2" w:rsidR="001E775C" w:rsidRDefault="001E775C" w:rsidP="001E775C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3. Selecionar o botão “Novo” e abrir um</w:t>
            </w:r>
            <w:r w:rsidR="00B62906">
              <w:rPr>
                <w:lang w:val="pt-BR"/>
              </w:rPr>
              <w:t xml:space="preserve"> modal para cadastrar a nova PCD</w:t>
            </w:r>
            <w:r>
              <w:rPr>
                <w:lang w:val="pt-BR"/>
              </w:rPr>
              <w:t>.</w:t>
            </w:r>
          </w:p>
        </w:tc>
        <w:tc>
          <w:tcPr>
            <w:tcW w:w="5628" w:type="dxa"/>
            <w:shd w:val="clear" w:color="auto" w:fill="auto"/>
          </w:tcPr>
          <w:p w14:paraId="1FC9C6BB" w14:textId="77777777" w:rsidR="001E775C" w:rsidRPr="00C627DA" w:rsidRDefault="001E775C" w:rsidP="001E775C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4. Executar Caso de Uso “Cadastrar PCD’s”</w:t>
            </w:r>
          </w:p>
        </w:tc>
      </w:tr>
      <w:tr w:rsidR="001E775C" w:rsidRPr="005C6710" w14:paraId="78D72AB6" w14:textId="77777777" w:rsidTr="00206036">
        <w:trPr>
          <w:jc w:val="center"/>
        </w:trPr>
        <w:tc>
          <w:tcPr>
            <w:tcW w:w="4245" w:type="dxa"/>
            <w:shd w:val="clear" w:color="auto" w:fill="auto"/>
          </w:tcPr>
          <w:p w14:paraId="2CDB2317" w14:textId="77777777" w:rsidR="001E775C" w:rsidRDefault="001E775C" w:rsidP="001E775C">
            <w:pPr>
              <w:jc w:val="both"/>
              <w:rPr>
                <w:lang w:val="pt-BR"/>
              </w:rPr>
            </w:pPr>
          </w:p>
        </w:tc>
        <w:tc>
          <w:tcPr>
            <w:tcW w:w="5628" w:type="dxa"/>
            <w:shd w:val="clear" w:color="auto" w:fill="auto"/>
          </w:tcPr>
          <w:p w14:paraId="6DDE00F2" w14:textId="77777777" w:rsidR="001E775C" w:rsidRDefault="001E775C" w:rsidP="001E775C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5. Fim de Caso de Uso</w:t>
            </w:r>
          </w:p>
        </w:tc>
      </w:tr>
      <w:tr w:rsidR="001E775C" w:rsidRPr="005C6710" w14:paraId="0546F593" w14:textId="77777777" w:rsidTr="00206036">
        <w:trPr>
          <w:jc w:val="center"/>
        </w:trPr>
        <w:tc>
          <w:tcPr>
            <w:tcW w:w="9873" w:type="dxa"/>
            <w:gridSpan w:val="2"/>
            <w:shd w:val="clear" w:color="auto" w:fill="A3FFD1"/>
          </w:tcPr>
          <w:p w14:paraId="718E9069" w14:textId="30EA8837" w:rsidR="001E775C" w:rsidRPr="00C627DA" w:rsidRDefault="001E775C" w:rsidP="001E775C">
            <w:pPr>
              <w:jc w:val="center"/>
              <w:rPr>
                <w:b/>
                <w:lang w:val="pt-BR"/>
              </w:rPr>
            </w:pPr>
            <w:r w:rsidRPr="00C627DA">
              <w:rPr>
                <w:b/>
                <w:lang w:val="pt-BR"/>
              </w:rPr>
              <w:t xml:space="preserve">Fluxo </w:t>
            </w:r>
            <w:r>
              <w:rPr>
                <w:b/>
                <w:lang w:val="pt-BR"/>
              </w:rPr>
              <w:t xml:space="preserve">Alternativo A </w:t>
            </w:r>
            <w:r w:rsidRPr="00C627DA">
              <w:rPr>
                <w:b/>
                <w:lang w:val="pt-BR"/>
              </w:rPr>
              <w:t xml:space="preserve"> – Cadastrar PCD</w:t>
            </w:r>
          </w:p>
        </w:tc>
      </w:tr>
      <w:tr w:rsidR="001E775C" w:rsidRPr="005C6710" w14:paraId="46BDF65A" w14:textId="77777777" w:rsidTr="00206036">
        <w:trPr>
          <w:jc w:val="center"/>
        </w:trPr>
        <w:tc>
          <w:tcPr>
            <w:tcW w:w="4245" w:type="dxa"/>
            <w:shd w:val="clear" w:color="auto" w:fill="auto"/>
          </w:tcPr>
          <w:p w14:paraId="0E47AB66" w14:textId="77777777" w:rsidR="001E775C" w:rsidRPr="00C627DA" w:rsidRDefault="001E775C" w:rsidP="001E775C">
            <w:pPr>
              <w:jc w:val="both"/>
              <w:rPr>
                <w:lang w:val="pt-BR"/>
              </w:rPr>
            </w:pPr>
          </w:p>
        </w:tc>
        <w:tc>
          <w:tcPr>
            <w:tcW w:w="5628" w:type="dxa"/>
            <w:shd w:val="clear" w:color="auto" w:fill="auto"/>
          </w:tcPr>
          <w:p w14:paraId="6E8714DC" w14:textId="77777777" w:rsidR="001E775C" w:rsidRPr="00C627DA" w:rsidRDefault="001E775C" w:rsidP="001E775C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3</w:t>
            </w:r>
            <w:r w:rsidRPr="00C627DA">
              <w:rPr>
                <w:lang w:val="pt-BR"/>
              </w:rPr>
              <w:t>. Exibe a tela de Cadastrar PCD, com a caixa de combinação:</w:t>
            </w:r>
          </w:p>
          <w:p w14:paraId="4F382D96" w14:textId="77777777" w:rsidR="001E775C" w:rsidRPr="00C627DA" w:rsidRDefault="001E775C" w:rsidP="001E775C">
            <w:pPr>
              <w:jc w:val="both"/>
              <w:rPr>
                <w:lang w:val="pt-BR"/>
              </w:rPr>
            </w:pPr>
            <w:r w:rsidRPr="00C627DA">
              <w:rPr>
                <w:lang w:val="pt-BR"/>
              </w:rPr>
              <w:t>-Nome da Cidade em que a PCD estará localizada;</w:t>
            </w:r>
          </w:p>
          <w:p w14:paraId="3939C276" w14:textId="77777777" w:rsidR="001E775C" w:rsidRPr="00C627DA" w:rsidRDefault="001E775C" w:rsidP="001E775C">
            <w:pPr>
              <w:jc w:val="both"/>
              <w:rPr>
                <w:lang w:val="pt-BR"/>
              </w:rPr>
            </w:pPr>
            <w:r w:rsidRPr="00C627DA">
              <w:rPr>
                <w:lang w:val="pt-BR"/>
              </w:rPr>
              <w:t>-Estado;</w:t>
            </w:r>
          </w:p>
          <w:p w14:paraId="77E60314" w14:textId="77777777" w:rsidR="001E775C" w:rsidRPr="00C627DA" w:rsidRDefault="001E775C" w:rsidP="001E775C">
            <w:pPr>
              <w:jc w:val="both"/>
              <w:rPr>
                <w:lang w:val="pt-BR"/>
              </w:rPr>
            </w:pPr>
            <w:r w:rsidRPr="00C627DA">
              <w:rPr>
                <w:lang w:val="pt-BR"/>
              </w:rPr>
              <w:t>-País;</w:t>
            </w:r>
          </w:p>
          <w:p w14:paraId="4E110AC7" w14:textId="77777777" w:rsidR="001E775C" w:rsidRPr="00C627DA" w:rsidRDefault="001E775C" w:rsidP="001E775C">
            <w:pPr>
              <w:jc w:val="both"/>
              <w:rPr>
                <w:lang w:val="pt-BR"/>
              </w:rPr>
            </w:pPr>
            <w:r w:rsidRPr="00C627DA">
              <w:rPr>
                <w:lang w:val="pt-BR"/>
              </w:rPr>
              <w:t>-Código de Identificação;</w:t>
            </w:r>
          </w:p>
          <w:p w14:paraId="7ED75F83" w14:textId="77777777" w:rsidR="001E775C" w:rsidRPr="00C627DA" w:rsidRDefault="001E775C" w:rsidP="001E775C">
            <w:pPr>
              <w:jc w:val="both"/>
              <w:rPr>
                <w:lang w:val="pt-BR"/>
              </w:rPr>
            </w:pPr>
            <w:r w:rsidRPr="00C627DA">
              <w:rPr>
                <w:lang w:val="pt-BR"/>
              </w:rPr>
              <w:t>-Localização(latitude e longitude);</w:t>
            </w:r>
          </w:p>
          <w:p w14:paraId="27782206" w14:textId="77777777" w:rsidR="001E775C" w:rsidRPr="00C627DA" w:rsidRDefault="001E775C" w:rsidP="001E775C">
            <w:pPr>
              <w:jc w:val="both"/>
              <w:rPr>
                <w:lang w:val="pt-BR"/>
              </w:rPr>
            </w:pPr>
            <w:r w:rsidRPr="00C627DA">
              <w:rPr>
                <w:lang w:val="pt-BR"/>
              </w:rPr>
              <w:lastRenderedPageBreak/>
              <w:t>-Fotos.</w:t>
            </w:r>
          </w:p>
        </w:tc>
      </w:tr>
      <w:tr w:rsidR="001E775C" w:rsidRPr="00170E4B" w14:paraId="4871852F" w14:textId="77777777" w:rsidTr="00206036">
        <w:trPr>
          <w:jc w:val="center"/>
        </w:trPr>
        <w:tc>
          <w:tcPr>
            <w:tcW w:w="4245" w:type="dxa"/>
            <w:shd w:val="clear" w:color="auto" w:fill="auto"/>
          </w:tcPr>
          <w:p w14:paraId="00A0C10D" w14:textId="77777777" w:rsidR="001E775C" w:rsidRPr="00C627DA" w:rsidRDefault="001E775C" w:rsidP="001E775C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lastRenderedPageBreak/>
              <w:t>4. Clicar no botão salvar.</w:t>
            </w:r>
          </w:p>
        </w:tc>
        <w:tc>
          <w:tcPr>
            <w:tcW w:w="5628" w:type="dxa"/>
            <w:shd w:val="clear" w:color="auto" w:fill="auto"/>
          </w:tcPr>
          <w:p w14:paraId="321AC7D8" w14:textId="77777777" w:rsidR="001E775C" w:rsidRPr="00C627DA" w:rsidRDefault="001E775C" w:rsidP="001E775C">
            <w:pPr>
              <w:jc w:val="both"/>
              <w:rPr>
                <w:lang w:val="pt-BR"/>
              </w:rPr>
            </w:pPr>
          </w:p>
        </w:tc>
      </w:tr>
      <w:tr w:rsidR="001E775C" w:rsidRPr="005C6710" w14:paraId="4EC5475D" w14:textId="77777777" w:rsidTr="00206036">
        <w:trPr>
          <w:jc w:val="center"/>
        </w:trPr>
        <w:tc>
          <w:tcPr>
            <w:tcW w:w="4245" w:type="dxa"/>
            <w:shd w:val="clear" w:color="auto" w:fill="auto"/>
          </w:tcPr>
          <w:p w14:paraId="460F27A4" w14:textId="77777777" w:rsidR="001E775C" w:rsidRPr="00C627DA" w:rsidRDefault="001E775C" w:rsidP="001E775C">
            <w:pPr>
              <w:jc w:val="both"/>
              <w:rPr>
                <w:lang w:val="pt-BR"/>
              </w:rPr>
            </w:pPr>
          </w:p>
        </w:tc>
        <w:tc>
          <w:tcPr>
            <w:tcW w:w="5628" w:type="dxa"/>
            <w:shd w:val="clear" w:color="auto" w:fill="auto"/>
          </w:tcPr>
          <w:p w14:paraId="4E708C5A" w14:textId="77777777" w:rsidR="001E775C" w:rsidRDefault="001E775C" w:rsidP="001E775C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5</w:t>
            </w:r>
            <w:r w:rsidRPr="00C627DA">
              <w:rPr>
                <w:lang w:val="pt-BR"/>
              </w:rPr>
              <w:t>. Cadastra uma nova</w:t>
            </w:r>
            <w:r>
              <w:rPr>
                <w:lang w:val="pt-BR"/>
              </w:rPr>
              <w:t xml:space="preserve"> PCD  n</w:t>
            </w:r>
            <w:r w:rsidRPr="00C627DA">
              <w:rPr>
                <w:lang w:val="pt-BR"/>
              </w:rPr>
              <w:t>o Banco de Dados.</w:t>
            </w:r>
          </w:p>
        </w:tc>
      </w:tr>
      <w:tr w:rsidR="001E775C" w:rsidRPr="005C6710" w14:paraId="174C58A6" w14:textId="77777777" w:rsidTr="00206036">
        <w:trPr>
          <w:jc w:val="center"/>
        </w:trPr>
        <w:tc>
          <w:tcPr>
            <w:tcW w:w="4245" w:type="dxa"/>
            <w:shd w:val="clear" w:color="auto" w:fill="auto"/>
          </w:tcPr>
          <w:p w14:paraId="014F9F7E" w14:textId="77777777" w:rsidR="001E775C" w:rsidRPr="00C627DA" w:rsidRDefault="001E775C" w:rsidP="001E775C">
            <w:pPr>
              <w:jc w:val="both"/>
              <w:rPr>
                <w:lang w:val="pt-BR"/>
              </w:rPr>
            </w:pPr>
          </w:p>
        </w:tc>
        <w:tc>
          <w:tcPr>
            <w:tcW w:w="5628" w:type="dxa"/>
            <w:shd w:val="clear" w:color="auto" w:fill="auto"/>
          </w:tcPr>
          <w:p w14:paraId="66A65D0B" w14:textId="77777777" w:rsidR="001E775C" w:rsidRPr="00C627DA" w:rsidRDefault="001E775C" w:rsidP="001E775C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6</w:t>
            </w:r>
            <w:r w:rsidRPr="00C627DA">
              <w:rPr>
                <w:lang w:val="pt-BR"/>
              </w:rPr>
              <w:t>. Retornar ao passo 3 do Fluxo Principal.</w:t>
            </w:r>
          </w:p>
        </w:tc>
      </w:tr>
      <w:tr w:rsidR="001E775C" w:rsidRPr="00170E4B" w14:paraId="13EF3BD7" w14:textId="77777777" w:rsidTr="00206036">
        <w:trPr>
          <w:jc w:val="center"/>
        </w:trPr>
        <w:tc>
          <w:tcPr>
            <w:tcW w:w="4245" w:type="dxa"/>
            <w:shd w:val="clear" w:color="auto" w:fill="auto"/>
          </w:tcPr>
          <w:p w14:paraId="66F19B97" w14:textId="77777777" w:rsidR="001E775C" w:rsidRPr="00C627DA" w:rsidRDefault="001E775C" w:rsidP="001E775C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4. Clicar no botão cancelar.</w:t>
            </w:r>
          </w:p>
        </w:tc>
        <w:tc>
          <w:tcPr>
            <w:tcW w:w="5628" w:type="dxa"/>
            <w:shd w:val="clear" w:color="auto" w:fill="auto"/>
          </w:tcPr>
          <w:p w14:paraId="5DEACE0A" w14:textId="77777777" w:rsidR="001E775C" w:rsidRPr="00C627DA" w:rsidRDefault="001E775C" w:rsidP="001E775C">
            <w:pPr>
              <w:jc w:val="both"/>
              <w:rPr>
                <w:lang w:val="pt-BR"/>
              </w:rPr>
            </w:pPr>
          </w:p>
        </w:tc>
      </w:tr>
      <w:tr w:rsidR="001E775C" w:rsidRPr="005C6710" w14:paraId="03DA626D" w14:textId="77777777" w:rsidTr="00206036">
        <w:trPr>
          <w:jc w:val="center"/>
        </w:trPr>
        <w:tc>
          <w:tcPr>
            <w:tcW w:w="4245" w:type="dxa"/>
            <w:shd w:val="clear" w:color="auto" w:fill="auto"/>
          </w:tcPr>
          <w:p w14:paraId="5BD7514A" w14:textId="77777777" w:rsidR="001E775C" w:rsidRDefault="001E775C" w:rsidP="001E775C">
            <w:pPr>
              <w:jc w:val="both"/>
              <w:rPr>
                <w:lang w:val="pt-BR"/>
              </w:rPr>
            </w:pPr>
          </w:p>
        </w:tc>
        <w:tc>
          <w:tcPr>
            <w:tcW w:w="5628" w:type="dxa"/>
            <w:shd w:val="clear" w:color="auto" w:fill="auto"/>
          </w:tcPr>
          <w:p w14:paraId="6E5667D6" w14:textId="77777777" w:rsidR="001E775C" w:rsidRPr="00C627DA" w:rsidRDefault="001E775C" w:rsidP="001E775C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5</w:t>
            </w:r>
            <w:r w:rsidRPr="00C627DA">
              <w:rPr>
                <w:lang w:val="pt-BR"/>
              </w:rPr>
              <w:t>. Retornar ao passo 3 do Fluxo Principal.</w:t>
            </w:r>
          </w:p>
        </w:tc>
      </w:tr>
      <w:tr w:rsidR="001E775C" w:rsidRPr="005C6710" w14:paraId="1FD1C376" w14:textId="77777777" w:rsidTr="00206036">
        <w:trPr>
          <w:jc w:val="center"/>
        </w:trPr>
        <w:tc>
          <w:tcPr>
            <w:tcW w:w="9873" w:type="dxa"/>
            <w:gridSpan w:val="2"/>
            <w:shd w:val="clear" w:color="auto" w:fill="A3FFD1"/>
          </w:tcPr>
          <w:p w14:paraId="6BFE8F71" w14:textId="0099F84B" w:rsidR="001E775C" w:rsidRPr="003D434D" w:rsidRDefault="001E775C" w:rsidP="001E775C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Fluxo Alternativo B</w:t>
            </w:r>
            <w:r w:rsidRPr="003D434D">
              <w:rPr>
                <w:b/>
                <w:lang w:val="pt-BR"/>
              </w:rPr>
              <w:t xml:space="preserve"> – Código de Identificação repetido.</w:t>
            </w:r>
          </w:p>
        </w:tc>
      </w:tr>
      <w:tr w:rsidR="001E775C" w:rsidRPr="005C6710" w14:paraId="2A17AB89" w14:textId="77777777" w:rsidTr="00206036">
        <w:trPr>
          <w:jc w:val="center"/>
        </w:trPr>
        <w:tc>
          <w:tcPr>
            <w:tcW w:w="4245" w:type="dxa"/>
            <w:shd w:val="clear" w:color="auto" w:fill="auto"/>
          </w:tcPr>
          <w:p w14:paraId="4D443E70" w14:textId="77777777" w:rsidR="001E775C" w:rsidRPr="00AF5E5A" w:rsidRDefault="001E775C" w:rsidP="001E775C">
            <w:pPr>
              <w:pStyle w:val="Cabealho1"/>
              <w:numPr>
                <w:ilvl w:val="0"/>
                <w:numId w:val="0"/>
              </w:numPr>
              <w:rPr>
                <w:b w:val="0"/>
              </w:rPr>
            </w:pPr>
            <w:r w:rsidRPr="00AF5E5A">
              <w:rPr>
                <w:rFonts w:ascii="Times New Roman" w:hAnsi="Times New Roman"/>
                <w:b w:val="0"/>
                <w:sz w:val="20"/>
                <w:lang w:val="pt-BR" w:eastAsia="en-US"/>
              </w:rPr>
              <w:t>4.</w:t>
            </w:r>
            <w:r>
              <w:rPr>
                <w:rFonts w:ascii="Times New Roman" w:hAnsi="Times New Roman"/>
                <w:b w:val="0"/>
                <w:sz w:val="20"/>
                <w:lang w:val="pt-BR" w:eastAsia="en-US"/>
              </w:rPr>
              <w:t xml:space="preserve"> Clicar no botão salvar.</w:t>
            </w:r>
            <w:r w:rsidRPr="00AF5E5A">
              <w:rPr>
                <w:b w:val="0"/>
              </w:rPr>
              <w:t xml:space="preserve"> </w:t>
            </w:r>
          </w:p>
        </w:tc>
        <w:tc>
          <w:tcPr>
            <w:tcW w:w="5628" w:type="dxa"/>
            <w:shd w:val="clear" w:color="auto" w:fill="auto"/>
          </w:tcPr>
          <w:p w14:paraId="4E1C2DD9" w14:textId="77777777" w:rsidR="001E775C" w:rsidRDefault="001E775C" w:rsidP="001E775C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5. Exibe mensagem “Código já utilizado, favor digite outro” </w:t>
            </w:r>
          </w:p>
        </w:tc>
      </w:tr>
      <w:tr w:rsidR="001E775C" w:rsidRPr="005C6710" w14:paraId="0C9B711D" w14:textId="77777777" w:rsidTr="00206036">
        <w:trPr>
          <w:jc w:val="center"/>
        </w:trPr>
        <w:tc>
          <w:tcPr>
            <w:tcW w:w="4245" w:type="dxa"/>
            <w:shd w:val="clear" w:color="auto" w:fill="auto"/>
          </w:tcPr>
          <w:p w14:paraId="691C681B" w14:textId="77777777" w:rsidR="001E775C" w:rsidRPr="00AF5E5A" w:rsidRDefault="001E775C" w:rsidP="001E775C">
            <w:pPr>
              <w:pStyle w:val="Cabealho1"/>
              <w:numPr>
                <w:ilvl w:val="0"/>
                <w:numId w:val="0"/>
              </w:numPr>
              <w:rPr>
                <w:rFonts w:ascii="Times New Roman" w:hAnsi="Times New Roman"/>
                <w:b w:val="0"/>
                <w:sz w:val="20"/>
                <w:lang w:val="pt-BR" w:eastAsia="en-US"/>
              </w:rPr>
            </w:pPr>
          </w:p>
        </w:tc>
        <w:tc>
          <w:tcPr>
            <w:tcW w:w="5628" w:type="dxa"/>
            <w:shd w:val="clear" w:color="auto" w:fill="auto"/>
          </w:tcPr>
          <w:p w14:paraId="01D2BCA3" w14:textId="77777777" w:rsidR="001E775C" w:rsidRDefault="001E775C" w:rsidP="001E775C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6. Retorna ao passo 3 do Fluxo Principal.</w:t>
            </w:r>
          </w:p>
        </w:tc>
      </w:tr>
      <w:tr w:rsidR="001E775C" w:rsidRPr="005C6710" w14:paraId="72650F63" w14:textId="77777777" w:rsidTr="00206036">
        <w:trPr>
          <w:jc w:val="center"/>
        </w:trPr>
        <w:tc>
          <w:tcPr>
            <w:tcW w:w="9873" w:type="dxa"/>
            <w:gridSpan w:val="2"/>
            <w:shd w:val="clear" w:color="auto" w:fill="A3FFD1"/>
          </w:tcPr>
          <w:p w14:paraId="424F2C58" w14:textId="6EFA3E3E" w:rsidR="001E775C" w:rsidRDefault="001E775C" w:rsidP="001E775C">
            <w:pPr>
              <w:jc w:val="center"/>
              <w:rPr>
                <w:lang w:val="pt-BR"/>
              </w:rPr>
            </w:pPr>
            <w:r>
              <w:rPr>
                <w:b/>
                <w:lang w:val="pt-BR"/>
              </w:rPr>
              <w:t>Fluxo Alternativo C – Campo em branco.</w:t>
            </w:r>
          </w:p>
        </w:tc>
      </w:tr>
      <w:tr w:rsidR="001E775C" w:rsidRPr="005C6710" w14:paraId="28B6F89B" w14:textId="77777777" w:rsidTr="00206036">
        <w:trPr>
          <w:jc w:val="center"/>
        </w:trPr>
        <w:tc>
          <w:tcPr>
            <w:tcW w:w="4245" w:type="dxa"/>
            <w:shd w:val="clear" w:color="auto" w:fill="auto"/>
          </w:tcPr>
          <w:p w14:paraId="2A0C3B4F" w14:textId="77777777" w:rsidR="001E775C" w:rsidRDefault="001E775C" w:rsidP="001E775C">
            <w:pPr>
              <w:pStyle w:val="Cabealho1"/>
              <w:numPr>
                <w:ilvl w:val="0"/>
                <w:numId w:val="0"/>
              </w:numPr>
              <w:rPr>
                <w:rFonts w:ascii="Times New Roman" w:hAnsi="Times New Roman"/>
                <w:b w:val="0"/>
                <w:sz w:val="20"/>
                <w:lang w:val="pt-BR" w:eastAsia="en-US"/>
              </w:rPr>
            </w:pPr>
            <w:r>
              <w:rPr>
                <w:rFonts w:ascii="Times New Roman" w:hAnsi="Times New Roman"/>
                <w:b w:val="0"/>
                <w:sz w:val="20"/>
                <w:lang w:val="pt-BR" w:eastAsia="en-US"/>
              </w:rPr>
              <w:t>4. Clicar no botão salvar.</w:t>
            </w:r>
          </w:p>
        </w:tc>
        <w:tc>
          <w:tcPr>
            <w:tcW w:w="5628" w:type="dxa"/>
            <w:shd w:val="clear" w:color="auto" w:fill="auto"/>
          </w:tcPr>
          <w:p w14:paraId="324C005F" w14:textId="77777777" w:rsidR="001E775C" w:rsidRDefault="001E775C" w:rsidP="001E775C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5. Exibe mensagem “Campos em branco, favor preencher todos os campos.”</w:t>
            </w:r>
          </w:p>
        </w:tc>
      </w:tr>
      <w:tr w:rsidR="001E775C" w:rsidRPr="005C6710" w14:paraId="320C9ADC" w14:textId="77777777" w:rsidTr="00206036">
        <w:trPr>
          <w:jc w:val="center"/>
        </w:trPr>
        <w:tc>
          <w:tcPr>
            <w:tcW w:w="4245" w:type="dxa"/>
            <w:shd w:val="clear" w:color="auto" w:fill="auto"/>
          </w:tcPr>
          <w:p w14:paraId="0E6C1FB6" w14:textId="77777777" w:rsidR="001E775C" w:rsidRDefault="001E775C" w:rsidP="001E775C">
            <w:pPr>
              <w:pStyle w:val="Cabealho1"/>
              <w:numPr>
                <w:ilvl w:val="0"/>
                <w:numId w:val="0"/>
              </w:numPr>
              <w:rPr>
                <w:rFonts w:ascii="Times New Roman" w:hAnsi="Times New Roman"/>
                <w:b w:val="0"/>
                <w:sz w:val="20"/>
                <w:lang w:val="pt-BR" w:eastAsia="en-US"/>
              </w:rPr>
            </w:pPr>
          </w:p>
        </w:tc>
        <w:tc>
          <w:tcPr>
            <w:tcW w:w="5628" w:type="dxa"/>
            <w:shd w:val="clear" w:color="auto" w:fill="auto"/>
          </w:tcPr>
          <w:p w14:paraId="650954F1" w14:textId="77777777" w:rsidR="001E775C" w:rsidRDefault="001E775C" w:rsidP="001E775C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6. Retorna ao passo 3 do Fluxo Principal.</w:t>
            </w:r>
          </w:p>
        </w:tc>
      </w:tr>
      <w:tr w:rsidR="00206036" w:rsidRPr="00170E4B" w14:paraId="6E695A57" w14:textId="77777777" w:rsidTr="00757B46">
        <w:trPr>
          <w:jc w:val="center"/>
        </w:trPr>
        <w:tc>
          <w:tcPr>
            <w:tcW w:w="9873" w:type="dxa"/>
            <w:gridSpan w:val="2"/>
            <w:shd w:val="clear" w:color="auto" w:fill="auto"/>
          </w:tcPr>
          <w:p w14:paraId="60B36739" w14:textId="77777777" w:rsidR="00206036" w:rsidRDefault="00206036" w:rsidP="001E775C">
            <w:pPr>
              <w:jc w:val="both"/>
              <w:rPr>
                <w:b/>
                <w:lang w:val="pt-BR"/>
              </w:rPr>
            </w:pPr>
            <w:r w:rsidRPr="00206036">
              <w:rPr>
                <w:b/>
                <w:lang w:val="pt-BR"/>
              </w:rPr>
              <w:t>Protótipo da Interface Indra:</w:t>
            </w:r>
          </w:p>
          <w:p w14:paraId="72241C94" w14:textId="5D8BE7AC" w:rsidR="00206036" w:rsidRPr="00206036" w:rsidRDefault="00206036" w:rsidP="001E775C">
            <w:pPr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 </w:t>
            </w:r>
            <w:r w:rsidRPr="00B44F40">
              <w:rPr>
                <w:noProof/>
                <w:lang w:val="pt-BR" w:eastAsia="pt-BR"/>
              </w:rPr>
              <w:drawing>
                <wp:inline distT="0" distB="0" distL="0" distR="0" wp14:anchorId="6227D55F" wp14:editId="2D318B22">
                  <wp:extent cx="4794885" cy="2719070"/>
                  <wp:effectExtent l="0" t="0" r="0" b="0"/>
                  <wp:docPr id="69" name="Imagem 69" descr="J:\IFSP\Teste Bruno\Prints Protótipos\Print prototipo 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J:\IFSP\Teste Bruno\Prints Protótipos\Print prototipo 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4885" cy="2719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775C" w:rsidRPr="00170E4B" w14:paraId="47DBFC78" w14:textId="1C1BF44F" w:rsidTr="00206036">
        <w:trPr>
          <w:jc w:val="center"/>
        </w:trPr>
        <w:tc>
          <w:tcPr>
            <w:tcW w:w="9873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1346FC68" w14:textId="77777777" w:rsidR="001E775C" w:rsidRDefault="001E775C" w:rsidP="001E775C">
            <w:pPr>
              <w:tabs>
                <w:tab w:val="center" w:pos="4153"/>
                <w:tab w:val="left" w:pos="6670"/>
              </w:tabs>
              <w:ind w:left="2232"/>
              <w:rPr>
                <w:b/>
                <w:lang w:val="pt-BR"/>
              </w:rPr>
            </w:pPr>
          </w:p>
          <w:p w14:paraId="3DC66A06" w14:textId="77777777" w:rsidR="001E775C" w:rsidRDefault="001E775C" w:rsidP="001E775C">
            <w:pPr>
              <w:tabs>
                <w:tab w:val="center" w:pos="4153"/>
                <w:tab w:val="left" w:pos="6670"/>
              </w:tabs>
              <w:ind w:left="2232"/>
              <w:rPr>
                <w:b/>
                <w:lang w:val="pt-BR"/>
              </w:rPr>
            </w:pPr>
          </w:p>
          <w:p w14:paraId="64E7CC17" w14:textId="6078A250" w:rsidR="001E775C" w:rsidRDefault="001E775C" w:rsidP="001E775C">
            <w:pPr>
              <w:tabs>
                <w:tab w:val="center" w:pos="4153"/>
                <w:tab w:val="left" w:pos="6670"/>
              </w:tabs>
              <w:rPr>
                <w:b/>
                <w:lang w:val="pt-BR"/>
              </w:rPr>
            </w:pPr>
          </w:p>
          <w:p w14:paraId="68FDD29B" w14:textId="1FC53E54" w:rsidR="001E775C" w:rsidRDefault="002F6F9C" w:rsidP="002F6F9C">
            <w:pPr>
              <w:tabs>
                <w:tab w:val="center" w:pos="4153"/>
                <w:tab w:val="left" w:pos="6670"/>
              </w:tabs>
              <w:rPr>
                <w:b/>
                <w:lang w:val="pt-BR"/>
              </w:rPr>
            </w:pPr>
            <w:r>
              <w:rPr>
                <w:b/>
                <w:lang w:val="pt-BR"/>
              </w:rPr>
              <w:t>4.1.2 Pesquisar PCD</w:t>
            </w:r>
          </w:p>
          <w:p w14:paraId="7778422E" w14:textId="11CC0D90" w:rsidR="001E775C" w:rsidRPr="00C627DA" w:rsidRDefault="001E775C" w:rsidP="001E775C">
            <w:pPr>
              <w:tabs>
                <w:tab w:val="center" w:pos="4153"/>
                <w:tab w:val="left" w:pos="6670"/>
              </w:tabs>
              <w:ind w:left="2232"/>
              <w:rPr>
                <w:b/>
                <w:lang w:val="pt-BR"/>
              </w:rPr>
            </w:pPr>
            <w:r w:rsidRPr="00C627DA">
              <w:rPr>
                <w:b/>
                <w:lang w:val="pt-BR"/>
              </w:rPr>
              <w:tab/>
              <w:t xml:space="preserve"> </w:t>
            </w:r>
          </w:p>
        </w:tc>
      </w:tr>
      <w:tr w:rsidR="002F6F9C" w:rsidRPr="005C6710" w14:paraId="64BF618A" w14:textId="77777777" w:rsidTr="00206036">
        <w:trPr>
          <w:jc w:val="center"/>
        </w:trPr>
        <w:tc>
          <w:tcPr>
            <w:tcW w:w="9873" w:type="dxa"/>
            <w:gridSpan w:val="2"/>
            <w:shd w:val="clear" w:color="auto" w:fill="A3FFD1"/>
          </w:tcPr>
          <w:p w14:paraId="54F5620D" w14:textId="0BB29C3B" w:rsidR="002F6F9C" w:rsidRDefault="002F6F9C" w:rsidP="002F6F9C">
            <w:pPr>
              <w:rPr>
                <w:b/>
                <w:lang w:val="pt-BR"/>
              </w:rPr>
            </w:pPr>
            <w:r w:rsidRPr="00C627DA">
              <w:rPr>
                <w:b/>
                <w:bCs/>
                <w:lang w:val="pt-BR"/>
              </w:rPr>
              <w:t>Nome do Caso de Uso: Gerenciamento de PCDs</w:t>
            </w:r>
            <w:r w:rsidRPr="00C627DA">
              <w:rPr>
                <w:b/>
                <w:bCs/>
                <w:lang w:val="pt-BR"/>
              </w:rPr>
              <w:tab/>
            </w:r>
          </w:p>
        </w:tc>
      </w:tr>
      <w:tr w:rsidR="002F6F9C" w:rsidRPr="005C6710" w14:paraId="6EAC49DE" w14:textId="75983428" w:rsidTr="00206036">
        <w:trPr>
          <w:jc w:val="center"/>
        </w:trPr>
        <w:tc>
          <w:tcPr>
            <w:tcW w:w="4245" w:type="dxa"/>
            <w:tcBorders>
              <w:right w:val="single" w:sz="4" w:space="0" w:color="auto"/>
            </w:tcBorders>
            <w:shd w:val="clear" w:color="auto" w:fill="auto"/>
          </w:tcPr>
          <w:p w14:paraId="364420D5" w14:textId="34812E29" w:rsidR="002F6F9C" w:rsidRDefault="002F6F9C" w:rsidP="002F6F9C">
            <w:pPr>
              <w:rPr>
                <w:b/>
                <w:lang w:val="pt-BR"/>
              </w:rPr>
            </w:pPr>
            <w:r w:rsidRPr="00C627DA">
              <w:rPr>
                <w:b/>
                <w:lang w:val="pt-BR"/>
              </w:rPr>
              <w:t>Breve Descrição:</w:t>
            </w:r>
          </w:p>
        </w:tc>
        <w:tc>
          <w:tcPr>
            <w:tcW w:w="5628" w:type="dxa"/>
            <w:tcBorders>
              <w:left w:val="single" w:sz="4" w:space="0" w:color="auto"/>
            </w:tcBorders>
            <w:shd w:val="clear" w:color="auto" w:fill="auto"/>
          </w:tcPr>
          <w:p w14:paraId="43487662" w14:textId="77777777" w:rsidR="002F6F9C" w:rsidRPr="00C627DA" w:rsidRDefault="002F6F9C" w:rsidP="002F6F9C">
            <w:pPr>
              <w:jc w:val="both"/>
              <w:rPr>
                <w:lang w:val="pt-BR"/>
              </w:rPr>
            </w:pPr>
            <w:r w:rsidRPr="00C627DA">
              <w:rPr>
                <w:lang w:val="pt-BR"/>
              </w:rPr>
              <w:t xml:space="preserve">Este Caso de Uso deve ocorrer sempre que o método </w:t>
            </w:r>
            <w:r>
              <w:rPr>
                <w:lang w:val="pt-BR"/>
              </w:rPr>
              <w:t>“</w:t>
            </w:r>
            <w:r w:rsidRPr="00C627DA">
              <w:rPr>
                <w:lang w:val="pt-BR"/>
              </w:rPr>
              <w:t>Gerenciamento de PCDs</w:t>
            </w:r>
            <w:r>
              <w:rPr>
                <w:lang w:val="pt-BR"/>
              </w:rPr>
              <w:t>”</w:t>
            </w:r>
            <w:r w:rsidRPr="00C627DA">
              <w:rPr>
                <w:lang w:val="pt-BR"/>
              </w:rPr>
              <w:t xml:space="preserve"> for selecionado.</w:t>
            </w:r>
          </w:p>
          <w:p w14:paraId="6B15D159" w14:textId="4DF266B1" w:rsidR="002F6F9C" w:rsidRDefault="002F6F9C" w:rsidP="002F6F9C">
            <w:pPr>
              <w:rPr>
                <w:b/>
                <w:lang w:val="pt-BR"/>
              </w:rPr>
            </w:pPr>
            <w:r w:rsidRPr="00C627DA">
              <w:rPr>
                <w:lang w:val="pt-BR"/>
              </w:rPr>
              <w:t>Ele deve adicionar uma nova PCD e listar as existentes.</w:t>
            </w:r>
          </w:p>
        </w:tc>
      </w:tr>
      <w:tr w:rsidR="002F6F9C" w:rsidRPr="00D102AF" w14:paraId="61C25A45" w14:textId="19E39C37" w:rsidTr="00206036">
        <w:trPr>
          <w:jc w:val="center"/>
        </w:trPr>
        <w:tc>
          <w:tcPr>
            <w:tcW w:w="4245" w:type="dxa"/>
            <w:tcBorders>
              <w:right w:val="single" w:sz="4" w:space="0" w:color="auto"/>
            </w:tcBorders>
            <w:shd w:val="clear" w:color="auto" w:fill="auto"/>
          </w:tcPr>
          <w:p w14:paraId="4AF2DAD7" w14:textId="3DEDC420" w:rsidR="002F6F9C" w:rsidRDefault="002F6F9C" w:rsidP="002F6F9C">
            <w:pPr>
              <w:rPr>
                <w:b/>
                <w:lang w:val="pt-BR"/>
              </w:rPr>
            </w:pPr>
            <w:r w:rsidRPr="00C627DA">
              <w:rPr>
                <w:b/>
                <w:lang w:val="pt-BR"/>
              </w:rPr>
              <w:t>Ator Principal:</w:t>
            </w:r>
          </w:p>
        </w:tc>
        <w:tc>
          <w:tcPr>
            <w:tcW w:w="5628" w:type="dxa"/>
            <w:tcBorders>
              <w:left w:val="single" w:sz="4" w:space="0" w:color="auto"/>
            </w:tcBorders>
            <w:shd w:val="clear" w:color="auto" w:fill="auto"/>
          </w:tcPr>
          <w:p w14:paraId="4BEC9C55" w14:textId="1793FE0E" w:rsidR="002F6F9C" w:rsidRDefault="002F6F9C" w:rsidP="002F6F9C">
            <w:pPr>
              <w:rPr>
                <w:b/>
                <w:lang w:val="pt-BR"/>
              </w:rPr>
            </w:pPr>
            <w:r w:rsidRPr="00C627DA">
              <w:rPr>
                <w:lang w:val="pt-BR"/>
              </w:rPr>
              <w:t>Administrador.</w:t>
            </w:r>
          </w:p>
        </w:tc>
      </w:tr>
      <w:tr w:rsidR="002F6F9C" w:rsidRPr="005C6710" w14:paraId="1F3E2A8C" w14:textId="02290BDB" w:rsidTr="00206036">
        <w:trPr>
          <w:jc w:val="center"/>
        </w:trPr>
        <w:tc>
          <w:tcPr>
            <w:tcW w:w="4245" w:type="dxa"/>
            <w:tcBorders>
              <w:right w:val="single" w:sz="4" w:space="0" w:color="auto"/>
            </w:tcBorders>
            <w:shd w:val="clear" w:color="auto" w:fill="auto"/>
          </w:tcPr>
          <w:p w14:paraId="40F8AE29" w14:textId="77492723" w:rsidR="002F6F9C" w:rsidRDefault="002F6F9C" w:rsidP="002F6F9C">
            <w:pPr>
              <w:rPr>
                <w:b/>
                <w:lang w:val="pt-BR"/>
              </w:rPr>
            </w:pPr>
            <w:r w:rsidRPr="00C627DA">
              <w:rPr>
                <w:b/>
                <w:lang w:val="pt-BR"/>
              </w:rPr>
              <w:t>Pré-Condição:</w:t>
            </w:r>
          </w:p>
        </w:tc>
        <w:tc>
          <w:tcPr>
            <w:tcW w:w="5628" w:type="dxa"/>
            <w:tcBorders>
              <w:left w:val="single" w:sz="4" w:space="0" w:color="auto"/>
            </w:tcBorders>
            <w:shd w:val="clear" w:color="auto" w:fill="auto"/>
          </w:tcPr>
          <w:p w14:paraId="7BB87173" w14:textId="23860A9F" w:rsidR="002F6F9C" w:rsidRDefault="002F6F9C" w:rsidP="002F6F9C">
            <w:pPr>
              <w:rPr>
                <w:b/>
                <w:lang w:val="pt-BR"/>
              </w:rPr>
            </w:pPr>
            <w:r w:rsidRPr="00C627DA">
              <w:rPr>
                <w:lang w:val="pt-BR"/>
              </w:rPr>
              <w:t>O administrador deve estar logado no site.</w:t>
            </w:r>
          </w:p>
        </w:tc>
      </w:tr>
      <w:tr w:rsidR="002F6F9C" w:rsidRPr="00D102AF" w14:paraId="62FACAB3" w14:textId="77777777" w:rsidTr="00206036">
        <w:trPr>
          <w:jc w:val="center"/>
        </w:trPr>
        <w:tc>
          <w:tcPr>
            <w:tcW w:w="9873" w:type="dxa"/>
            <w:gridSpan w:val="2"/>
            <w:shd w:val="clear" w:color="auto" w:fill="A3FFD1"/>
          </w:tcPr>
          <w:p w14:paraId="24476BAE" w14:textId="59CD8489" w:rsidR="002F6F9C" w:rsidRDefault="002F6F9C" w:rsidP="002F6F9C">
            <w:pPr>
              <w:jc w:val="center"/>
              <w:rPr>
                <w:b/>
                <w:lang w:val="pt-BR"/>
              </w:rPr>
            </w:pPr>
            <w:r w:rsidRPr="00C627DA">
              <w:rPr>
                <w:b/>
                <w:lang w:val="pt-BR"/>
              </w:rPr>
              <w:t>Fluxo Principal</w:t>
            </w:r>
          </w:p>
        </w:tc>
      </w:tr>
      <w:tr w:rsidR="002F6F9C" w:rsidRPr="00D102AF" w14:paraId="10A7DF20" w14:textId="106D0F4D" w:rsidTr="00206036">
        <w:trPr>
          <w:jc w:val="center"/>
        </w:trPr>
        <w:tc>
          <w:tcPr>
            <w:tcW w:w="4245" w:type="dxa"/>
            <w:tcBorders>
              <w:right w:val="single" w:sz="4" w:space="0" w:color="auto"/>
            </w:tcBorders>
            <w:shd w:val="clear" w:color="auto" w:fill="D9FFEC"/>
          </w:tcPr>
          <w:p w14:paraId="3143C9F7" w14:textId="4BC2EFC5" w:rsidR="002F6F9C" w:rsidRDefault="002F6F9C" w:rsidP="002F6F9C">
            <w:pPr>
              <w:rPr>
                <w:b/>
                <w:lang w:val="pt-BR"/>
              </w:rPr>
            </w:pPr>
            <w:r w:rsidRPr="00C627DA">
              <w:rPr>
                <w:b/>
                <w:lang w:val="pt-BR"/>
              </w:rPr>
              <w:t>Ações dos Atores:</w:t>
            </w:r>
          </w:p>
        </w:tc>
        <w:tc>
          <w:tcPr>
            <w:tcW w:w="5628" w:type="dxa"/>
            <w:tcBorders>
              <w:left w:val="single" w:sz="4" w:space="0" w:color="auto"/>
            </w:tcBorders>
            <w:shd w:val="clear" w:color="auto" w:fill="D9FFEC"/>
          </w:tcPr>
          <w:p w14:paraId="42F0C8F3" w14:textId="22BBD3E0" w:rsidR="002F6F9C" w:rsidRDefault="002F6F9C" w:rsidP="002F6F9C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Ações do Sistema:</w:t>
            </w:r>
          </w:p>
        </w:tc>
      </w:tr>
      <w:tr w:rsidR="002F6F9C" w:rsidRPr="00D102AF" w14:paraId="40B45F16" w14:textId="63111F77" w:rsidTr="00206036">
        <w:trPr>
          <w:jc w:val="center"/>
        </w:trPr>
        <w:tc>
          <w:tcPr>
            <w:tcW w:w="4245" w:type="dxa"/>
            <w:tcBorders>
              <w:right w:val="single" w:sz="4" w:space="0" w:color="auto"/>
            </w:tcBorders>
            <w:shd w:val="clear" w:color="auto" w:fill="auto"/>
          </w:tcPr>
          <w:p w14:paraId="6797AC28" w14:textId="6ACF6D2A" w:rsidR="002F6F9C" w:rsidRDefault="002F6F9C" w:rsidP="002F6F9C">
            <w:pPr>
              <w:rPr>
                <w:b/>
                <w:lang w:val="pt-BR"/>
              </w:rPr>
            </w:pPr>
            <w:r w:rsidRPr="005658CE">
              <w:rPr>
                <w:lang w:val="pt-BR"/>
              </w:rPr>
              <w:t>1. Clicar em “Gerenciamento de PCDs” no menu de seleção.</w:t>
            </w:r>
          </w:p>
        </w:tc>
        <w:tc>
          <w:tcPr>
            <w:tcW w:w="5628" w:type="dxa"/>
            <w:tcBorders>
              <w:left w:val="single" w:sz="4" w:space="0" w:color="auto"/>
            </w:tcBorders>
            <w:shd w:val="clear" w:color="auto" w:fill="auto"/>
          </w:tcPr>
          <w:p w14:paraId="1ABC021B" w14:textId="77777777" w:rsidR="002F6F9C" w:rsidRDefault="002F6F9C" w:rsidP="002F6F9C">
            <w:pPr>
              <w:jc w:val="both"/>
              <w:rPr>
                <w:lang w:val="pt-BR"/>
              </w:rPr>
            </w:pPr>
            <w:r w:rsidRPr="005658CE">
              <w:rPr>
                <w:lang w:val="pt-BR"/>
              </w:rPr>
              <w:t>2. Exibir o sub-menu de administrador, com as informações:</w:t>
            </w:r>
          </w:p>
          <w:p w14:paraId="39A99575" w14:textId="77777777" w:rsidR="002F6F9C" w:rsidRPr="005658CE" w:rsidRDefault="002F6F9C" w:rsidP="002F6F9C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- Nome;</w:t>
            </w:r>
          </w:p>
          <w:p w14:paraId="39D78691" w14:textId="77777777" w:rsidR="002F6F9C" w:rsidRDefault="002F6F9C" w:rsidP="002F6F9C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- Cidade;</w:t>
            </w:r>
          </w:p>
          <w:p w14:paraId="1C523315" w14:textId="77777777" w:rsidR="002F6F9C" w:rsidRDefault="002F6F9C" w:rsidP="002F6F9C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- Estado;</w:t>
            </w:r>
          </w:p>
          <w:p w14:paraId="187E6E45" w14:textId="77777777" w:rsidR="002F6F9C" w:rsidRDefault="002F6F9C" w:rsidP="002F6F9C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- País;</w:t>
            </w:r>
          </w:p>
          <w:p w14:paraId="4BACD67B" w14:textId="77777777" w:rsidR="002F6F9C" w:rsidRDefault="002F6F9C" w:rsidP="002F6F9C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- Localização;</w:t>
            </w:r>
          </w:p>
          <w:p w14:paraId="22F0FA3D" w14:textId="4CD39CCC" w:rsidR="002F6F9C" w:rsidRPr="002F6F9C" w:rsidRDefault="002F6F9C" w:rsidP="002F6F9C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- Pesquisar.</w:t>
            </w:r>
          </w:p>
        </w:tc>
      </w:tr>
      <w:tr w:rsidR="002F6F9C" w:rsidRPr="005C6710" w14:paraId="08806DE6" w14:textId="77777777" w:rsidTr="00206036">
        <w:trPr>
          <w:jc w:val="center"/>
        </w:trPr>
        <w:tc>
          <w:tcPr>
            <w:tcW w:w="4245" w:type="dxa"/>
            <w:tcBorders>
              <w:right w:val="single" w:sz="4" w:space="0" w:color="auto"/>
            </w:tcBorders>
            <w:shd w:val="clear" w:color="auto" w:fill="auto"/>
          </w:tcPr>
          <w:p w14:paraId="2A68CEC1" w14:textId="557B3FE7" w:rsidR="002F6F9C" w:rsidRPr="005658CE" w:rsidRDefault="002F6F9C" w:rsidP="002F6F9C">
            <w:pPr>
              <w:rPr>
                <w:lang w:val="pt-BR"/>
              </w:rPr>
            </w:pPr>
            <w:r w:rsidRPr="005658CE">
              <w:rPr>
                <w:lang w:val="pt-BR"/>
              </w:rPr>
              <w:t>3. Fim do Caso de Uso.</w:t>
            </w:r>
          </w:p>
        </w:tc>
        <w:tc>
          <w:tcPr>
            <w:tcW w:w="5628" w:type="dxa"/>
            <w:tcBorders>
              <w:left w:val="single" w:sz="4" w:space="0" w:color="auto"/>
            </w:tcBorders>
            <w:shd w:val="clear" w:color="auto" w:fill="auto"/>
          </w:tcPr>
          <w:p w14:paraId="11D08B65" w14:textId="77777777" w:rsidR="002F6F9C" w:rsidRDefault="002F6F9C" w:rsidP="002F6F9C">
            <w:pPr>
              <w:jc w:val="center"/>
              <w:rPr>
                <w:b/>
                <w:lang w:val="pt-BR"/>
              </w:rPr>
            </w:pPr>
          </w:p>
        </w:tc>
      </w:tr>
      <w:tr w:rsidR="002F6F9C" w:rsidRPr="00D102AF" w14:paraId="4513C4D3" w14:textId="77777777" w:rsidTr="00206036">
        <w:trPr>
          <w:jc w:val="center"/>
        </w:trPr>
        <w:tc>
          <w:tcPr>
            <w:tcW w:w="9873" w:type="dxa"/>
            <w:gridSpan w:val="2"/>
            <w:shd w:val="clear" w:color="auto" w:fill="A3FFD1"/>
          </w:tcPr>
          <w:p w14:paraId="45756E42" w14:textId="7959D757" w:rsidR="002F6F9C" w:rsidRDefault="002F6F9C" w:rsidP="002F6F9C">
            <w:pPr>
              <w:jc w:val="center"/>
              <w:rPr>
                <w:lang w:val="pt-BR"/>
              </w:rPr>
            </w:pPr>
            <w:r>
              <w:rPr>
                <w:b/>
                <w:lang w:val="pt-BR"/>
              </w:rPr>
              <w:lastRenderedPageBreak/>
              <w:t>Fluxo Principal - Pesquisar PCD</w:t>
            </w:r>
          </w:p>
        </w:tc>
      </w:tr>
      <w:tr w:rsidR="002F6F9C" w:rsidRPr="005C6710" w14:paraId="67456549" w14:textId="77777777" w:rsidTr="00206036">
        <w:trPr>
          <w:jc w:val="center"/>
        </w:trPr>
        <w:tc>
          <w:tcPr>
            <w:tcW w:w="4245" w:type="dxa"/>
            <w:shd w:val="clear" w:color="auto" w:fill="FFFFFF"/>
          </w:tcPr>
          <w:p w14:paraId="5D7159B7" w14:textId="77777777" w:rsidR="002F6F9C" w:rsidRPr="00C627DA" w:rsidRDefault="002F6F9C" w:rsidP="002F6F9C">
            <w:pPr>
              <w:jc w:val="both"/>
              <w:rPr>
                <w:lang w:val="pt-BR"/>
              </w:rPr>
            </w:pPr>
          </w:p>
        </w:tc>
        <w:tc>
          <w:tcPr>
            <w:tcW w:w="5628" w:type="dxa"/>
            <w:shd w:val="clear" w:color="auto" w:fill="FFFFFF"/>
          </w:tcPr>
          <w:p w14:paraId="608B9E51" w14:textId="77777777" w:rsidR="002F6F9C" w:rsidRPr="00C627DA" w:rsidRDefault="002F6F9C" w:rsidP="002F6F9C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2. Executar Caso de Uso “Pesquisar PCD”</w:t>
            </w:r>
          </w:p>
        </w:tc>
      </w:tr>
      <w:tr w:rsidR="002F6F9C" w:rsidRPr="005C6710" w14:paraId="6A2DC167" w14:textId="77777777" w:rsidTr="00206036">
        <w:trPr>
          <w:jc w:val="center"/>
        </w:trPr>
        <w:tc>
          <w:tcPr>
            <w:tcW w:w="4245" w:type="dxa"/>
            <w:shd w:val="clear" w:color="auto" w:fill="FFFFFF"/>
          </w:tcPr>
          <w:p w14:paraId="6C4B95E1" w14:textId="77777777" w:rsidR="002F6F9C" w:rsidRPr="00C627DA" w:rsidRDefault="002F6F9C" w:rsidP="002F6F9C">
            <w:pPr>
              <w:jc w:val="both"/>
              <w:rPr>
                <w:lang w:val="pt-BR"/>
              </w:rPr>
            </w:pPr>
          </w:p>
        </w:tc>
        <w:tc>
          <w:tcPr>
            <w:tcW w:w="5628" w:type="dxa"/>
            <w:shd w:val="clear" w:color="auto" w:fill="FFFFFF"/>
          </w:tcPr>
          <w:p w14:paraId="2AC1DC50" w14:textId="77777777" w:rsidR="002F6F9C" w:rsidRDefault="002F6F9C" w:rsidP="002F6F9C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3. Fim de Caso de Uso</w:t>
            </w:r>
          </w:p>
        </w:tc>
      </w:tr>
      <w:tr w:rsidR="002F6F9C" w:rsidRPr="005C6710" w14:paraId="4C7FD96E" w14:textId="77777777" w:rsidTr="00206036">
        <w:trPr>
          <w:jc w:val="center"/>
        </w:trPr>
        <w:tc>
          <w:tcPr>
            <w:tcW w:w="9873" w:type="dxa"/>
            <w:gridSpan w:val="2"/>
            <w:shd w:val="clear" w:color="auto" w:fill="A3FFD1"/>
          </w:tcPr>
          <w:p w14:paraId="78616C2C" w14:textId="59FFC098" w:rsidR="002F6F9C" w:rsidRPr="003D434D" w:rsidRDefault="002F6F9C" w:rsidP="002F6F9C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Fluxo Alternativo A</w:t>
            </w:r>
            <w:r w:rsidRPr="003D434D">
              <w:rPr>
                <w:b/>
                <w:lang w:val="pt-BR"/>
              </w:rPr>
              <w:t xml:space="preserve"> – Pesquisar PCD</w:t>
            </w:r>
          </w:p>
        </w:tc>
      </w:tr>
      <w:tr w:rsidR="002F6F9C" w:rsidRPr="005C6710" w14:paraId="2B2638A0" w14:textId="77777777" w:rsidTr="00206036">
        <w:trPr>
          <w:jc w:val="center"/>
        </w:trPr>
        <w:tc>
          <w:tcPr>
            <w:tcW w:w="4245" w:type="dxa"/>
            <w:shd w:val="clear" w:color="auto" w:fill="FFFFFF"/>
          </w:tcPr>
          <w:p w14:paraId="5FC53E21" w14:textId="77777777" w:rsidR="002F6F9C" w:rsidRDefault="002F6F9C" w:rsidP="002F6F9C">
            <w:pPr>
              <w:jc w:val="both"/>
              <w:rPr>
                <w:lang w:val="pt-BR"/>
              </w:rPr>
            </w:pPr>
          </w:p>
        </w:tc>
        <w:tc>
          <w:tcPr>
            <w:tcW w:w="5628" w:type="dxa"/>
            <w:shd w:val="clear" w:color="auto" w:fill="FFFFFF"/>
          </w:tcPr>
          <w:p w14:paraId="2CED6AC8" w14:textId="77777777" w:rsidR="002F6F9C" w:rsidRDefault="002F6F9C" w:rsidP="002F6F9C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2. Listagem de PCD’s existentes e barra de pesquisa.</w:t>
            </w:r>
          </w:p>
        </w:tc>
      </w:tr>
      <w:tr w:rsidR="002F6F9C" w:rsidRPr="005C6710" w14:paraId="6DB88EB9" w14:textId="77777777" w:rsidTr="00206036">
        <w:trPr>
          <w:jc w:val="center"/>
        </w:trPr>
        <w:tc>
          <w:tcPr>
            <w:tcW w:w="4245" w:type="dxa"/>
            <w:shd w:val="clear" w:color="auto" w:fill="FFFFFF"/>
          </w:tcPr>
          <w:p w14:paraId="74570DEA" w14:textId="77777777" w:rsidR="002F6F9C" w:rsidRDefault="002F6F9C" w:rsidP="002F6F9C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3. Seleciona PCD desejada.</w:t>
            </w:r>
          </w:p>
        </w:tc>
        <w:tc>
          <w:tcPr>
            <w:tcW w:w="5628" w:type="dxa"/>
            <w:shd w:val="clear" w:color="auto" w:fill="FFFFFF"/>
          </w:tcPr>
          <w:p w14:paraId="4ABDC843" w14:textId="77777777" w:rsidR="002F6F9C" w:rsidRDefault="002F6F9C" w:rsidP="002F6F9C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4. Exibe informações cadastradas no banco e os botões “Alterar” ou “Excluir.</w:t>
            </w:r>
          </w:p>
        </w:tc>
      </w:tr>
      <w:tr w:rsidR="002F6F9C" w:rsidRPr="005C6710" w14:paraId="4A588F64" w14:textId="77777777" w:rsidTr="00206036">
        <w:trPr>
          <w:jc w:val="center"/>
        </w:trPr>
        <w:tc>
          <w:tcPr>
            <w:tcW w:w="4245" w:type="dxa"/>
            <w:shd w:val="clear" w:color="auto" w:fill="FFFFFF"/>
          </w:tcPr>
          <w:p w14:paraId="5C484DFC" w14:textId="77777777" w:rsidR="002F6F9C" w:rsidRDefault="002F6F9C" w:rsidP="002F6F9C">
            <w:pPr>
              <w:jc w:val="both"/>
              <w:rPr>
                <w:lang w:val="pt-BR"/>
              </w:rPr>
            </w:pPr>
          </w:p>
        </w:tc>
        <w:tc>
          <w:tcPr>
            <w:tcW w:w="5628" w:type="dxa"/>
            <w:shd w:val="clear" w:color="auto" w:fill="FFFFFF"/>
          </w:tcPr>
          <w:p w14:paraId="5CE4A346" w14:textId="77777777" w:rsidR="002F6F9C" w:rsidRDefault="002F6F9C" w:rsidP="002F6F9C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5. Fim de Caso de Uso.</w:t>
            </w:r>
          </w:p>
        </w:tc>
      </w:tr>
      <w:tr w:rsidR="00206036" w:rsidRPr="005C6710" w14:paraId="0B00666A" w14:textId="1E557573" w:rsidTr="00757B46">
        <w:trPr>
          <w:jc w:val="center"/>
        </w:trPr>
        <w:tc>
          <w:tcPr>
            <w:tcW w:w="9873" w:type="dxa"/>
            <w:gridSpan w:val="2"/>
            <w:shd w:val="clear" w:color="auto" w:fill="A3FFD1"/>
          </w:tcPr>
          <w:p w14:paraId="4F8780A9" w14:textId="2155E1EF" w:rsidR="00206036" w:rsidRPr="00C627DA" w:rsidRDefault="00206036" w:rsidP="002F6F9C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Fluxo Alternativo</w:t>
            </w:r>
            <w:r w:rsidRPr="00C627DA">
              <w:rPr>
                <w:b/>
                <w:lang w:val="pt-BR"/>
              </w:rPr>
              <w:t xml:space="preserve"> </w:t>
            </w:r>
            <w:r>
              <w:rPr>
                <w:b/>
                <w:lang w:val="pt-BR"/>
              </w:rPr>
              <w:t xml:space="preserve">B </w:t>
            </w:r>
            <w:r w:rsidRPr="00C627DA">
              <w:rPr>
                <w:b/>
                <w:lang w:val="pt-BR"/>
              </w:rPr>
              <w:t xml:space="preserve">– </w:t>
            </w:r>
            <w:r>
              <w:rPr>
                <w:b/>
                <w:lang w:val="pt-BR"/>
              </w:rPr>
              <w:t>Pesquisa em Branco</w:t>
            </w:r>
          </w:p>
        </w:tc>
      </w:tr>
      <w:tr w:rsidR="00206036" w:rsidRPr="00170E4B" w14:paraId="2FB6427B" w14:textId="77777777" w:rsidTr="00206036">
        <w:trPr>
          <w:jc w:val="center"/>
        </w:trPr>
        <w:tc>
          <w:tcPr>
            <w:tcW w:w="424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C7307E" w14:textId="77777777" w:rsidR="00206036" w:rsidRPr="00DA6DE3" w:rsidRDefault="00206036" w:rsidP="002F6F9C">
            <w:pPr>
              <w:rPr>
                <w:lang w:val="pt-BR"/>
              </w:rPr>
            </w:pPr>
          </w:p>
        </w:tc>
        <w:tc>
          <w:tcPr>
            <w:tcW w:w="5628" w:type="dxa"/>
            <w:tcBorders>
              <w:left w:val="single" w:sz="4" w:space="0" w:color="auto"/>
            </w:tcBorders>
            <w:shd w:val="clear" w:color="auto" w:fill="auto"/>
          </w:tcPr>
          <w:p w14:paraId="3A6AD691" w14:textId="30D7D9B1" w:rsidR="00206036" w:rsidRPr="00DA6DE3" w:rsidRDefault="00206036" w:rsidP="002F6F9C">
            <w:pPr>
              <w:rPr>
                <w:lang w:val="pt-BR"/>
              </w:rPr>
            </w:pPr>
            <w:r w:rsidRPr="00DA6DE3">
              <w:rPr>
                <w:lang w:val="pt-BR"/>
              </w:rPr>
              <w:t>2. Exibe campo de busca.</w:t>
            </w:r>
          </w:p>
        </w:tc>
      </w:tr>
      <w:tr w:rsidR="002F6F9C" w:rsidRPr="005C6710" w14:paraId="2634ECDD" w14:textId="77777777" w:rsidTr="00206036">
        <w:trPr>
          <w:trHeight w:val="345"/>
          <w:jc w:val="center"/>
        </w:trPr>
        <w:tc>
          <w:tcPr>
            <w:tcW w:w="4245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7E213F4C" w14:textId="77777777" w:rsidR="002F6F9C" w:rsidRPr="00DA6DE3" w:rsidRDefault="002F6F9C" w:rsidP="002F6F9C">
            <w:pPr>
              <w:rPr>
                <w:lang w:val="pt-BR"/>
              </w:rPr>
            </w:pPr>
            <w:r w:rsidRPr="00DA6DE3">
              <w:rPr>
                <w:lang w:val="pt-BR"/>
              </w:rPr>
              <w:t xml:space="preserve">3. Usuário não digita, apenas </w:t>
            </w:r>
            <w:r>
              <w:rPr>
                <w:lang w:val="pt-BR"/>
              </w:rPr>
              <w:t>insere Enter.</w:t>
            </w:r>
          </w:p>
        </w:tc>
        <w:tc>
          <w:tcPr>
            <w:tcW w:w="5628" w:type="dxa"/>
            <w:tcBorders>
              <w:left w:val="single" w:sz="4" w:space="0" w:color="auto"/>
            </w:tcBorders>
            <w:shd w:val="clear" w:color="auto" w:fill="auto"/>
          </w:tcPr>
          <w:p w14:paraId="5C8645E9" w14:textId="77777777" w:rsidR="002F6F9C" w:rsidRPr="00DA6DE3" w:rsidRDefault="002F6F9C" w:rsidP="002F6F9C">
            <w:pPr>
              <w:rPr>
                <w:lang w:val="pt-BR"/>
              </w:rPr>
            </w:pPr>
            <w:r w:rsidRPr="00DA6DE3">
              <w:rPr>
                <w:lang w:val="pt-BR"/>
              </w:rPr>
              <w:t>4. Exibe a listagem de todas as PCDs cadastradas no sistema.</w:t>
            </w:r>
          </w:p>
        </w:tc>
      </w:tr>
      <w:tr w:rsidR="002F6F9C" w:rsidRPr="005C6710" w14:paraId="26340649" w14:textId="77777777" w:rsidTr="00206036">
        <w:trPr>
          <w:trHeight w:val="137"/>
          <w:jc w:val="center"/>
        </w:trPr>
        <w:tc>
          <w:tcPr>
            <w:tcW w:w="4245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576F9F5E" w14:textId="77777777" w:rsidR="002F6F9C" w:rsidRPr="003959C0" w:rsidRDefault="002F6F9C" w:rsidP="002F6F9C">
            <w:pPr>
              <w:rPr>
                <w:lang w:val="pt-BR"/>
              </w:rPr>
            </w:pPr>
          </w:p>
        </w:tc>
        <w:tc>
          <w:tcPr>
            <w:tcW w:w="5628" w:type="dxa"/>
            <w:tcBorders>
              <w:left w:val="single" w:sz="4" w:space="0" w:color="auto"/>
            </w:tcBorders>
            <w:shd w:val="clear" w:color="auto" w:fill="auto"/>
          </w:tcPr>
          <w:p w14:paraId="7041C51E" w14:textId="205DB46D" w:rsidR="002F6F9C" w:rsidRPr="003959C0" w:rsidRDefault="002F6F9C" w:rsidP="002F6F9C">
            <w:pPr>
              <w:pStyle w:val="Cabealho1"/>
              <w:numPr>
                <w:ilvl w:val="0"/>
                <w:numId w:val="0"/>
              </w:numPr>
              <w:ind w:left="720" w:hanging="720"/>
              <w:rPr>
                <w:rFonts w:ascii="Times New Roman" w:hAnsi="Times New Roman"/>
                <w:b w:val="0"/>
                <w:sz w:val="20"/>
              </w:rPr>
            </w:pPr>
            <w:r>
              <w:rPr>
                <w:rFonts w:ascii="Times New Roman" w:hAnsi="Times New Roman"/>
                <w:b w:val="0"/>
                <w:sz w:val="20"/>
                <w:lang w:val="pt-BR"/>
              </w:rPr>
              <w:t xml:space="preserve">5. </w:t>
            </w:r>
            <w:r w:rsidRPr="003959C0">
              <w:rPr>
                <w:rFonts w:ascii="Times New Roman" w:hAnsi="Times New Roman"/>
                <w:b w:val="0"/>
                <w:sz w:val="20"/>
                <w:lang w:val="pt-BR"/>
              </w:rPr>
              <w:t>Fim do Caso de uso.</w:t>
            </w:r>
          </w:p>
        </w:tc>
      </w:tr>
      <w:tr w:rsidR="00206036" w:rsidRPr="00170E4B" w14:paraId="72E80417" w14:textId="77777777" w:rsidTr="00757B46">
        <w:trPr>
          <w:trHeight w:val="137"/>
          <w:jc w:val="center"/>
        </w:trPr>
        <w:tc>
          <w:tcPr>
            <w:tcW w:w="987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6369F4FA" w14:textId="23AEFCC1" w:rsidR="00206036" w:rsidRDefault="00206036" w:rsidP="002F6F9C">
            <w:pPr>
              <w:pStyle w:val="Cabealho1"/>
              <w:numPr>
                <w:ilvl w:val="0"/>
                <w:numId w:val="0"/>
              </w:numPr>
              <w:ind w:left="720" w:hanging="720"/>
              <w:rPr>
                <w:rFonts w:ascii="Times New Roman" w:hAnsi="Times New Roman"/>
                <w:b w:val="0"/>
                <w:sz w:val="20"/>
                <w:lang w:val="pt-BR"/>
              </w:rPr>
            </w:pPr>
            <w:r w:rsidRPr="00206036">
              <w:rPr>
                <w:rFonts w:ascii="Times New Roman" w:hAnsi="Times New Roman"/>
                <w:sz w:val="20"/>
                <w:lang w:val="pt-BR"/>
              </w:rPr>
              <w:t>Protótipo da Interface Indra:</w:t>
            </w:r>
            <w:r w:rsidRPr="00B44F40">
              <w:rPr>
                <w:noProof/>
                <w:lang w:val="pt-BR" w:eastAsia="pt-BR"/>
              </w:rPr>
              <w:t xml:space="preserve"> </w:t>
            </w:r>
            <w:r w:rsidRPr="00B44F40">
              <w:rPr>
                <w:noProof/>
                <w:lang w:val="pt-BR" w:eastAsia="pt-BR"/>
              </w:rPr>
              <w:drawing>
                <wp:inline distT="0" distB="0" distL="0" distR="0" wp14:anchorId="27948C6E" wp14:editId="08DC2511">
                  <wp:extent cx="4739005" cy="2719070"/>
                  <wp:effectExtent l="0" t="0" r="0" b="0"/>
                  <wp:docPr id="64" name="Imagem 64" descr="J:\IFSP\Teste Bruno\Prints Protótipos\Print prototipo 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J:\IFSP\Teste Bruno\Prints Protótipos\Print prototipo 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39005" cy="2719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7883" w:rsidRPr="00170E4B" w14:paraId="6BF2A6DE" w14:textId="24DCBBB5" w:rsidTr="00206036">
        <w:trPr>
          <w:trHeight w:val="218"/>
          <w:jc w:val="center"/>
        </w:trPr>
        <w:tc>
          <w:tcPr>
            <w:tcW w:w="9873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14:paraId="1C0CCD16" w14:textId="77777777" w:rsidR="00947883" w:rsidRDefault="00947883" w:rsidP="00B9768E">
            <w:pPr>
              <w:pStyle w:val="Cabealho1"/>
              <w:numPr>
                <w:ilvl w:val="0"/>
                <w:numId w:val="0"/>
              </w:numPr>
              <w:rPr>
                <w:rFonts w:ascii="Times New Roman" w:hAnsi="Times New Roman"/>
                <w:bCs/>
                <w:sz w:val="20"/>
                <w:lang w:val="pt-BR"/>
              </w:rPr>
            </w:pPr>
          </w:p>
          <w:p w14:paraId="3DED585B" w14:textId="77777777" w:rsidR="00947883" w:rsidRDefault="00947883" w:rsidP="00947883">
            <w:pPr>
              <w:rPr>
                <w:lang w:val="pt-BR" w:eastAsia="x-none"/>
              </w:rPr>
            </w:pPr>
          </w:p>
          <w:p w14:paraId="48B4D608" w14:textId="77777777" w:rsidR="00947883" w:rsidRPr="00947883" w:rsidRDefault="00947883" w:rsidP="00947883">
            <w:pPr>
              <w:rPr>
                <w:b/>
                <w:lang w:val="pt-BR" w:eastAsia="x-none"/>
              </w:rPr>
            </w:pPr>
            <w:r w:rsidRPr="00947883">
              <w:rPr>
                <w:b/>
                <w:lang w:val="pt-BR" w:eastAsia="x-none"/>
              </w:rPr>
              <w:t>4.1.3 Editar PCD</w:t>
            </w:r>
          </w:p>
          <w:p w14:paraId="4319C6D6" w14:textId="71B85C2B" w:rsidR="00947883" w:rsidRPr="00947883" w:rsidRDefault="00947883" w:rsidP="00947883">
            <w:pPr>
              <w:rPr>
                <w:lang w:val="pt-BR" w:eastAsia="x-none"/>
              </w:rPr>
            </w:pPr>
          </w:p>
        </w:tc>
      </w:tr>
      <w:tr w:rsidR="002F3AF6" w:rsidRPr="005C6710" w14:paraId="3C4C3A5F" w14:textId="77777777" w:rsidTr="00206036">
        <w:trPr>
          <w:trHeight w:val="218"/>
          <w:jc w:val="center"/>
        </w:trPr>
        <w:tc>
          <w:tcPr>
            <w:tcW w:w="9873" w:type="dxa"/>
            <w:gridSpan w:val="2"/>
            <w:tcBorders>
              <w:top w:val="single" w:sz="4" w:space="0" w:color="auto"/>
            </w:tcBorders>
            <w:shd w:val="clear" w:color="auto" w:fill="A3FFD1"/>
          </w:tcPr>
          <w:p w14:paraId="5C9431ED" w14:textId="3B20D927" w:rsidR="002F3AF6" w:rsidRPr="00B9768E" w:rsidRDefault="00B9768E" w:rsidP="00B9768E">
            <w:pPr>
              <w:pStyle w:val="Cabealho1"/>
              <w:numPr>
                <w:ilvl w:val="0"/>
                <w:numId w:val="0"/>
              </w:numPr>
              <w:rPr>
                <w:rFonts w:ascii="Times New Roman" w:hAnsi="Times New Roman"/>
                <w:sz w:val="20"/>
                <w:lang w:val="pt-BR"/>
              </w:rPr>
            </w:pPr>
            <w:r w:rsidRPr="00B9768E">
              <w:rPr>
                <w:rFonts w:ascii="Times New Roman" w:hAnsi="Times New Roman"/>
                <w:bCs/>
                <w:sz w:val="20"/>
                <w:lang w:val="pt-BR"/>
              </w:rPr>
              <w:t>N</w:t>
            </w:r>
            <w:r w:rsidR="002F3AF6" w:rsidRPr="00B9768E">
              <w:rPr>
                <w:rFonts w:ascii="Times New Roman" w:hAnsi="Times New Roman"/>
                <w:bCs/>
                <w:sz w:val="20"/>
                <w:lang w:val="pt-BR"/>
              </w:rPr>
              <w:t>ome do Caso de Uso: Gerenciamento de PCDs</w:t>
            </w:r>
          </w:p>
        </w:tc>
      </w:tr>
      <w:tr w:rsidR="002F3AF6" w:rsidRPr="005C6710" w14:paraId="5F904C39" w14:textId="77777777" w:rsidTr="00206036">
        <w:trPr>
          <w:jc w:val="center"/>
        </w:trPr>
        <w:tc>
          <w:tcPr>
            <w:tcW w:w="4245" w:type="dxa"/>
            <w:shd w:val="clear" w:color="auto" w:fill="FFFFFF"/>
          </w:tcPr>
          <w:p w14:paraId="141D6F09" w14:textId="0BB2AE56" w:rsidR="002F3AF6" w:rsidRDefault="002F3AF6" w:rsidP="002F3AF6">
            <w:pPr>
              <w:rPr>
                <w:lang w:val="pt-BR"/>
              </w:rPr>
            </w:pPr>
            <w:r w:rsidRPr="00C627DA">
              <w:rPr>
                <w:b/>
                <w:lang w:val="pt-BR"/>
              </w:rPr>
              <w:t>Breve Descrição:</w:t>
            </w:r>
          </w:p>
        </w:tc>
        <w:tc>
          <w:tcPr>
            <w:tcW w:w="5628" w:type="dxa"/>
            <w:shd w:val="clear" w:color="auto" w:fill="FFFFFF"/>
          </w:tcPr>
          <w:p w14:paraId="60D6E24C" w14:textId="77777777" w:rsidR="002F3AF6" w:rsidRPr="00C627DA" w:rsidRDefault="002F3AF6" w:rsidP="002F3AF6">
            <w:pPr>
              <w:jc w:val="both"/>
              <w:rPr>
                <w:lang w:val="pt-BR"/>
              </w:rPr>
            </w:pPr>
            <w:r w:rsidRPr="00C627DA">
              <w:rPr>
                <w:lang w:val="pt-BR"/>
              </w:rPr>
              <w:t xml:space="preserve">Este Caso de Uso deve ocorrer sempre que o método </w:t>
            </w:r>
            <w:r>
              <w:rPr>
                <w:lang w:val="pt-BR"/>
              </w:rPr>
              <w:t>“</w:t>
            </w:r>
            <w:r w:rsidRPr="00C627DA">
              <w:rPr>
                <w:lang w:val="pt-BR"/>
              </w:rPr>
              <w:t>Gerenciamento de PCDs</w:t>
            </w:r>
            <w:r>
              <w:rPr>
                <w:lang w:val="pt-BR"/>
              </w:rPr>
              <w:t>”</w:t>
            </w:r>
            <w:r w:rsidRPr="00C627DA">
              <w:rPr>
                <w:lang w:val="pt-BR"/>
              </w:rPr>
              <w:t xml:space="preserve"> for selecionado.</w:t>
            </w:r>
          </w:p>
          <w:p w14:paraId="483976D3" w14:textId="2EB45B45" w:rsidR="002F3AF6" w:rsidRDefault="002F3AF6" w:rsidP="002F3AF6">
            <w:pPr>
              <w:jc w:val="both"/>
              <w:rPr>
                <w:lang w:val="pt-BR"/>
              </w:rPr>
            </w:pPr>
            <w:r w:rsidRPr="00C627DA">
              <w:rPr>
                <w:lang w:val="pt-BR"/>
              </w:rPr>
              <w:t>Ele deve adicionar uma nova PCD e listar as existentes.</w:t>
            </w:r>
          </w:p>
        </w:tc>
      </w:tr>
      <w:tr w:rsidR="002F3AF6" w:rsidRPr="00170E4B" w14:paraId="62846616" w14:textId="77777777" w:rsidTr="00206036">
        <w:trPr>
          <w:jc w:val="center"/>
        </w:trPr>
        <w:tc>
          <w:tcPr>
            <w:tcW w:w="4245" w:type="dxa"/>
            <w:shd w:val="clear" w:color="auto" w:fill="FFFFFF"/>
          </w:tcPr>
          <w:p w14:paraId="03AB81AA" w14:textId="581E41DA" w:rsidR="002F3AF6" w:rsidRDefault="002F3AF6" w:rsidP="002F3AF6">
            <w:pPr>
              <w:rPr>
                <w:lang w:val="pt-BR"/>
              </w:rPr>
            </w:pPr>
            <w:r w:rsidRPr="00C627DA">
              <w:rPr>
                <w:b/>
                <w:lang w:val="pt-BR"/>
              </w:rPr>
              <w:t>Ator Principal:</w:t>
            </w:r>
          </w:p>
        </w:tc>
        <w:tc>
          <w:tcPr>
            <w:tcW w:w="5628" w:type="dxa"/>
            <w:shd w:val="clear" w:color="auto" w:fill="FFFFFF"/>
          </w:tcPr>
          <w:p w14:paraId="659A10D3" w14:textId="1BD13598" w:rsidR="002F3AF6" w:rsidRDefault="002F3AF6" w:rsidP="002F3AF6">
            <w:pPr>
              <w:jc w:val="both"/>
              <w:rPr>
                <w:lang w:val="pt-BR"/>
              </w:rPr>
            </w:pPr>
            <w:r w:rsidRPr="00C627DA">
              <w:rPr>
                <w:lang w:val="pt-BR"/>
              </w:rPr>
              <w:t>Administrador.</w:t>
            </w:r>
          </w:p>
        </w:tc>
      </w:tr>
      <w:tr w:rsidR="002F3AF6" w:rsidRPr="005C6710" w14:paraId="5EFEC6F5" w14:textId="77777777" w:rsidTr="00206036">
        <w:trPr>
          <w:jc w:val="center"/>
        </w:trPr>
        <w:tc>
          <w:tcPr>
            <w:tcW w:w="4245" w:type="dxa"/>
            <w:shd w:val="clear" w:color="auto" w:fill="FFFFFF"/>
          </w:tcPr>
          <w:p w14:paraId="77BE6E52" w14:textId="4401C330" w:rsidR="002F3AF6" w:rsidRDefault="002F3AF6" w:rsidP="002F3AF6">
            <w:pPr>
              <w:rPr>
                <w:lang w:val="pt-BR"/>
              </w:rPr>
            </w:pPr>
            <w:r w:rsidRPr="00C627DA">
              <w:rPr>
                <w:b/>
                <w:lang w:val="pt-BR"/>
              </w:rPr>
              <w:t>Pré-Condição:</w:t>
            </w:r>
          </w:p>
        </w:tc>
        <w:tc>
          <w:tcPr>
            <w:tcW w:w="5628" w:type="dxa"/>
            <w:shd w:val="clear" w:color="auto" w:fill="FFFFFF"/>
          </w:tcPr>
          <w:p w14:paraId="5F9B2C49" w14:textId="12A9E068" w:rsidR="002F3AF6" w:rsidRDefault="002F3AF6" w:rsidP="002F3AF6">
            <w:pPr>
              <w:jc w:val="both"/>
              <w:rPr>
                <w:lang w:val="pt-BR"/>
              </w:rPr>
            </w:pPr>
            <w:r w:rsidRPr="00C627DA">
              <w:rPr>
                <w:lang w:val="pt-BR"/>
              </w:rPr>
              <w:t>O administrador deve estar logado no site.</w:t>
            </w:r>
          </w:p>
        </w:tc>
      </w:tr>
      <w:tr w:rsidR="00B9768E" w:rsidRPr="00170E4B" w14:paraId="24D35F39" w14:textId="77777777" w:rsidTr="00206036">
        <w:trPr>
          <w:jc w:val="center"/>
        </w:trPr>
        <w:tc>
          <w:tcPr>
            <w:tcW w:w="9873" w:type="dxa"/>
            <w:gridSpan w:val="2"/>
            <w:shd w:val="clear" w:color="auto" w:fill="A3FFD1"/>
          </w:tcPr>
          <w:p w14:paraId="48133B36" w14:textId="35D49582" w:rsidR="00B9768E" w:rsidRPr="00C627DA" w:rsidRDefault="00B9768E" w:rsidP="00B9768E">
            <w:pPr>
              <w:jc w:val="center"/>
              <w:rPr>
                <w:lang w:val="pt-BR"/>
              </w:rPr>
            </w:pPr>
            <w:r w:rsidRPr="00C627DA">
              <w:rPr>
                <w:b/>
                <w:lang w:val="pt-BR"/>
              </w:rPr>
              <w:t>Fluxo Principal</w:t>
            </w:r>
          </w:p>
        </w:tc>
      </w:tr>
      <w:tr w:rsidR="00B9768E" w:rsidRPr="00170E4B" w14:paraId="49356A19" w14:textId="77777777" w:rsidTr="00206036">
        <w:trPr>
          <w:jc w:val="center"/>
        </w:trPr>
        <w:tc>
          <w:tcPr>
            <w:tcW w:w="4245" w:type="dxa"/>
            <w:shd w:val="clear" w:color="auto" w:fill="D9FFEC"/>
          </w:tcPr>
          <w:p w14:paraId="7B02D630" w14:textId="69EC7E93" w:rsidR="00B9768E" w:rsidRPr="00C627DA" w:rsidRDefault="00B9768E" w:rsidP="00B9768E">
            <w:pPr>
              <w:rPr>
                <w:b/>
                <w:lang w:val="pt-BR"/>
              </w:rPr>
            </w:pPr>
            <w:r w:rsidRPr="00C627DA">
              <w:rPr>
                <w:b/>
                <w:lang w:val="pt-BR"/>
              </w:rPr>
              <w:t>Ações dos Atores:</w:t>
            </w:r>
          </w:p>
        </w:tc>
        <w:tc>
          <w:tcPr>
            <w:tcW w:w="5628" w:type="dxa"/>
            <w:shd w:val="clear" w:color="auto" w:fill="D9FFEC"/>
          </w:tcPr>
          <w:p w14:paraId="36DFF7E2" w14:textId="30C0B075" w:rsidR="00B9768E" w:rsidRPr="00C627DA" w:rsidRDefault="00B9768E" w:rsidP="00B9768E">
            <w:pPr>
              <w:jc w:val="both"/>
              <w:rPr>
                <w:lang w:val="pt-BR"/>
              </w:rPr>
            </w:pPr>
            <w:r>
              <w:rPr>
                <w:b/>
                <w:lang w:val="pt-BR"/>
              </w:rPr>
              <w:t>Ações do Sistema:</w:t>
            </w:r>
          </w:p>
        </w:tc>
      </w:tr>
      <w:tr w:rsidR="00B9768E" w:rsidRPr="00170E4B" w14:paraId="0A327C18" w14:textId="77777777" w:rsidTr="00206036">
        <w:trPr>
          <w:jc w:val="center"/>
        </w:trPr>
        <w:tc>
          <w:tcPr>
            <w:tcW w:w="4245" w:type="dxa"/>
            <w:shd w:val="clear" w:color="auto" w:fill="FFFFFF"/>
          </w:tcPr>
          <w:p w14:paraId="029FB98F" w14:textId="6B3E5749" w:rsidR="00B9768E" w:rsidRPr="00C627DA" w:rsidRDefault="00B9768E" w:rsidP="00B9768E">
            <w:pPr>
              <w:rPr>
                <w:b/>
                <w:lang w:val="pt-BR"/>
              </w:rPr>
            </w:pPr>
            <w:r w:rsidRPr="005658CE">
              <w:rPr>
                <w:lang w:val="pt-BR"/>
              </w:rPr>
              <w:t>1. Clicar em “Gerenciamento de PCDs” no menu de seleção.</w:t>
            </w:r>
          </w:p>
        </w:tc>
        <w:tc>
          <w:tcPr>
            <w:tcW w:w="5628" w:type="dxa"/>
            <w:shd w:val="clear" w:color="auto" w:fill="FFFFFF"/>
          </w:tcPr>
          <w:p w14:paraId="51A7831B" w14:textId="77777777" w:rsidR="00B9768E" w:rsidRDefault="00B9768E" w:rsidP="00B9768E">
            <w:pPr>
              <w:jc w:val="both"/>
              <w:rPr>
                <w:lang w:val="pt-BR"/>
              </w:rPr>
            </w:pPr>
            <w:r w:rsidRPr="005658CE">
              <w:rPr>
                <w:lang w:val="pt-BR"/>
              </w:rPr>
              <w:t>2. Exibir o sub-menu de administrador, com as informações:</w:t>
            </w:r>
          </w:p>
          <w:p w14:paraId="225D78C1" w14:textId="77777777" w:rsidR="00B9768E" w:rsidRPr="005658CE" w:rsidRDefault="00B9768E" w:rsidP="00B9768E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- Nome;</w:t>
            </w:r>
          </w:p>
          <w:p w14:paraId="76EE44B3" w14:textId="77777777" w:rsidR="00B9768E" w:rsidRDefault="00B9768E" w:rsidP="00B9768E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- Cidade;</w:t>
            </w:r>
          </w:p>
          <w:p w14:paraId="2DCE76E6" w14:textId="77777777" w:rsidR="00B9768E" w:rsidRDefault="00B9768E" w:rsidP="00B9768E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- Estado;</w:t>
            </w:r>
          </w:p>
          <w:p w14:paraId="64B4105F" w14:textId="77777777" w:rsidR="00B9768E" w:rsidRDefault="00B9768E" w:rsidP="00B9768E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- País;</w:t>
            </w:r>
          </w:p>
          <w:p w14:paraId="6AE4FCE7" w14:textId="77777777" w:rsidR="00B9768E" w:rsidRDefault="00B9768E" w:rsidP="00B9768E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- Localização;</w:t>
            </w:r>
          </w:p>
          <w:p w14:paraId="449E5BBF" w14:textId="6DC71570" w:rsidR="00B9768E" w:rsidRPr="00C627DA" w:rsidRDefault="00B9768E" w:rsidP="00B9768E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- Pesquisar.</w:t>
            </w:r>
          </w:p>
        </w:tc>
      </w:tr>
      <w:tr w:rsidR="00B9768E" w:rsidRPr="005C6710" w14:paraId="1008A81B" w14:textId="77777777" w:rsidTr="00206036">
        <w:trPr>
          <w:jc w:val="center"/>
        </w:trPr>
        <w:tc>
          <w:tcPr>
            <w:tcW w:w="4245" w:type="dxa"/>
            <w:shd w:val="clear" w:color="auto" w:fill="FFFFFF"/>
          </w:tcPr>
          <w:p w14:paraId="0F26D18D" w14:textId="35873856" w:rsidR="00B9768E" w:rsidRPr="00C627DA" w:rsidRDefault="00B9768E" w:rsidP="00B9768E">
            <w:pPr>
              <w:rPr>
                <w:lang w:val="pt-BR"/>
              </w:rPr>
            </w:pPr>
            <w:r w:rsidRPr="005658CE">
              <w:rPr>
                <w:lang w:val="pt-BR"/>
              </w:rPr>
              <w:t>3. Fim do Caso de Uso.</w:t>
            </w:r>
          </w:p>
        </w:tc>
        <w:tc>
          <w:tcPr>
            <w:tcW w:w="5628" w:type="dxa"/>
            <w:shd w:val="clear" w:color="auto" w:fill="FFFFFF"/>
          </w:tcPr>
          <w:p w14:paraId="50CAD2DF" w14:textId="1F891801" w:rsidR="00B9768E" w:rsidRPr="00C627DA" w:rsidRDefault="00B9768E" w:rsidP="00B9768E">
            <w:pPr>
              <w:rPr>
                <w:lang w:val="pt-BR"/>
              </w:rPr>
            </w:pPr>
          </w:p>
        </w:tc>
      </w:tr>
      <w:tr w:rsidR="00B9768E" w14:paraId="0FD3CE42" w14:textId="77777777" w:rsidTr="00206036">
        <w:trPr>
          <w:jc w:val="center"/>
        </w:trPr>
        <w:tc>
          <w:tcPr>
            <w:tcW w:w="9873" w:type="dxa"/>
            <w:gridSpan w:val="2"/>
            <w:shd w:val="clear" w:color="auto" w:fill="A3FFD1"/>
          </w:tcPr>
          <w:p w14:paraId="692A1E28" w14:textId="765CE632" w:rsidR="00B9768E" w:rsidRDefault="00B9768E" w:rsidP="00947883">
            <w:pPr>
              <w:jc w:val="center"/>
              <w:rPr>
                <w:lang w:val="pt-BR"/>
              </w:rPr>
            </w:pPr>
            <w:r>
              <w:rPr>
                <w:b/>
                <w:lang w:val="pt-BR"/>
              </w:rPr>
              <w:t>Fluxo Principal - Editar PCD</w:t>
            </w:r>
          </w:p>
        </w:tc>
      </w:tr>
      <w:tr w:rsidR="00B9768E" w:rsidRPr="005C6710" w14:paraId="29899672" w14:textId="77777777" w:rsidTr="00206036">
        <w:trPr>
          <w:jc w:val="center"/>
        </w:trPr>
        <w:tc>
          <w:tcPr>
            <w:tcW w:w="4245" w:type="dxa"/>
            <w:shd w:val="clear" w:color="auto" w:fill="FFFFFF"/>
          </w:tcPr>
          <w:p w14:paraId="4B9C78C4" w14:textId="334E78E4" w:rsidR="00B9768E" w:rsidRPr="00C627DA" w:rsidRDefault="00432C10" w:rsidP="00947883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lastRenderedPageBreak/>
              <w:t>3. Selecionar o botão “Editar” e abrir um modal para editar a PCD selecionada.</w:t>
            </w:r>
          </w:p>
        </w:tc>
        <w:tc>
          <w:tcPr>
            <w:tcW w:w="5628" w:type="dxa"/>
            <w:shd w:val="clear" w:color="auto" w:fill="FFFFFF"/>
          </w:tcPr>
          <w:p w14:paraId="4CD1D949" w14:textId="35F9AB99" w:rsidR="00B9768E" w:rsidRPr="00C627DA" w:rsidRDefault="00432C10" w:rsidP="00B9768E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4</w:t>
            </w:r>
            <w:r w:rsidR="00B9768E">
              <w:rPr>
                <w:lang w:val="pt-BR"/>
              </w:rPr>
              <w:t>. Executar Caso de Uso “Editar PCD”</w:t>
            </w:r>
          </w:p>
        </w:tc>
      </w:tr>
      <w:tr w:rsidR="00B9768E" w:rsidRPr="005C6710" w14:paraId="4AB7F044" w14:textId="77777777" w:rsidTr="00206036">
        <w:trPr>
          <w:jc w:val="center"/>
        </w:trPr>
        <w:tc>
          <w:tcPr>
            <w:tcW w:w="4245" w:type="dxa"/>
            <w:shd w:val="clear" w:color="auto" w:fill="FFFFFF"/>
          </w:tcPr>
          <w:p w14:paraId="1E5D4D7C" w14:textId="77777777" w:rsidR="00B9768E" w:rsidRPr="00C627DA" w:rsidRDefault="00B9768E" w:rsidP="00947883">
            <w:pPr>
              <w:jc w:val="both"/>
              <w:rPr>
                <w:lang w:val="pt-BR"/>
              </w:rPr>
            </w:pPr>
          </w:p>
        </w:tc>
        <w:tc>
          <w:tcPr>
            <w:tcW w:w="5628" w:type="dxa"/>
            <w:shd w:val="clear" w:color="auto" w:fill="FFFFFF"/>
          </w:tcPr>
          <w:p w14:paraId="7C725F1E" w14:textId="31583DF7" w:rsidR="00B9768E" w:rsidRDefault="00432C10" w:rsidP="00947883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5</w:t>
            </w:r>
            <w:r w:rsidR="00B9768E">
              <w:rPr>
                <w:lang w:val="pt-BR"/>
              </w:rPr>
              <w:t>. Fim de Caso de Uso</w:t>
            </w:r>
          </w:p>
        </w:tc>
      </w:tr>
      <w:tr w:rsidR="00B9768E" w:rsidRPr="005C6710" w14:paraId="09DEA22F" w14:textId="77777777" w:rsidTr="00206036">
        <w:trPr>
          <w:jc w:val="center"/>
        </w:trPr>
        <w:tc>
          <w:tcPr>
            <w:tcW w:w="9873" w:type="dxa"/>
            <w:gridSpan w:val="2"/>
            <w:shd w:val="clear" w:color="auto" w:fill="A3FFD1"/>
          </w:tcPr>
          <w:p w14:paraId="79534082" w14:textId="7A3BFCD0" w:rsidR="00B9768E" w:rsidRPr="003D434D" w:rsidRDefault="00B9768E" w:rsidP="00B9768E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Fluxo Alternativo A</w:t>
            </w:r>
            <w:r w:rsidRPr="003D434D">
              <w:rPr>
                <w:b/>
                <w:lang w:val="pt-BR"/>
              </w:rPr>
              <w:t xml:space="preserve"> – </w:t>
            </w:r>
            <w:r>
              <w:rPr>
                <w:b/>
                <w:lang w:val="pt-BR"/>
              </w:rPr>
              <w:t>Edit</w:t>
            </w:r>
            <w:r w:rsidRPr="003D434D">
              <w:rPr>
                <w:b/>
                <w:lang w:val="pt-BR"/>
              </w:rPr>
              <w:t>ar PCD</w:t>
            </w:r>
          </w:p>
        </w:tc>
      </w:tr>
      <w:tr w:rsidR="004330A1" w:rsidRPr="005C6710" w14:paraId="32B61433" w14:textId="77777777" w:rsidTr="00206036">
        <w:trPr>
          <w:jc w:val="center"/>
        </w:trPr>
        <w:tc>
          <w:tcPr>
            <w:tcW w:w="4245" w:type="dxa"/>
            <w:shd w:val="clear" w:color="auto" w:fill="FFFFFF"/>
          </w:tcPr>
          <w:p w14:paraId="3D00885E" w14:textId="7BA4914F" w:rsidR="004330A1" w:rsidRDefault="004330A1" w:rsidP="004330A1">
            <w:pPr>
              <w:jc w:val="both"/>
              <w:rPr>
                <w:lang w:val="pt-BR"/>
              </w:rPr>
            </w:pPr>
          </w:p>
        </w:tc>
        <w:tc>
          <w:tcPr>
            <w:tcW w:w="5628" w:type="dxa"/>
            <w:shd w:val="clear" w:color="auto" w:fill="FFFFFF"/>
          </w:tcPr>
          <w:p w14:paraId="587C46D4" w14:textId="05637989" w:rsidR="004330A1" w:rsidRDefault="004330A1" w:rsidP="004330A1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4. Executar Caso de Uso “Editar PCD”</w:t>
            </w:r>
          </w:p>
        </w:tc>
      </w:tr>
      <w:tr w:rsidR="004330A1" w:rsidRPr="00170E4B" w14:paraId="1DA1F7C1" w14:textId="77777777" w:rsidTr="00206036">
        <w:trPr>
          <w:jc w:val="center"/>
        </w:trPr>
        <w:tc>
          <w:tcPr>
            <w:tcW w:w="4245" w:type="dxa"/>
            <w:shd w:val="clear" w:color="auto" w:fill="FFFFFF"/>
          </w:tcPr>
          <w:p w14:paraId="73DD0C33" w14:textId="77777777" w:rsidR="004330A1" w:rsidRPr="005658CE" w:rsidRDefault="004330A1" w:rsidP="004330A1">
            <w:pPr>
              <w:rPr>
                <w:lang w:val="pt-BR"/>
              </w:rPr>
            </w:pPr>
          </w:p>
        </w:tc>
        <w:tc>
          <w:tcPr>
            <w:tcW w:w="5628" w:type="dxa"/>
            <w:shd w:val="clear" w:color="auto" w:fill="FFFFFF"/>
          </w:tcPr>
          <w:p w14:paraId="4267E28B" w14:textId="3DDBAFFF" w:rsidR="004330A1" w:rsidRPr="00C627DA" w:rsidRDefault="004330A1" w:rsidP="004330A1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3</w:t>
            </w:r>
            <w:r w:rsidRPr="00C627DA">
              <w:rPr>
                <w:lang w:val="pt-BR"/>
              </w:rPr>
              <w:t xml:space="preserve">. Exibe a tela de </w:t>
            </w:r>
            <w:r>
              <w:rPr>
                <w:lang w:val="pt-BR"/>
              </w:rPr>
              <w:t>Editar</w:t>
            </w:r>
            <w:r w:rsidRPr="00C627DA">
              <w:rPr>
                <w:lang w:val="pt-BR"/>
              </w:rPr>
              <w:t xml:space="preserve"> PCD, com a caixa de combinação:</w:t>
            </w:r>
          </w:p>
          <w:p w14:paraId="266ABFDF" w14:textId="37C5C93E" w:rsidR="004330A1" w:rsidRPr="00C627DA" w:rsidRDefault="004330A1" w:rsidP="004330A1">
            <w:pPr>
              <w:jc w:val="both"/>
              <w:rPr>
                <w:lang w:val="pt-BR"/>
              </w:rPr>
            </w:pPr>
            <w:r w:rsidRPr="00C627DA">
              <w:rPr>
                <w:lang w:val="pt-BR"/>
              </w:rPr>
              <w:t>-</w:t>
            </w:r>
            <w:r>
              <w:rPr>
                <w:lang w:val="pt-BR"/>
              </w:rPr>
              <w:t xml:space="preserve"> </w:t>
            </w:r>
            <w:r w:rsidRPr="00C627DA">
              <w:rPr>
                <w:lang w:val="pt-BR"/>
              </w:rPr>
              <w:t>Nome da Cidade em que a PCD estará localizada;</w:t>
            </w:r>
          </w:p>
          <w:p w14:paraId="684F8B87" w14:textId="1165ACB7" w:rsidR="004330A1" w:rsidRPr="00C627DA" w:rsidRDefault="004330A1" w:rsidP="004330A1">
            <w:pPr>
              <w:jc w:val="both"/>
              <w:rPr>
                <w:lang w:val="pt-BR"/>
              </w:rPr>
            </w:pPr>
            <w:r w:rsidRPr="00C627DA">
              <w:rPr>
                <w:lang w:val="pt-BR"/>
              </w:rPr>
              <w:t>-</w:t>
            </w:r>
            <w:r>
              <w:rPr>
                <w:lang w:val="pt-BR"/>
              </w:rPr>
              <w:t xml:space="preserve"> </w:t>
            </w:r>
            <w:r w:rsidRPr="00C627DA">
              <w:rPr>
                <w:lang w:val="pt-BR"/>
              </w:rPr>
              <w:t>Estado;</w:t>
            </w:r>
          </w:p>
          <w:p w14:paraId="4EA898C0" w14:textId="316487E1" w:rsidR="004330A1" w:rsidRPr="00C627DA" w:rsidRDefault="004330A1" w:rsidP="004330A1">
            <w:pPr>
              <w:jc w:val="both"/>
              <w:rPr>
                <w:lang w:val="pt-BR"/>
              </w:rPr>
            </w:pPr>
            <w:r w:rsidRPr="00C627DA">
              <w:rPr>
                <w:lang w:val="pt-BR"/>
              </w:rPr>
              <w:t>-</w:t>
            </w:r>
            <w:r>
              <w:rPr>
                <w:lang w:val="pt-BR"/>
              </w:rPr>
              <w:t xml:space="preserve"> </w:t>
            </w:r>
            <w:r w:rsidRPr="00C627DA">
              <w:rPr>
                <w:lang w:val="pt-BR"/>
              </w:rPr>
              <w:t>País;</w:t>
            </w:r>
          </w:p>
          <w:p w14:paraId="34F8EE5E" w14:textId="60A0474F" w:rsidR="004330A1" w:rsidRDefault="004330A1" w:rsidP="004330A1">
            <w:pPr>
              <w:jc w:val="both"/>
              <w:rPr>
                <w:lang w:val="pt-BR"/>
              </w:rPr>
            </w:pPr>
            <w:r w:rsidRPr="00C627DA">
              <w:rPr>
                <w:lang w:val="pt-BR"/>
              </w:rPr>
              <w:t>-</w:t>
            </w:r>
            <w:r>
              <w:rPr>
                <w:lang w:val="pt-BR"/>
              </w:rPr>
              <w:t xml:space="preserve"> </w:t>
            </w:r>
            <w:r w:rsidRPr="00C627DA">
              <w:rPr>
                <w:lang w:val="pt-BR"/>
              </w:rPr>
              <w:t>Código de Identificação;</w:t>
            </w:r>
          </w:p>
          <w:p w14:paraId="14EBC901" w14:textId="7513FC9E" w:rsidR="004330A1" w:rsidRDefault="004330A1" w:rsidP="004330A1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- Localização;</w:t>
            </w:r>
          </w:p>
          <w:p w14:paraId="0229EE27" w14:textId="7C75D55E" w:rsidR="004330A1" w:rsidRPr="00C627DA" w:rsidRDefault="004330A1" w:rsidP="004330A1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- Pesquisar.</w:t>
            </w:r>
          </w:p>
        </w:tc>
      </w:tr>
      <w:tr w:rsidR="004330A1" w:rsidRPr="005C6710" w14:paraId="2315EA31" w14:textId="77777777" w:rsidTr="00206036">
        <w:trPr>
          <w:jc w:val="center"/>
        </w:trPr>
        <w:tc>
          <w:tcPr>
            <w:tcW w:w="4245" w:type="dxa"/>
            <w:shd w:val="clear" w:color="auto" w:fill="FFFFFF"/>
          </w:tcPr>
          <w:p w14:paraId="3725C749" w14:textId="77777777" w:rsidR="004330A1" w:rsidRPr="00C627DA" w:rsidRDefault="004330A1" w:rsidP="004330A1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4</w:t>
            </w:r>
            <w:r w:rsidRPr="00C627DA">
              <w:rPr>
                <w:lang w:val="pt-BR"/>
              </w:rPr>
              <w:t>. Clicar no botão salvar.</w:t>
            </w:r>
          </w:p>
        </w:tc>
        <w:tc>
          <w:tcPr>
            <w:tcW w:w="5628" w:type="dxa"/>
            <w:shd w:val="clear" w:color="auto" w:fill="FFFFFF"/>
          </w:tcPr>
          <w:p w14:paraId="3F5B0D31" w14:textId="5BC36F0C" w:rsidR="004330A1" w:rsidRPr="00C627DA" w:rsidRDefault="004330A1" w:rsidP="004330A1">
            <w:pPr>
              <w:rPr>
                <w:lang w:val="pt-BR"/>
              </w:rPr>
            </w:pPr>
            <w:r>
              <w:rPr>
                <w:lang w:val="pt-BR"/>
              </w:rPr>
              <w:t>5. Altera as informações da PCD no Banco de Dados.</w:t>
            </w:r>
          </w:p>
        </w:tc>
      </w:tr>
      <w:tr w:rsidR="004330A1" w:rsidRPr="005C6710" w14:paraId="264D0F97" w14:textId="77777777" w:rsidTr="00206036">
        <w:trPr>
          <w:jc w:val="center"/>
        </w:trPr>
        <w:tc>
          <w:tcPr>
            <w:tcW w:w="4245" w:type="dxa"/>
            <w:shd w:val="clear" w:color="auto" w:fill="FFFFFF"/>
          </w:tcPr>
          <w:p w14:paraId="1AC62807" w14:textId="77777777" w:rsidR="004330A1" w:rsidRPr="00C627DA" w:rsidRDefault="004330A1" w:rsidP="004330A1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6</w:t>
            </w:r>
            <w:r w:rsidRPr="00C627DA">
              <w:rPr>
                <w:lang w:val="pt-BR"/>
              </w:rPr>
              <w:t>. Retornar ao passo 3 do Fluxo Principal.</w:t>
            </w:r>
          </w:p>
        </w:tc>
        <w:tc>
          <w:tcPr>
            <w:tcW w:w="5628" w:type="dxa"/>
            <w:shd w:val="clear" w:color="auto" w:fill="FFFFFF"/>
          </w:tcPr>
          <w:p w14:paraId="3EFA604C" w14:textId="77777777" w:rsidR="004330A1" w:rsidRPr="00C627DA" w:rsidRDefault="004330A1" w:rsidP="004330A1">
            <w:pPr>
              <w:rPr>
                <w:lang w:val="pt-BR"/>
              </w:rPr>
            </w:pPr>
          </w:p>
        </w:tc>
      </w:tr>
      <w:tr w:rsidR="004330A1" w:rsidRPr="005C6710" w14:paraId="5E090D65" w14:textId="77777777" w:rsidTr="00206036">
        <w:trPr>
          <w:jc w:val="center"/>
        </w:trPr>
        <w:tc>
          <w:tcPr>
            <w:tcW w:w="9873" w:type="dxa"/>
            <w:gridSpan w:val="2"/>
            <w:shd w:val="clear" w:color="auto" w:fill="A3FFD1"/>
          </w:tcPr>
          <w:p w14:paraId="755BCE5F" w14:textId="77777777" w:rsidR="004330A1" w:rsidRPr="00FD2DD9" w:rsidRDefault="004330A1" w:rsidP="004330A1">
            <w:pPr>
              <w:jc w:val="center"/>
              <w:rPr>
                <w:b/>
                <w:lang w:val="pt-BR"/>
              </w:rPr>
            </w:pPr>
            <w:r w:rsidRPr="00FD2DD9">
              <w:rPr>
                <w:b/>
                <w:lang w:val="pt-BR"/>
              </w:rPr>
              <w:t>Fluxo Alternarivo B – Código de Identificação repetido.</w:t>
            </w:r>
          </w:p>
        </w:tc>
      </w:tr>
      <w:tr w:rsidR="004330A1" w:rsidRPr="005C6710" w14:paraId="59A452C7" w14:textId="77777777" w:rsidTr="00206036">
        <w:trPr>
          <w:jc w:val="center"/>
        </w:trPr>
        <w:tc>
          <w:tcPr>
            <w:tcW w:w="4245" w:type="dxa"/>
            <w:shd w:val="clear" w:color="auto" w:fill="FFFFFF"/>
          </w:tcPr>
          <w:p w14:paraId="1C53B156" w14:textId="77777777" w:rsidR="004330A1" w:rsidRPr="00AF5E5A" w:rsidRDefault="004330A1" w:rsidP="004330A1">
            <w:pPr>
              <w:pStyle w:val="Cabealho1"/>
              <w:numPr>
                <w:ilvl w:val="0"/>
                <w:numId w:val="0"/>
              </w:numPr>
              <w:rPr>
                <w:b w:val="0"/>
              </w:rPr>
            </w:pPr>
            <w:r w:rsidRPr="00AF5E5A">
              <w:rPr>
                <w:rFonts w:ascii="Times New Roman" w:hAnsi="Times New Roman"/>
                <w:b w:val="0"/>
                <w:sz w:val="20"/>
                <w:lang w:val="pt-BR" w:eastAsia="en-US"/>
              </w:rPr>
              <w:t>4.</w:t>
            </w:r>
            <w:r>
              <w:rPr>
                <w:rFonts w:ascii="Times New Roman" w:hAnsi="Times New Roman"/>
                <w:b w:val="0"/>
                <w:sz w:val="20"/>
                <w:lang w:val="pt-BR" w:eastAsia="en-US"/>
              </w:rPr>
              <w:t xml:space="preserve"> Clicar no botão salvar.</w:t>
            </w:r>
            <w:r w:rsidRPr="00AF5E5A">
              <w:rPr>
                <w:b w:val="0"/>
              </w:rPr>
              <w:t xml:space="preserve"> </w:t>
            </w:r>
          </w:p>
        </w:tc>
        <w:tc>
          <w:tcPr>
            <w:tcW w:w="5628" w:type="dxa"/>
            <w:shd w:val="clear" w:color="auto" w:fill="FFFFFF"/>
          </w:tcPr>
          <w:p w14:paraId="51C6FB52" w14:textId="77777777" w:rsidR="004330A1" w:rsidRDefault="004330A1" w:rsidP="004330A1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5. Exibe mensagem “Código já utilizado, por favor digite outro” </w:t>
            </w:r>
          </w:p>
        </w:tc>
      </w:tr>
      <w:tr w:rsidR="004330A1" w:rsidRPr="005C6710" w14:paraId="243C4127" w14:textId="77777777" w:rsidTr="00206036">
        <w:trPr>
          <w:trHeight w:val="254"/>
          <w:jc w:val="center"/>
        </w:trPr>
        <w:tc>
          <w:tcPr>
            <w:tcW w:w="4245" w:type="dxa"/>
            <w:shd w:val="clear" w:color="auto" w:fill="FFFFFF"/>
          </w:tcPr>
          <w:p w14:paraId="10087BE8" w14:textId="77777777" w:rsidR="004330A1" w:rsidRPr="00AF5E5A" w:rsidRDefault="004330A1" w:rsidP="004330A1">
            <w:pPr>
              <w:pStyle w:val="Cabealho1"/>
              <w:numPr>
                <w:ilvl w:val="0"/>
                <w:numId w:val="0"/>
              </w:numPr>
              <w:rPr>
                <w:rFonts w:ascii="Times New Roman" w:hAnsi="Times New Roman"/>
                <w:b w:val="0"/>
                <w:sz w:val="20"/>
                <w:lang w:val="pt-BR" w:eastAsia="en-US"/>
              </w:rPr>
            </w:pPr>
          </w:p>
        </w:tc>
        <w:tc>
          <w:tcPr>
            <w:tcW w:w="5628" w:type="dxa"/>
            <w:shd w:val="clear" w:color="auto" w:fill="FFFFFF"/>
          </w:tcPr>
          <w:p w14:paraId="30861E11" w14:textId="77777777" w:rsidR="004330A1" w:rsidRDefault="004330A1" w:rsidP="004330A1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6. Retorna ao passo 3 do Fluxo Principal.</w:t>
            </w:r>
          </w:p>
        </w:tc>
      </w:tr>
      <w:tr w:rsidR="004330A1" w:rsidRPr="005C6710" w14:paraId="226535DF" w14:textId="77777777" w:rsidTr="00206036">
        <w:trPr>
          <w:jc w:val="center"/>
        </w:trPr>
        <w:tc>
          <w:tcPr>
            <w:tcW w:w="9873" w:type="dxa"/>
            <w:gridSpan w:val="2"/>
            <w:shd w:val="clear" w:color="auto" w:fill="A3FFD1"/>
          </w:tcPr>
          <w:p w14:paraId="369C39E1" w14:textId="77777777" w:rsidR="004330A1" w:rsidRDefault="004330A1" w:rsidP="004330A1">
            <w:pPr>
              <w:jc w:val="center"/>
              <w:rPr>
                <w:lang w:val="pt-BR"/>
              </w:rPr>
            </w:pPr>
            <w:r>
              <w:rPr>
                <w:b/>
                <w:lang w:val="pt-BR"/>
              </w:rPr>
              <w:t>Fluxo Alternativo C – Campo em branco.</w:t>
            </w:r>
          </w:p>
        </w:tc>
      </w:tr>
      <w:tr w:rsidR="004330A1" w:rsidRPr="005C6710" w14:paraId="5DCD5F46" w14:textId="77777777" w:rsidTr="00206036">
        <w:trPr>
          <w:jc w:val="center"/>
        </w:trPr>
        <w:tc>
          <w:tcPr>
            <w:tcW w:w="4245" w:type="dxa"/>
            <w:shd w:val="clear" w:color="auto" w:fill="auto"/>
          </w:tcPr>
          <w:p w14:paraId="1FD06A48" w14:textId="77777777" w:rsidR="004330A1" w:rsidRDefault="004330A1" w:rsidP="004330A1">
            <w:pPr>
              <w:pStyle w:val="Cabealho1"/>
              <w:numPr>
                <w:ilvl w:val="0"/>
                <w:numId w:val="0"/>
              </w:numPr>
              <w:rPr>
                <w:rFonts w:ascii="Times New Roman" w:hAnsi="Times New Roman"/>
                <w:b w:val="0"/>
                <w:sz w:val="20"/>
                <w:lang w:val="pt-BR" w:eastAsia="en-US"/>
              </w:rPr>
            </w:pPr>
            <w:r>
              <w:rPr>
                <w:rFonts w:ascii="Times New Roman" w:hAnsi="Times New Roman"/>
                <w:b w:val="0"/>
                <w:sz w:val="20"/>
                <w:lang w:val="pt-BR" w:eastAsia="en-US"/>
              </w:rPr>
              <w:t>4. Clicar no botão salvar.</w:t>
            </w:r>
          </w:p>
        </w:tc>
        <w:tc>
          <w:tcPr>
            <w:tcW w:w="5628" w:type="dxa"/>
            <w:shd w:val="clear" w:color="auto" w:fill="auto"/>
          </w:tcPr>
          <w:p w14:paraId="1989FD76" w14:textId="77777777" w:rsidR="004330A1" w:rsidRDefault="004330A1" w:rsidP="004330A1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5. Exibe mensagem “Campos em branco, por favor preencher todos os campos.”</w:t>
            </w:r>
          </w:p>
        </w:tc>
      </w:tr>
      <w:tr w:rsidR="004330A1" w:rsidRPr="005C6710" w14:paraId="34DFCA41" w14:textId="77777777" w:rsidTr="00206036">
        <w:trPr>
          <w:jc w:val="center"/>
        </w:trPr>
        <w:tc>
          <w:tcPr>
            <w:tcW w:w="4245" w:type="dxa"/>
            <w:tcBorders>
              <w:bottom w:val="single" w:sz="4" w:space="0" w:color="auto"/>
            </w:tcBorders>
            <w:shd w:val="clear" w:color="auto" w:fill="auto"/>
          </w:tcPr>
          <w:p w14:paraId="2ACCDE3E" w14:textId="77777777" w:rsidR="004330A1" w:rsidRDefault="004330A1" w:rsidP="004330A1">
            <w:pPr>
              <w:pStyle w:val="Cabealho1"/>
              <w:numPr>
                <w:ilvl w:val="0"/>
                <w:numId w:val="0"/>
              </w:numPr>
              <w:rPr>
                <w:rFonts w:ascii="Times New Roman" w:hAnsi="Times New Roman"/>
                <w:b w:val="0"/>
                <w:sz w:val="20"/>
                <w:lang w:val="pt-BR" w:eastAsia="en-US"/>
              </w:rPr>
            </w:pPr>
          </w:p>
        </w:tc>
        <w:tc>
          <w:tcPr>
            <w:tcW w:w="5628" w:type="dxa"/>
            <w:tcBorders>
              <w:bottom w:val="single" w:sz="4" w:space="0" w:color="auto"/>
            </w:tcBorders>
            <w:shd w:val="clear" w:color="auto" w:fill="auto"/>
          </w:tcPr>
          <w:p w14:paraId="6290CE18" w14:textId="77777777" w:rsidR="004330A1" w:rsidRDefault="004330A1" w:rsidP="004330A1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6. Retorna ao passo 3 do Fluxo Principal.</w:t>
            </w:r>
          </w:p>
          <w:p w14:paraId="1076B3E3" w14:textId="574A905B" w:rsidR="004330A1" w:rsidRDefault="004330A1" w:rsidP="004330A1">
            <w:pPr>
              <w:jc w:val="both"/>
              <w:rPr>
                <w:lang w:val="pt-BR"/>
              </w:rPr>
            </w:pPr>
          </w:p>
        </w:tc>
      </w:tr>
      <w:tr w:rsidR="00206036" w14:paraId="77C67058" w14:textId="77777777" w:rsidTr="00757B46">
        <w:trPr>
          <w:jc w:val="center"/>
        </w:trPr>
        <w:tc>
          <w:tcPr>
            <w:tcW w:w="987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4C09CAB" w14:textId="77777777" w:rsidR="00206036" w:rsidRDefault="00206036" w:rsidP="004330A1">
            <w:pPr>
              <w:jc w:val="both"/>
              <w:rPr>
                <w:b/>
                <w:lang w:val="pt-BR"/>
              </w:rPr>
            </w:pPr>
            <w:r w:rsidRPr="00206036">
              <w:rPr>
                <w:b/>
                <w:lang w:val="pt-BR"/>
              </w:rPr>
              <w:t>Protótipo da Interface Indra:</w:t>
            </w:r>
          </w:p>
          <w:p w14:paraId="129EF916" w14:textId="6C470776" w:rsidR="00206036" w:rsidRPr="00206036" w:rsidRDefault="00206036" w:rsidP="004330A1">
            <w:pPr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  </w:t>
            </w:r>
            <w:r w:rsidRPr="00B44F40">
              <w:rPr>
                <w:noProof/>
                <w:lang w:val="pt-BR" w:eastAsia="pt-BR"/>
              </w:rPr>
              <w:drawing>
                <wp:inline distT="0" distB="0" distL="0" distR="0" wp14:anchorId="31C15A90" wp14:editId="61BC02B4">
                  <wp:extent cx="4802505" cy="2719070"/>
                  <wp:effectExtent l="0" t="0" r="0" b="0"/>
                  <wp:docPr id="74" name="Imagem 74" descr="J:\IFSP\Teste Bruno\Prints Protótipos\Print prototipo 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J:\IFSP\Teste Bruno\Prints Protótipos\Print prototipo 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2505" cy="2719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30A1" w14:paraId="6A45A291" w14:textId="77777777" w:rsidTr="00206036">
        <w:trPr>
          <w:jc w:val="center"/>
        </w:trPr>
        <w:tc>
          <w:tcPr>
            <w:tcW w:w="9873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AE6A9DC" w14:textId="52F87C08" w:rsidR="004330A1" w:rsidRDefault="004330A1" w:rsidP="00432C10">
            <w:pPr>
              <w:pStyle w:val="Cabealho1"/>
              <w:numPr>
                <w:ilvl w:val="0"/>
                <w:numId w:val="0"/>
              </w:numPr>
              <w:rPr>
                <w:rFonts w:ascii="Times New Roman" w:hAnsi="Times New Roman"/>
                <w:b w:val="0"/>
                <w:sz w:val="20"/>
                <w:lang w:val="pt-BR" w:eastAsia="en-US"/>
              </w:rPr>
            </w:pPr>
          </w:p>
          <w:p w14:paraId="0117B3D6" w14:textId="77777777" w:rsidR="004330A1" w:rsidRDefault="004330A1" w:rsidP="004330A1">
            <w:pPr>
              <w:pStyle w:val="Cabealho1"/>
              <w:numPr>
                <w:ilvl w:val="0"/>
                <w:numId w:val="0"/>
              </w:numPr>
              <w:ind w:left="720" w:hanging="720"/>
              <w:rPr>
                <w:rFonts w:ascii="Times New Roman" w:hAnsi="Times New Roman"/>
                <w:b w:val="0"/>
                <w:sz w:val="20"/>
                <w:lang w:val="pt-BR" w:eastAsia="en-US"/>
              </w:rPr>
            </w:pPr>
          </w:p>
          <w:p w14:paraId="05620754" w14:textId="208CE072" w:rsidR="004330A1" w:rsidRDefault="00947883" w:rsidP="004330A1">
            <w:pPr>
              <w:tabs>
                <w:tab w:val="center" w:pos="4153"/>
                <w:tab w:val="left" w:pos="6670"/>
              </w:tabs>
              <w:rPr>
                <w:b/>
                <w:lang w:val="pt-BR"/>
              </w:rPr>
            </w:pPr>
            <w:r>
              <w:rPr>
                <w:b/>
                <w:lang w:val="pt-BR"/>
              </w:rPr>
              <w:t>4.1.4</w:t>
            </w:r>
            <w:r w:rsidR="004330A1">
              <w:rPr>
                <w:b/>
                <w:lang w:val="pt-BR"/>
              </w:rPr>
              <w:t xml:space="preserve"> </w:t>
            </w:r>
            <w:r>
              <w:rPr>
                <w:b/>
                <w:lang w:val="pt-BR"/>
              </w:rPr>
              <w:t>Exclui</w:t>
            </w:r>
            <w:r w:rsidR="004330A1">
              <w:rPr>
                <w:b/>
                <w:lang w:val="pt-BR"/>
              </w:rPr>
              <w:t xml:space="preserve">r PCD </w:t>
            </w:r>
          </w:p>
          <w:p w14:paraId="3FA64F86" w14:textId="15B2BF4F" w:rsidR="004330A1" w:rsidRDefault="004330A1" w:rsidP="004330A1">
            <w:pPr>
              <w:tabs>
                <w:tab w:val="center" w:pos="4153"/>
                <w:tab w:val="left" w:pos="6670"/>
              </w:tabs>
              <w:rPr>
                <w:lang w:val="pt-BR"/>
              </w:rPr>
            </w:pPr>
          </w:p>
        </w:tc>
      </w:tr>
      <w:tr w:rsidR="00432C10" w:rsidRPr="005C6710" w14:paraId="7266DA56" w14:textId="77777777" w:rsidTr="00206036">
        <w:trPr>
          <w:jc w:val="center"/>
        </w:trPr>
        <w:tc>
          <w:tcPr>
            <w:tcW w:w="9873" w:type="dxa"/>
            <w:gridSpan w:val="2"/>
            <w:shd w:val="clear" w:color="auto" w:fill="A3FFD1"/>
          </w:tcPr>
          <w:p w14:paraId="527BCCA6" w14:textId="48B7576A" w:rsidR="00432C10" w:rsidRDefault="00432C10" w:rsidP="004330A1">
            <w:pPr>
              <w:jc w:val="both"/>
              <w:rPr>
                <w:lang w:val="pt-BR"/>
              </w:rPr>
            </w:pPr>
            <w:r>
              <w:rPr>
                <w:b/>
                <w:lang w:val="pt-BR"/>
              </w:rPr>
              <w:t>Nome do Caso de Uso: Gerenciamento de PCDs</w:t>
            </w:r>
          </w:p>
        </w:tc>
      </w:tr>
      <w:tr w:rsidR="00432C10" w:rsidRPr="005C6710" w14:paraId="22616E2A" w14:textId="77777777" w:rsidTr="00206036">
        <w:trPr>
          <w:jc w:val="center"/>
        </w:trPr>
        <w:tc>
          <w:tcPr>
            <w:tcW w:w="4245" w:type="dxa"/>
            <w:shd w:val="clear" w:color="auto" w:fill="FFFFFF"/>
          </w:tcPr>
          <w:p w14:paraId="57838485" w14:textId="778DD283" w:rsidR="00432C10" w:rsidRPr="00432C10" w:rsidRDefault="00432C10" w:rsidP="00432C10">
            <w:pPr>
              <w:pStyle w:val="Cabealho1"/>
              <w:numPr>
                <w:ilvl w:val="0"/>
                <w:numId w:val="0"/>
              </w:numPr>
              <w:rPr>
                <w:rFonts w:ascii="Times New Roman" w:hAnsi="Times New Roman"/>
                <w:sz w:val="20"/>
                <w:lang w:val="pt-BR" w:eastAsia="en-US"/>
              </w:rPr>
            </w:pPr>
            <w:r w:rsidRPr="00432C10">
              <w:rPr>
                <w:rFonts w:ascii="Times New Roman" w:hAnsi="Times New Roman"/>
                <w:sz w:val="20"/>
                <w:lang w:val="pt-BR"/>
              </w:rPr>
              <w:t>Breve Descrição:</w:t>
            </w:r>
          </w:p>
        </w:tc>
        <w:tc>
          <w:tcPr>
            <w:tcW w:w="5628" w:type="dxa"/>
            <w:shd w:val="clear" w:color="auto" w:fill="FFFFFF"/>
          </w:tcPr>
          <w:p w14:paraId="1A08CE11" w14:textId="77777777" w:rsidR="00432C10" w:rsidRPr="00C627DA" w:rsidRDefault="00432C10" w:rsidP="00432C10">
            <w:pPr>
              <w:jc w:val="both"/>
              <w:rPr>
                <w:lang w:val="pt-BR"/>
              </w:rPr>
            </w:pPr>
            <w:r w:rsidRPr="00C627DA">
              <w:rPr>
                <w:lang w:val="pt-BR"/>
              </w:rPr>
              <w:t xml:space="preserve">Este Caso de Uso deve ocorrer sempre que o método </w:t>
            </w:r>
            <w:r>
              <w:rPr>
                <w:lang w:val="pt-BR"/>
              </w:rPr>
              <w:t>“</w:t>
            </w:r>
            <w:r w:rsidRPr="00C627DA">
              <w:rPr>
                <w:lang w:val="pt-BR"/>
              </w:rPr>
              <w:t>Gerenciamento de PCDs</w:t>
            </w:r>
            <w:r>
              <w:rPr>
                <w:lang w:val="pt-BR"/>
              </w:rPr>
              <w:t>”</w:t>
            </w:r>
            <w:r w:rsidRPr="00C627DA">
              <w:rPr>
                <w:lang w:val="pt-BR"/>
              </w:rPr>
              <w:t xml:space="preserve"> for selecionado.</w:t>
            </w:r>
          </w:p>
          <w:p w14:paraId="6B7FD6D4" w14:textId="5ED61D84" w:rsidR="00432C10" w:rsidRDefault="00432C10" w:rsidP="00432C10">
            <w:pPr>
              <w:jc w:val="both"/>
              <w:rPr>
                <w:lang w:val="pt-BR"/>
              </w:rPr>
            </w:pPr>
            <w:r w:rsidRPr="00C627DA">
              <w:rPr>
                <w:lang w:val="pt-BR"/>
              </w:rPr>
              <w:t>Ele deve adicionar uma nova PCD e listar as existentes.</w:t>
            </w:r>
          </w:p>
        </w:tc>
      </w:tr>
      <w:tr w:rsidR="00432C10" w:rsidRPr="00170E4B" w14:paraId="51B7B0A1" w14:textId="77777777" w:rsidTr="00206036">
        <w:trPr>
          <w:jc w:val="center"/>
        </w:trPr>
        <w:tc>
          <w:tcPr>
            <w:tcW w:w="4245" w:type="dxa"/>
            <w:shd w:val="clear" w:color="auto" w:fill="FFFFFF"/>
          </w:tcPr>
          <w:p w14:paraId="4923C0F1" w14:textId="16D1DBC3" w:rsidR="00432C10" w:rsidRPr="00432C10" w:rsidRDefault="00432C10" w:rsidP="00432C10">
            <w:pPr>
              <w:pStyle w:val="Cabealho1"/>
              <w:numPr>
                <w:ilvl w:val="0"/>
                <w:numId w:val="0"/>
              </w:numPr>
              <w:rPr>
                <w:rFonts w:ascii="Times New Roman" w:hAnsi="Times New Roman"/>
                <w:sz w:val="20"/>
                <w:lang w:val="pt-BR" w:eastAsia="en-US"/>
              </w:rPr>
            </w:pPr>
            <w:r w:rsidRPr="00432C10">
              <w:rPr>
                <w:rFonts w:ascii="Times New Roman" w:hAnsi="Times New Roman"/>
                <w:sz w:val="20"/>
                <w:lang w:val="pt-BR"/>
              </w:rPr>
              <w:t>Ator Principal:</w:t>
            </w:r>
          </w:p>
        </w:tc>
        <w:tc>
          <w:tcPr>
            <w:tcW w:w="5628" w:type="dxa"/>
            <w:shd w:val="clear" w:color="auto" w:fill="FFFFFF"/>
          </w:tcPr>
          <w:p w14:paraId="7BADB2F7" w14:textId="57374BC2" w:rsidR="00432C10" w:rsidRDefault="00432C10" w:rsidP="00432C10">
            <w:pPr>
              <w:jc w:val="both"/>
              <w:rPr>
                <w:lang w:val="pt-BR"/>
              </w:rPr>
            </w:pPr>
            <w:r w:rsidRPr="00C627DA">
              <w:rPr>
                <w:lang w:val="pt-BR"/>
              </w:rPr>
              <w:t>Administrador.</w:t>
            </w:r>
          </w:p>
        </w:tc>
      </w:tr>
      <w:tr w:rsidR="00432C10" w:rsidRPr="005C6710" w14:paraId="339B67B5" w14:textId="77777777" w:rsidTr="00206036">
        <w:trPr>
          <w:jc w:val="center"/>
        </w:trPr>
        <w:tc>
          <w:tcPr>
            <w:tcW w:w="4245" w:type="dxa"/>
            <w:shd w:val="clear" w:color="auto" w:fill="FFFFFF"/>
          </w:tcPr>
          <w:p w14:paraId="33F86646" w14:textId="0BE8782C" w:rsidR="00432C10" w:rsidRPr="00432C10" w:rsidRDefault="00432C10" w:rsidP="00432C10">
            <w:pPr>
              <w:pStyle w:val="Cabealho1"/>
              <w:numPr>
                <w:ilvl w:val="0"/>
                <w:numId w:val="0"/>
              </w:numPr>
              <w:rPr>
                <w:rFonts w:ascii="Times New Roman" w:hAnsi="Times New Roman"/>
                <w:sz w:val="20"/>
                <w:lang w:val="pt-BR" w:eastAsia="en-US"/>
              </w:rPr>
            </w:pPr>
            <w:r w:rsidRPr="00432C10">
              <w:rPr>
                <w:rFonts w:ascii="Times New Roman" w:hAnsi="Times New Roman"/>
                <w:sz w:val="20"/>
                <w:lang w:val="pt-BR"/>
              </w:rPr>
              <w:t>Pré-Condição:</w:t>
            </w:r>
          </w:p>
        </w:tc>
        <w:tc>
          <w:tcPr>
            <w:tcW w:w="5628" w:type="dxa"/>
            <w:shd w:val="clear" w:color="auto" w:fill="FFFFFF"/>
          </w:tcPr>
          <w:p w14:paraId="5B785D2D" w14:textId="7F624683" w:rsidR="00432C10" w:rsidRDefault="00432C10" w:rsidP="00432C10">
            <w:pPr>
              <w:jc w:val="both"/>
              <w:rPr>
                <w:lang w:val="pt-BR"/>
              </w:rPr>
            </w:pPr>
            <w:r w:rsidRPr="00C627DA">
              <w:rPr>
                <w:lang w:val="pt-BR"/>
              </w:rPr>
              <w:t>O administrador deve estar logado no site.</w:t>
            </w:r>
          </w:p>
        </w:tc>
      </w:tr>
      <w:tr w:rsidR="00432C10" w:rsidRPr="00C627DA" w14:paraId="3BA50502" w14:textId="77777777" w:rsidTr="00206036">
        <w:trPr>
          <w:jc w:val="center"/>
        </w:trPr>
        <w:tc>
          <w:tcPr>
            <w:tcW w:w="9873" w:type="dxa"/>
            <w:gridSpan w:val="2"/>
            <w:shd w:val="clear" w:color="auto" w:fill="A3FFD1"/>
          </w:tcPr>
          <w:p w14:paraId="6123F619" w14:textId="77777777" w:rsidR="00432C10" w:rsidRPr="00C627DA" w:rsidRDefault="00432C10" w:rsidP="00947883">
            <w:pPr>
              <w:jc w:val="center"/>
              <w:rPr>
                <w:lang w:val="pt-BR"/>
              </w:rPr>
            </w:pPr>
            <w:r w:rsidRPr="00C627DA">
              <w:rPr>
                <w:b/>
                <w:lang w:val="pt-BR"/>
              </w:rPr>
              <w:t>Fluxo Principal</w:t>
            </w:r>
          </w:p>
        </w:tc>
      </w:tr>
      <w:tr w:rsidR="00432C10" w:rsidRPr="00C627DA" w14:paraId="61DD5454" w14:textId="77777777" w:rsidTr="00206036">
        <w:trPr>
          <w:jc w:val="center"/>
        </w:trPr>
        <w:tc>
          <w:tcPr>
            <w:tcW w:w="4245" w:type="dxa"/>
            <w:shd w:val="clear" w:color="auto" w:fill="D9FFEC"/>
          </w:tcPr>
          <w:p w14:paraId="44BDF518" w14:textId="77777777" w:rsidR="00432C10" w:rsidRPr="00C627DA" w:rsidRDefault="00432C10" w:rsidP="00947883">
            <w:pPr>
              <w:rPr>
                <w:b/>
                <w:lang w:val="pt-BR"/>
              </w:rPr>
            </w:pPr>
            <w:r w:rsidRPr="00C627DA">
              <w:rPr>
                <w:b/>
                <w:lang w:val="pt-BR"/>
              </w:rPr>
              <w:lastRenderedPageBreak/>
              <w:t>Ações dos Atores:</w:t>
            </w:r>
          </w:p>
        </w:tc>
        <w:tc>
          <w:tcPr>
            <w:tcW w:w="5628" w:type="dxa"/>
            <w:shd w:val="clear" w:color="auto" w:fill="D9FFEC"/>
          </w:tcPr>
          <w:p w14:paraId="46706B9E" w14:textId="77777777" w:rsidR="00432C10" w:rsidRPr="00C627DA" w:rsidRDefault="00432C10" w:rsidP="00947883">
            <w:pPr>
              <w:jc w:val="both"/>
              <w:rPr>
                <w:lang w:val="pt-BR"/>
              </w:rPr>
            </w:pPr>
            <w:r>
              <w:rPr>
                <w:b/>
                <w:lang w:val="pt-BR"/>
              </w:rPr>
              <w:t>Ações do Sistema:</w:t>
            </w:r>
          </w:p>
        </w:tc>
      </w:tr>
      <w:tr w:rsidR="00432C10" w:rsidRPr="00170E4B" w14:paraId="29D875EF" w14:textId="77777777" w:rsidTr="00206036">
        <w:trPr>
          <w:trHeight w:val="1807"/>
          <w:jc w:val="center"/>
        </w:trPr>
        <w:tc>
          <w:tcPr>
            <w:tcW w:w="4245" w:type="dxa"/>
            <w:shd w:val="clear" w:color="auto" w:fill="FFFFFF"/>
          </w:tcPr>
          <w:p w14:paraId="629C607D" w14:textId="222A8BB3" w:rsidR="00432C10" w:rsidRPr="00432C10" w:rsidRDefault="00432C10" w:rsidP="00432C10">
            <w:pPr>
              <w:pStyle w:val="Cabealho1"/>
              <w:numPr>
                <w:ilvl w:val="0"/>
                <w:numId w:val="0"/>
              </w:numPr>
              <w:rPr>
                <w:rFonts w:ascii="Times New Roman" w:hAnsi="Times New Roman"/>
                <w:b w:val="0"/>
                <w:sz w:val="20"/>
                <w:lang w:val="pt-BR"/>
              </w:rPr>
            </w:pPr>
            <w:r w:rsidRPr="00432C10">
              <w:rPr>
                <w:rFonts w:ascii="Times New Roman" w:hAnsi="Times New Roman"/>
                <w:b w:val="0"/>
                <w:sz w:val="20"/>
                <w:lang w:val="pt-BR"/>
              </w:rPr>
              <w:t>1. Clicar em “Gerenciamento de PCDs” no menu de seleção.</w:t>
            </w:r>
          </w:p>
        </w:tc>
        <w:tc>
          <w:tcPr>
            <w:tcW w:w="5628" w:type="dxa"/>
            <w:shd w:val="clear" w:color="auto" w:fill="FFFFFF"/>
          </w:tcPr>
          <w:p w14:paraId="553E24F9" w14:textId="77777777" w:rsidR="00432C10" w:rsidRDefault="00432C10" w:rsidP="00432C10">
            <w:pPr>
              <w:jc w:val="both"/>
              <w:rPr>
                <w:lang w:val="pt-BR"/>
              </w:rPr>
            </w:pPr>
            <w:r w:rsidRPr="005658CE">
              <w:rPr>
                <w:lang w:val="pt-BR"/>
              </w:rPr>
              <w:t>2. Exibir o sub-menu de administrador, com as informações:</w:t>
            </w:r>
          </w:p>
          <w:p w14:paraId="4C1D4138" w14:textId="77777777" w:rsidR="00432C10" w:rsidRPr="005658CE" w:rsidRDefault="00432C10" w:rsidP="00432C10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- Nome;</w:t>
            </w:r>
          </w:p>
          <w:p w14:paraId="195BD63D" w14:textId="77777777" w:rsidR="00432C10" w:rsidRDefault="00432C10" w:rsidP="00432C10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- Cidade;</w:t>
            </w:r>
          </w:p>
          <w:p w14:paraId="7336B447" w14:textId="77777777" w:rsidR="00432C10" w:rsidRDefault="00432C10" w:rsidP="00432C10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- Estado;</w:t>
            </w:r>
          </w:p>
          <w:p w14:paraId="14AF0AFF" w14:textId="77777777" w:rsidR="00432C10" w:rsidRDefault="00432C10" w:rsidP="00432C10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- País;</w:t>
            </w:r>
          </w:p>
          <w:p w14:paraId="1A458E37" w14:textId="77777777" w:rsidR="00432C10" w:rsidRDefault="00432C10" w:rsidP="00432C10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- Localização;</w:t>
            </w:r>
          </w:p>
          <w:p w14:paraId="242E935F" w14:textId="796D8295" w:rsidR="00432C10" w:rsidRPr="00C627DA" w:rsidRDefault="00432C10" w:rsidP="00432C10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- Pesquisar.</w:t>
            </w:r>
          </w:p>
        </w:tc>
      </w:tr>
      <w:tr w:rsidR="00432C10" w:rsidRPr="005C6710" w14:paraId="36F8AFBE" w14:textId="77777777" w:rsidTr="00206036">
        <w:trPr>
          <w:trHeight w:val="162"/>
          <w:jc w:val="center"/>
        </w:trPr>
        <w:tc>
          <w:tcPr>
            <w:tcW w:w="4245" w:type="dxa"/>
            <w:shd w:val="clear" w:color="auto" w:fill="FFFFFF"/>
          </w:tcPr>
          <w:p w14:paraId="34445C7A" w14:textId="79378D94" w:rsidR="00432C10" w:rsidRPr="00432C10" w:rsidRDefault="00432C10" w:rsidP="00432C10">
            <w:pPr>
              <w:pStyle w:val="Cabealho1"/>
              <w:numPr>
                <w:ilvl w:val="0"/>
                <w:numId w:val="0"/>
              </w:numPr>
              <w:rPr>
                <w:rFonts w:ascii="Times New Roman" w:hAnsi="Times New Roman"/>
                <w:b w:val="0"/>
                <w:sz w:val="20"/>
                <w:lang w:val="pt-BR"/>
              </w:rPr>
            </w:pPr>
            <w:r w:rsidRPr="00432C10">
              <w:rPr>
                <w:rFonts w:ascii="Times New Roman" w:hAnsi="Times New Roman"/>
                <w:b w:val="0"/>
                <w:sz w:val="20"/>
                <w:lang w:val="pt-BR"/>
              </w:rPr>
              <w:t>3. Fim do Caso de Uso.</w:t>
            </w:r>
          </w:p>
        </w:tc>
        <w:tc>
          <w:tcPr>
            <w:tcW w:w="5628" w:type="dxa"/>
            <w:shd w:val="clear" w:color="auto" w:fill="FFFFFF"/>
          </w:tcPr>
          <w:p w14:paraId="3D9C79C8" w14:textId="77777777" w:rsidR="00432C10" w:rsidRPr="00C627DA" w:rsidRDefault="00432C10" w:rsidP="00432C10">
            <w:pPr>
              <w:jc w:val="both"/>
              <w:rPr>
                <w:lang w:val="pt-BR"/>
              </w:rPr>
            </w:pPr>
          </w:p>
        </w:tc>
      </w:tr>
      <w:tr w:rsidR="00432C10" w:rsidRPr="00170E4B" w14:paraId="666C9436" w14:textId="77777777" w:rsidTr="00206036">
        <w:trPr>
          <w:trHeight w:val="140"/>
          <w:jc w:val="center"/>
        </w:trPr>
        <w:tc>
          <w:tcPr>
            <w:tcW w:w="9873" w:type="dxa"/>
            <w:gridSpan w:val="2"/>
            <w:shd w:val="clear" w:color="auto" w:fill="A3FFD1"/>
          </w:tcPr>
          <w:p w14:paraId="36549889" w14:textId="5F252AEC" w:rsidR="00432C10" w:rsidRPr="00C627DA" w:rsidRDefault="00432C10" w:rsidP="00432C10">
            <w:pPr>
              <w:pStyle w:val="Cabealho1"/>
              <w:numPr>
                <w:ilvl w:val="0"/>
                <w:numId w:val="0"/>
              </w:numPr>
              <w:ind w:left="720"/>
              <w:jc w:val="center"/>
              <w:rPr>
                <w:lang w:val="pt-BR"/>
              </w:rPr>
            </w:pPr>
            <w:r>
              <w:rPr>
                <w:rFonts w:ascii="Times New Roman" w:hAnsi="Times New Roman"/>
                <w:sz w:val="20"/>
                <w:lang w:val="pt-BR"/>
              </w:rPr>
              <w:t>Fluxo Principal - Excluir PCD</w:t>
            </w:r>
          </w:p>
        </w:tc>
      </w:tr>
      <w:tr w:rsidR="00432C10" w:rsidRPr="005C6710" w14:paraId="25273C8A" w14:textId="77777777" w:rsidTr="00206036">
        <w:trPr>
          <w:trHeight w:val="287"/>
          <w:jc w:val="center"/>
        </w:trPr>
        <w:tc>
          <w:tcPr>
            <w:tcW w:w="4245" w:type="dxa"/>
            <w:shd w:val="clear" w:color="auto" w:fill="FFFFFF"/>
          </w:tcPr>
          <w:p w14:paraId="6CA167B2" w14:textId="77777777" w:rsidR="00432C10" w:rsidRDefault="00432C10" w:rsidP="00432C10">
            <w:pPr>
              <w:pStyle w:val="Cabealho1"/>
              <w:numPr>
                <w:ilvl w:val="0"/>
                <w:numId w:val="0"/>
              </w:numPr>
              <w:rPr>
                <w:rFonts w:ascii="Times New Roman" w:hAnsi="Times New Roman"/>
                <w:b w:val="0"/>
                <w:sz w:val="20"/>
                <w:lang w:val="pt-BR" w:eastAsia="en-US"/>
              </w:rPr>
            </w:pPr>
          </w:p>
        </w:tc>
        <w:tc>
          <w:tcPr>
            <w:tcW w:w="5628" w:type="dxa"/>
            <w:shd w:val="clear" w:color="auto" w:fill="FFFFFF"/>
          </w:tcPr>
          <w:p w14:paraId="0713FEEB" w14:textId="2445F033" w:rsidR="00432C10" w:rsidRDefault="00432C10" w:rsidP="00432C10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2. Executar Caso de Uso “Editar PCD”</w:t>
            </w:r>
          </w:p>
        </w:tc>
      </w:tr>
      <w:tr w:rsidR="00432C10" w:rsidRPr="005C6710" w14:paraId="0DF9ACEE" w14:textId="77777777" w:rsidTr="00206036">
        <w:trPr>
          <w:jc w:val="center"/>
        </w:trPr>
        <w:tc>
          <w:tcPr>
            <w:tcW w:w="4245" w:type="dxa"/>
            <w:shd w:val="clear" w:color="auto" w:fill="FFFFFF"/>
          </w:tcPr>
          <w:p w14:paraId="33144882" w14:textId="77777777" w:rsidR="00432C10" w:rsidRDefault="00432C10" w:rsidP="00432C10">
            <w:pPr>
              <w:pStyle w:val="Cabealho1"/>
              <w:numPr>
                <w:ilvl w:val="0"/>
                <w:numId w:val="0"/>
              </w:numPr>
              <w:rPr>
                <w:rFonts w:ascii="Times New Roman" w:hAnsi="Times New Roman"/>
                <w:b w:val="0"/>
                <w:sz w:val="20"/>
                <w:lang w:val="pt-BR" w:eastAsia="en-US"/>
              </w:rPr>
            </w:pPr>
          </w:p>
        </w:tc>
        <w:tc>
          <w:tcPr>
            <w:tcW w:w="5628" w:type="dxa"/>
            <w:shd w:val="clear" w:color="auto" w:fill="FFFFFF"/>
          </w:tcPr>
          <w:p w14:paraId="2C2E798C" w14:textId="2A1C9BB6" w:rsidR="00432C10" w:rsidRDefault="00432C10" w:rsidP="00432C10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3. Fim de Caso de Uso</w:t>
            </w:r>
          </w:p>
        </w:tc>
      </w:tr>
      <w:tr w:rsidR="00432C10" w:rsidRPr="005C6710" w14:paraId="106A366E" w14:textId="77777777" w:rsidTr="00206036">
        <w:trPr>
          <w:jc w:val="center"/>
        </w:trPr>
        <w:tc>
          <w:tcPr>
            <w:tcW w:w="9873" w:type="dxa"/>
            <w:gridSpan w:val="2"/>
            <w:shd w:val="clear" w:color="auto" w:fill="A3FFD1"/>
          </w:tcPr>
          <w:p w14:paraId="551136A5" w14:textId="1397143F" w:rsidR="00432C10" w:rsidRPr="00432C10" w:rsidRDefault="00432C10" w:rsidP="00432C10">
            <w:pPr>
              <w:jc w:val="center"/>
              <w:rPr>
                <w:b/>
                <w:lang w:val="pt-BR"/>
              </w:rPr>
            </w:pPr>
            <w:r w:rsidRPr="00432C10">
              <w:rPr>
                <w:b/>
                <w:lang w:val="pt-BR"/>
              </w:rPr>
              <w:t>Fluxo Principal Alternativo A – E</w:t>
            </w:r>
            <w:r>
              <w:rPr>
                <w:b/>
                <w:lang w:val="pt-BR"/>
              </w:rPr>
              <w:t>x</w:t>
            </w:r>
            <w:r w:rsidRPr="00432C10">
              <w:rPr>
                <w:b/>
                <w:lang w:val="pt-BR"/>
              </w:rPr>
              <w:t>cluir PCD</w:t>
            </w:r>
          </w:p>
        </w:tc>
      </w:tr>
      <w:tr w:rsidR="00432C10" w:rsidRPr="005C6710" w14:paraId="0D22A3FC" w14:textId="77777777" w:rsidTr="00206036">
        <w:trPr>
          <w:jc w:val="center"/>
        </w:trPr>
        <w:tc>
          <w:tcPr>
            <w:tcW w:w="4245" w:type="dxa"/>
            <w:shd w:val="clear" w:color="auto" w:fill="FFFFFF"/>
          </w:tcPr>
          <w:p w14:paraId="3B8FABBF" w14:textId="346A78AA" w:rsidR="00432C10" w:rsidRPr="00432C10" w:rsidRDefault="00432C10" w:rsidP="00432C10">
            <w:pPr>
              <w:pStyle w:val="Cabealho1"/>
              <w:numPr>
                <w:ilvl w:val="0"/>
                <w:numId w:val="0"/>
              </w:numPr>
              <w:rPr>
                <w:rFonts w:ascii="Times New Roman" w:hAnsi="Times New Roman"/>
                <w:b w:val="0"/>
                <w:sz w:val="20"/>
                <w:lang w:val="pt-BR" w:eastAsia="en-US"/>
              </w:rPr>
            </w:pPr>
            <w:r w:rsidRPr="00432C10">
              <w:rPr>
                <w:rFonts w:ascii="Times New Roman" w:hAnsi="Times New Roman"/>
                <w:b w:val="0"/>
                <w:sz w:val="20"/>
                <w:lang w:val="pt-BR"/>
              </w:rPr>
              <w:t>3</w:t>
            </w:r>
            <w:r>
              <w:rPr>
                <w:rFonts w:ascii="Times New Roman" w:hAnsi="Times New Roman"/>
                <w:b w:val="0"/>
                <w:sz w:val="20"/>
                <w:lang w:val="pt-BR"/>
              </w:rPr>
              <w:t>. Selecionar o botão “Excluir</w:t>
            </w:r>
            <w:r w:rsidRPr="00432C10">
              <w:rPr>
                <w:rFonts w:ascii="Times New Roman" w:hAnsi="Times New Roman"/>
                <w:b w:val="0"/>
                <w:sz w:val="20"/>
                <w:lang w:val="pt-BR"/>
              </w:rPr>
              <w:t>” e abrir um modal para e</w:t>
            </w:r>
            <w:r>
              <w:rPr>
                <w:rFonts w:ascii="Times New Roman" w:hAnsi="Times New Roman"/>
                <w:b w:val="0"/>
                <w:sz w:val="20"/>
                <w:lang w:val="pt-BR"/>
              </w:rPr>
              <w:t>xcluir</w:t>
            </w:r>
            <w:r w:rsidRPr="00432C10">
              <w:rPr>
                <w:rFonts w:ascii="Times New Roman" w:hAnsi="Times New Roman"/>
                <w:b w:val="0"/>
                <w:sz w:val="20"/>
                <w:lang w:val="pt-BR"/>
              </w:rPr>
              <w:t xml:space="preserve"> a PCD selecionada.</w:t>
            </w:r>
          </w:p>
        </w:tc>
        <w:tc>
          <w:tcPr>
            <w:tcW w:w="5628" w:type="dxa"/>
            <w:shd w:val="clear" w:color="auto" w:fill="FFFFFF"/>
          </w:tcPr>
          <w:p w14:paraId="11BCA56B" w14:textId="040978CC" w:rsidR="00432C10" w:rsidRDefault="00432C10" w:rsidP="00432C10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4. Executar Caso de Uso “Editar PCD”</w:t>
            </w:r>
          </w:p>
        </w:tc>
      </w:tr>
      <w:tr w:rsidR="00432C10" w:rsidRPr="005C6710" w14:paraId="748E0D8B" w14:textId="77777777" w:rsidTr="00206036">
        <w:trPr>
          <w:trHeight w:val="270"/>
          <w:jc w:val="center"/>
        </w:trPr>
        <w:tc>
          <w:tcPr>
            <w:tcW w:w="4245" w:type="dxa"/>
            <w:shd w:val="clear" w:color="auto" w:fill="FFFFFF"/>
          </w:tcPr>
          <w:p w14:paraId="15EF697D" w14:textId="77777777" w:rsidR="00432C10" w:rsidRDefault="00432C10" w:rsidP="00432C10">
            <w:pPr>
              <w:pStyle w:val="Cabealho1"/>
              <w:numPr>
                <w:ilvl w:val="0"/>
                <w:numId w:val="0"/>
              </w:numPr>
              <w:rPr>
                <w:rFonts w:ascii="Times New Roman" w:hAnsi="Times New Roman"/>
                <w:b w:val="0"/>
                <w:sz w:val="20"/>
                <w:lang w:val="pt-BR" w:eastAsia="en-US"/>
              </w:rPr>
            </w:pPr>
          </w:p>
        </w:tc>
        <w:tc>
          <w:tcPr>
            <w:tcW w:w="5628" w:type="dxa"/>
            <w:shd w:val="clear" w:color="auto" w:fill="FFFFFF"/>
          </w:tcPr>
          <w:p w14:paraId="1CAEAF76" w14:textId="7A6BC9CD" w:rsidR="00432C10" w:rsidRDefault="00432C10" w:rsidP="00432C10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5. Fim de Caso de Uso</w:t>
            </w:r>
          </w:p>
        </w:tc>
      </w:tr>
      <w:tr w:rsidR="00123181" w:rsidRPr="005C6710" w14:paraId="73BC4861" w14:textId="77777777" w:rsidTr="00206036">
        <w:trPr>
          <w:jc w:val="center"/>
        </w:trPr>
        <w:tc>
          <w:tcPr>
            <w:tcW w:w="9873" w:type="dxa"/>
            <w:gridSpan w:val="2"/>
            <w:shd w:val="clear" w:color="auto" w:fill="A3FFD1"/>
          </w:tcPr>
          <w:p w14:paraId="6853D917" w14:textId="5648A128" w:rsidR="00123181" w:rsidRPr="00123181" w:rsidRDefault="00123181" w:rsidP="00123181">
            <w:pPr>
              <w:pStyle w:val="Cabealho1"/>
              <w:numPr>
                <w:ilvl w:val="0"/>
                <w:numId w:val="0"/>
              </w:numPr>
              <w:ind w:left="720"/>
              <w:jc w:val="center"/>
              <w:rPr>
                <w:lang w:val="pt-BR"/>
              </w:rPr>
            </w:pPr>
            <w:r w:rsidRPr="00123181">
              <w:rPr>
                <w:rFonts w:ascii="Times New Roman" w:hAnsi="Times New Roman"/>
                <w:sz w:val="20"/>
                <w:lang w:val="pt-BR" w:eastAsia="en-US"/>
              </w:rPr>
              <w:t>Fluxo Alternativo B – Exibe Mensagem</w:t>
            </w:r>
          </w:p>
        </w:tc>
      </w:tr>
      <w:tr w:rsidR="00432C10" w:rsidRPr="005C6710" w14:paraId="4DD82CFD" w14:textId="77777777" w:rsidTr="00206036">
        <w:trPr>
          <w:jc w:val="center"/>
        </w:trPr>
        <w:tc>
          <w:tcPr>
            <w:tcW w:w="4245" w:type="dxa"/>
            <w:shd w:val="clear" w:color="auto" w:fill="FFFFFF"/>
          </w:tcPr>
          <w:p w14:paraId="3403DB0E" w14:textId="059090A4" w:rsidR="00432C10" w:rsidRDefault="00432C10" w:rsidP="00123181">
            <w:pPr>
              <w:pStyle w:val="Cabealho1"/>
              <w:numPr>
                <w:ilvl w:val="0"/>
                <w:numId w:val="0"/>
              </w:numPr>
              <w:rPr>
                <w:rFonts w:ascii="Times New Roman" w:hAnsi="Times New Roman"/>
                <w:b w:val="0"/>
                <w:sz w:val="20"/>
                <w:lang w:val="pt-BR" w:eastAsia="en-US"/>
              </w:rPr>
            </w:pPr>
            <w:r>
              <w:rPr>
                <w:rFonts w:ascii="Times New Roman" w:hAnsi="Times New Roman"/>
                <w:b w:val="0"/>
                <w:sz w:val="20"/>
                <w:lang w:val="pt-BR" w:eastAsia="en-US"/>
              </w:rPr>
              <w:t xml:space="preserve">2. Selecionar </w:t>
            </w:r>
            <w:r w:rsidR="00123181">
              <w:rPr>
                <w:rFonts w:ascii="Times New Roman" w:hAnsi="Times New Roman"/>
                <w:b w:val="0"/>
                <w:sz w:val="20"/>
                <w:lang w:val="pt-BR" w:eastAsia="en-US"/>
              </w:rPr>
              <w:t xml:space="preserve"> o botão </w:t>
            </w:r>
            <w:r>
              <w:rPr>
                <w:rFonts w:ascii="Times New Roman" w:hAnsi="Times New Roman"/>
                <w:b w:val="0"/>
                <w:sz w:val="20"/>
                <w:lang w:val="pt-BR" w:eastAsia="en-US"/>
              </w:rPr>
              <w:t>“Excluir”</w:t>
            </w:r>
            <w:r w:rsidR="00123181">
              <w:rPr>
                <w:rFonts w:ascii="Times New Roman" w:hAnsi="Times New Roman"/>
                <w:b w:val="0"/>
                <w:sz w:val="20"/>
                <w:lang w:val="pt-BR" w:eastAsia="en-US"/>
              </w:rPr>
              <w:t xml:space="preserve"> e abrir um modal de mensagem</w:t>
            </w:r>
            <w:r>
              <w:rPr>
                <w:rFonts w:ascii="Times New Roman" w:hAnsi="Times New Roman"/>
                <w:b w:val="0"/>
                <w:sz w:val="20"/>
                <w:lang w:val="pt-BR" w:eastAsia="en-US"/>
              </w:rPr>
              <w:t>.</w:t>
            </w:r>
          </w:p>
        </w:tc>
        <w:tc>
          <w:tcPr>
            <w:tcW w:w="5628" w:type="dxa"/>
            <w:shd w:val="clear" w:color="auto" w:fill="FFFFFF"/>
          </w:tcPr>
          <w:p w14:paraId="2851312C" w14:textId="0839FF4D" w:rsidR="00432C10" w:rsidRDefault="00432C10" w:rsidP="00432C10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3. Exibe mensagem “Você realmente deseja excluir a PCD selecionada?”</w:t>
            </w:r>
          </w:p>
        </w:tc>
      </w:tr>
      <w:tr w:rsidR="00432C10" w:rsidRPr="005C6710" w14:paraId="6771BD89" w14:textId="77777777" w:rsidTr="00206036">
        <w:trPr>
          <w:jc w:val="center"/>
        </w:trPr>
        <w:tc>
          <w:tcPr>
            <w:tcW w:w="4245" w:type="dxa"/>
            <w:tcBorders>
              <w:top w:val="single" w:sz="4" w:space="0" w:color="auto"/>
            </w:tcBorders>
            <w:shd w:val="clear" w:color="auto" w:fill="FFFFFF"/>
          </w:tcPr>
          <w:p w14:paraId="7942D51A" w14:textId="77777777" w:rsidR="00432C10" w:rsidRDefault="00432C10" w:rsidP="00432C10">
            <w:pPr>
              <w:pStyle w:val="Cabealho1"/>
              <w:numPr>
                <w:ilvl w:val="0"/>
                <w:numId w:val="0"/>
              </w:numPr>
              <w:rPr>
                <w:rFonts w:ascii="Times New Roman" w:hAnsi="Times New Roman"/>
                <w:b w:val="0"/>
                <w:sz w:val="20"/>
                <w:lang w:val="pt-BR" w:eastAsia="en-US"/>
              </w:rPr>
            </w:pPr>
            <w:r>
              <w:rPr>
                <w:rFonts w:ascii="Times New Roman" w:hAnsi="Times New Roman"/>
                <w:b w:val="0"/>
                <w:sz w:val="20"/>
                <w:lang w:val="pt-BR" w:eastAsia="en-US"/>
              </w:rPr>
              <w:t>4. Seleciona “Sim”.</w:t>
            </w:r>
          </w:p>
        </w:tc>
        <w:tc>
          <w:tcPr>
            <w:tcW w:w="5628" w:type="dxa"/>
            <w:tcBorders>
              <w:top w:val="single" w:sz="4" w:space="0" w:color="auto"/>
            </w:tcBorders>
            <w:shd w:val="clear" w:color="auto" w:fill="FFFFFF"/>
          </w:tcPr>
          <w:p w14:paraId="13F63591" w14:textId="77777777" w:rsidR="00432C10" w:rsidRDefault="00432C10" w:rsidP="00432C10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5. Exclui PCD do Banco de Dados.</w:t>
            </w:r>
          </w:p>
        </w:tc>
      </w:tr>
      <w:tr w:rsidR="00432C10" w:rsidRPr="005C6710" w14:paraId="6A9E8562" w14:textId="77777777" w:rsidTr="00206036">
        <w:trPr>
          <w:jc w:val="center"/>
        </w:trPr>
        <w:tc>
          <w:tcPr>
            <w:tcW w:w="4245" w:type="dxa"/>
            <w:tcBorders>
              <w:top w:val="single" w:sz="4" w:space="0" w:color="auto"/>
            </w:tcBorders>
            <w:shd w:val="clear" w:color="auto" w:fill="FFFFFF"/>
          </w:tcPr>
          <w:p w14:paraId="11812403" w14:textId="77777777" w:rsidR="00432C10" w:rsidRDefault="00432C10" w:rsidP="00432C10">
            <w:pPr>
              <w:pStyle w:val="Cabealho1"/>
              <w:numPr>
                <w:ilvl w:val="0"/>
                <w:numId w:val="0"/>
              </w:numPr>
              <w:rPr>
                <w:rFonts w:ascii="Times New Roman" w:hAnsi="Times New Roman"/>
                <w:b w:val="0"/>
                <w:sz w:val="20"/>
                <w:lang w:val="pt-BR" w:eastAsia="en-US"/>
              </w:rPr>
            </w:pPr>
            <w:r>
              <w:rPr>
                <w:rFonts w:ascii="Times New Roman" w:hAnsi="Times New Roman"/>
                <w:b w:val="0"/>
                <w:sz w:val="20"/>
                <w:lang w:val="pt-BR" w:eastAsia="en-US"/>
              </w:rPr>
              <w:t>4. Seleciona “Não”.</w:t>
            </w:r>
          </w:p>
        </w:tc>
        <w:tc>
          <w:tcPr>
            <w:tcW w:w="5628" w:type="dxa"/>
            <w:tcBorders>
              <w:top w:val="single" w:sz="4" w:space="0" w:color="auto"/>
            </w:tcBorders>
            <w:shd w:val="clear" w:color="auto" w:fill="FFFFFF"/>
          </w:tcPr>
          <w:p w14:paraId="224F4881" w14:textId="77777777" w:rsidR="00432C10" w:rsidRDefault="00432C10" w:rsidP="00432C10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5. Retorna ao passo 2 do Fluxo Principal: Pesquisar PCD.</w:t>
            </w:r>
          </w:p>
          <w:p w14:paraId="569D464B" w14:textId="77777777" w:rsidR="00432C10" w:rsidRDefault="00432C10" w:rsidP="00432C10">
            <w:pPr>
              <w:jc w:val="both"/>
              <w:rPr>
                <w:lang w:val="pt-BR"/>
              </w:rPr>
            </w:pPr>
          </w:p>
        </w:tc>
      </w:tr>
      <w:tr w:rsidR="00432C10" w:rsidRPr="00C627DA" w14:paraId="28665E00" w14:textId="77777777" w:rsidTr="00206036">
        <w:trPr>
          <w:trHeight w:val="490"/>
          <w:jc w:val="center"/>
        </w:trPr>
        <w:tc>
          <w:tcPr>
            <w:tcW w:w="9873" w:type="dxa"/>
            <w:gridSpan w:val="2"/>
            <w:shd w:val="clear" w:color="auto" w:fill="auto"/>
          </w:tcPr>
          <w:p w14:paraId="1BB258ED" w14:textId="0A986329" w:rsidR="00432C10" w:rsidRDefault="00432C10" w:rsidP="00206036">
            <w:pPr>
              <w:jc w:val="both"/>
              <w:rPr>
                <w:lang w:val="pt-BR"/>
              </w:rPr>
            </w:pPr>
            <w:r w:rsidRPr="00C627DA">
              <w:rPr>
                <w:b/>
                <w:lang w:val="pt-BR"/>
              </w:rPr>
              <w:t>Protótipo de Interface Indra:</w:t>
            </w:r>
          </w:p>
          <w:p w14:paraId="3EA377F6" w14:textId="057244E4" w:rsidR="00432C10" w:rsidRPr="00C627DA" w:rsidRDefault="00432C10" w:rsidP="00432C10">
            <w:pPr>
              <w:jc w:val="both"/>
              <w:rPr>
                <w:lang w:val="pt-BR"/>
              </w:rPr>
            </w:pPr>
            <w:r w:rsidRPr="00B44F40">
              <w:rPr>
                <w:noProof/>
                <w:lang w:val="pt-BR" w:eastAsia="pt-BR"/>
              </w:rPr>
              <w:drawing>
                <wp:inline distT="0" distB="0" distL="0" distR="0" wp14:anchorId="049089A3" wp14:editId="14DD3621">
                  <wp:extent cx="5685155" cy="3235960"/>
                  <wp:effectExtent l="0" t="0" r="0" b="0"/>
                  <wp:docPr id="79" name="Imagem 79" descr="J:\IFSP\Teste Bruno\Prints Protótipos\Print prototipo 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J:\IFSP\Teste Bruno\Prints Protótipos\Print prototipo 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5155" cy="3235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8E2D22" w14:textId="77777777" w:rsidR="00432C10" w:rsidRPr="00C627DA" w:rsidRDefault="00432C10" w:rsidP="00432C10">
            <w:pPr>
              <w:jc w:val="both"/>
              <w:rPr>
                <w:lang w:val="pt-BR"/>
              </w:rPr>
            </w:pPr>
          </w:p>
        </w:tc>
      </w:tr>
    </w:tbl>
    <w:p w14:paraId="7A30E802" w14:textId="77777777" w:rsidR="002C7A52" w:rsidRPr="00C627DA" w:rsidRDefault="002C7A52" w:rsidP="006E725D">
      <w:pPr>
        <w:jc w:val="both"/>
        <w:rPr>
          <w:lang w:val="pt-BR"/>
        </w:rPr>
      </w:pPr>
    </w:p>
    <w:p w14:paraId="414195E7" w14:textId="77777777" w:rsidR="00FC4223" w:rsidRDefault="00FC4223" w:rsidP="006E725D">
      <w:pPr>
        <w:jc w:val="both"/>
        <w:rPr>
          <w:lang w:val="pt-BR"/>
        </w:rPr>
      </w:pPr>
    </w:p>
    <w:p w14:paraId="0C209E74" w14:textId="77777777" w:rsidR="00DA6DE3" w:rsidRDefault="00DA6DE3" w:rsidP="006E725D">
      <w:pPr>
        <w:jc w:val="both"/>
        <w:rPr>
          <w:lang w:val="pt-BR"/>
        </w:rPr>
      </w:pPr>
    </w:p>
    <w:p w14:paraId="5A6B9251" w14:textId="77777777" w:rsidR="005E1A4D" w:rsidRDefault="005E1A4D" w:rsidP="006E725D">
      <w:pPr>
        <w:jc w:val="both"/>
        <w:rPr>
          <w:lang w:val="pt-BR"/>
        </w:rPr>
      </w:pPr>
    </w:p>
    <w:p w14:paraId="6BD926E2" w14:textId="77777777" w:rsidR="005E1A4D" w:rsidRDefault="005E1A4D" w:rsidP="006E725D">
      <w:pPr>
        <w:jc w:val="both"/>
        <w:rPr>
          <w:lang w:val="pt-BR"/>
        </w:rPr>
      </w:pPr>
    </w:p>
    <w:p w14:paraId="7A416881" w14:textId="59EBE0E7" w:rsidR="00D90EBD" w:rsidRDefault="002701BB" w:rsidP="002701BB">
      <w:pPr>
        <w:pStyle w:val="Cabealho2"/>
        <w:numPr>
          <w:ilvl w:val="0"/>
          <w:numId w:val="0"/>
        </w:numPr>
        <w:ind w:left="720" w:hanging="720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4.2 </w:t>
      </w:r>
      <w:r w:rsidR="00C53718" w:rsidRPr="002701BB">
        <w:rPr>
          <w:rFonts w:ascii="Times New Roman" w:hAnsi="Times New Roman"/>
          <w:lang w:val="pt-BR"/>
        </w:rPr>
        <w:t>Gerenciamento</w:t>
      </w:r>
      <w:r w:rsidR="00A6058E" w:rsidRPr="002701BB">
        <w:rPr>
          <w:rFonts w:ascii="Times New Roman" w:hAnsi="Times New Roman"/>
          <w:lang w:val="pt-BR"/>
        </w:rPr>
        <w:t xml:space="preserve"> de Sensores</w:t>
      </w:r>
    </w:p>
    <w:p w14:paraId="491FE193" w14:textId="5E5E8AEB" w:rsidR="00947883" w:rsidRPr="00947883" w:rsidRDefault="00947883" w:rsidP="00947883">
      <w:pPr>
        <w:rPr>
          <w:b/>
          <w:lang w:val="pt-BR" w:eastAsia="x-none"/>
        </w:rPr>
      </w:pPr>
      <w:r w:rsidRPr="00947883">
        <w:rPr>
          <w:b/>
          <w:lang w:val="pt-BR" w:eastAsia="x-none"/>
        </w:rPr>
        <w:t>4.2.1 Cadastrar Sensor</w:t>
      </w:r>
    </w:p>
    <w:tbl>
      <w:tblPr>
        <w:tblW w:w="9293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4A0" w:firstRow="1" w:lastRow="0" w:firstColumn="1" w:lastColumn="0" w:noHBand="0" w:noVBand="1"/>
      </w:tblPr>
      <w:tblGrid>
        <w:gridCol w:w="4440"/>
        <w:gridCol w:w="50"/>
        <w:gridCol w:w="11"/>
        <w:gridCol w:w="9"/>
        <w:gridCol w:w="4783"/>
      </w:tblGrid>
      <w:tr w:rsidR="007B7589" w:rsidRPr="005C6710" w14:paraId="1E16AEF6" w14:textId="77777777" w:rsidTr="00DF5842">
        <w:trPr>
          <w:jc w:val="center"/>
        </w:trPr>
        <w:tc>
          <w:tcPr>
            <w:tcW w:w="9293" w:type="dxa"/>
            <w:gridSpan w:val="5"/>
            <w:shd w:val="clear" w:color="auto" w:fill="A3FFD1"/>
          </w:tcPr>
          <w:p w14:paraId="3A5305EA" w14:textId="77777777" w:rsidR="007B7589" w:rsidRPr="00C627DA" w:rsidRDefault="007B7589" w:rsidP="00E52138">
            <w:pPr>
              <w:jc w:val="both"/>
              <w:rPr>
                <w:b/>
                <w:bCs/>
                <w:lang w:val="x-none"/>
              </w:rPr>
            </w:pPr>
            <w:r w:rsidRPr="00C627DA">
              <w:rPr>
                <w:b/>
                <w:bCs/>
                <w:lang w:val="pt-BR"/>
              </w:rPr>
              <w:t>Nome do C</w:t>
            </w:r>
            <w:r w:rsidR="00EE3957" w:rsidRPr="00C627DA">
              <w:rPr>
                <w:b/>
                <w:bCs/>
                <w:lang w:val="pt-BR"/>
              </w:rPr>
              <w:t xml:space="preserve">aso de Uso: Gerenciamento </w:t>
            </w:r>
            <w:r w:rsidR="00827157" w:rsidRPr="00C627DA">
              <w:rPr>
                <w:b/>
                <w:bCs/>
                <w:lang w:val="pt-BR"/>
              </w:rPr>
              <w:t>de Sensores</w:t>
            </w:r>
          </w:p>
        </w:tc>
      </w:tr>
      <w:tr w:rsidR="007B7589" w:rsidRPr="005C6710" w14:paraId="22074665" w14:textId="77777777" w:rsidTr="007D6B3C">
        <w:trPr>
          <w:jc w:val="center"/>
        </w:trPr>
        <w:tc>
          <w:tcPr>
            <w:tcW w:w="4501" w:type="dxa"/>
            <w:gridSpan w:val="3"/>
            <w:shd w:val="clear" w:color="auto" w:fill="auto"/>
          </w:tcPr>
          <w:p w14:paraId="6742DBBF" w14:textId="77777777" w:rsidR="007B7589" w:rsidRPr="00C627DA" w:rsidRDefault="007B7589" w:rsidP="00E52138">
            <w:pPr>
              <w:jc w:val="both"/>
              <w:rPr>
                <w:b/>
                <w:lang w:val="pt-BR"/>
              </w:rPr>
            </w:pPr>
            <w:r w:rsidRPr="00C627DA">
              <w:rPr>
                <w:b/>
                <w:lang w:val="pt-BR"/>
              </w:rPr>
              <w:t xml:space="preserve">Breve Descrição: </w:t>
            </w:r>
          </w:p>
        </w:tc>
        <w:tc>
          <w:tcPr>
            <w:tcW w:w="4792" w:type="dxa"/>
            <w:gridSpan w:val="2"/>
            <w:shd w:val="clear" w:color="auto" w:fill="auto"/>
          </w:tcPr>
          <w:p w14:paraId="0AF51A10" w14:textId="77777777" w:rsidR="007B7589" w:rsidRPr="00C627DA" w:rsidRDefault="007B7589" w:rsidP="00E52138">
            <w:pPr>
              <w:jc w:val="both"/>
              <w:rPr>
                <w:lang w:val="pt-BR"/>
              </w:rPr>
            </w:pPr>
            <w:r w:rsidRPr="00C627DA">
              <w:rPr>
                <w:lang w:val="pt-BR"/>
              </w:rPr>
              <w:t>Este Caso de Uso deve ocorrer s</w:t>
            </w:r>
            <w:r w:rsidR="00827157" w:rsidRPr="00C627DA">
              <w:rPr>
                <w:lang w:val="pt-BR"/>
              </w:rPr>
              <w:t>empre que o método “</w:t>
            </w:r>
            <w:r w:rsidR="00A6058E" w:rsidRPr="00C627DA">
              <w:rPr>
                <w:lang w:val="pt-BR"/>
              </w:rPr>
              <w:t xml:space="preserve">Gerenciamento de </w:t>
            </w:r>
            <w:r w:rsidR="00827157" w:rsidRPr="00C627DA">
              <w:rPr>
                <w:lang w:val="pt-BR"/>
              </w:rPr>
              <w:t>Sensor</w:t>
            </w:r>
            <w:r w:rsidR="00A6058E" w:rsidRPr="00C627DA">
              <w:rPr>
                <w:lang w:val="pt-BR"/>
              </w:rPr>
              <w:t>es</w:t>
            </w:r>
            <w:r w:rsidRPr="00C627DA">
              <w:rPr>
                <w:lang w:val="pt-BR"/>
              </w:rPr>
              <w:t>” for selecionado.</w:t>
            </w:r>
          </w:p>
          <w:p w14:paraId="77F58BF6" w14:textId="77777777" w:rsidR="007B7589" w:rsidRPr="00C627DA" w:rsidRDefault="007B7589" w:rsidP="00E52138">
            <w:pPr>
              <w:jc w:val="both"/>
              <w:rPr>
                <w:lang w:val="pt-BR"/>
              </w:rPr>
            </w:pPr>
            <w:r w:rsidRPr="00C627DA">
              <w:rPr>
                <w:lang w:val="pt-BR"/>
              </w:rPr>
              <w:t>Ele d</w:t>
            </w:r>
            <w:r w:rsidR="00827157" w:rsidRPr="00C627DA">
              <w:rPr>
                <w:lang w:val="pt-BR"/>
              </w:rPr>
              <w:t>eve adicionar um novo sensor</w:t>
            </w:r>
            <w:r w:rsidRPr="00C627DA">
              <w:rPr>
                <w:lang w:val="pt-BR"/>
              </w:rPr>
              <w:t xml:space="preserve"> e suas informações no banco de dados</w:t>
            </w:r>
            <w:r w:rsidR="00A6058E" w:rsidRPr="00C627DA">
              <w:rPr>
                <w:lang w:val="pt-BR"/>
              </w:rPr>
              <w:t xml:space="preserve"> ou listar os existentes</w:t>
            </w:r>
            <w:r w:rsidRPr="00C627DA">
              <w:rPr>
                <w:lang w:val="pt-BR"/>
              </w:rPr>
              <w:t>.</w:t>
            </w:r>
          </w:p>
        </w:tc>
      </w:tr>
      <w:tr w:rsidR="007B7589" w:rsidRPr="00C627DA" w14:paraId="0303C854" w14:textId="77777777" w:rsidTr="00094866">
        <w:trPr>
          <w:jc w:val="center"/>
        </w:trPr>
        <w:tc>
          <w:tcPr>
            <w:tcW w:w="4501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0C244512" w14:textId="77777777" w:rsidR="007B7589" w:rsidRPr="00C627DA" w:rsidRDefault="007B7589" w:rsidP="00E52138">
            <w:pPr>
              <w:jc w:val="both"/>
              <w:rPr>
                <w:b/>
                <w:lang w:val="pt-BR"/>
              </w:rPr>
            </w:pPr>
            <w:r w:rsidRPr="00C627DA">
              <w:rPr>
                <w:b/>
                <w:lang w:val="pt-BR"/>
              </w:rPr>
              <w:t>Ator Principal:</w:t>
            </w:r>
          </w:p>
        </w:tc>
        <w:tc>
          <w:tcPr>
            <w:tcW w:w="4792" w:type="dxa"/>
            <w:gridSpan w:val="2"/>
            <w:shd w:val="clear" w:color="auto" w:fill="auto"/>
          </w:tcPr>
          <w:p w14:paraId="667A75BD" w14:textId="77777777" w:rsidR="007B7589" w:rsidRPr="00C627DA" w:rsidRDefault="00827157" w:rsidP="00E52138">
            <w:pPr>
              <w:jc w:val="both"/>
              <w:rPr>
                <w:lang w:val="pt-BR"/>
              </w:rPr>
            </w:pPr>
            <w:r w:rsidRPr="00C627DA">
              <w:rPr>
                <w:lang w:val="pt-BR"/>
              </w:rPr>
              <w:t>Administrador</w:t>
            </w:r>
            <w:r w:rsidR="001025F5" w:rsidRPr="00C627DA">
              <w:rPr>
                <w:lang w:val="pt-BR"/>
              </w:rPr>
              <w:t>.</w:t>
            </w:r>
          </w:p>
        </w:tc>
      </w:tr>
      <w:tr w:rsidR="007B7589" w:rsidRPr="005C6710" w14:paraId="6203DEB1" w14:textId="77777777" w:rsidTr="007D6B3C">
        <w:trPr>
          <w:jc w:val="center"/>
        </w:trPr>
        <w:tc>
          <w:tcPr>
            <w:tcW w:w="4501" w:type="dxa"/>
            <w:gridSpan w:val="3"/>
            <w:shd w:val="clear" w:color="auto" w:fill="auto"/>
          </w:tcPr>
          <w:p w14:paraId="4328EAE0" w14:textId="77777777" w:rsidR="007B7589" w:rsidRPr="00C627DA" w:rsidRDefault="007B7589" w:rsidP="00E52138">
            <w:pPr>
              <w:jc w:val="both"/>
              <w:rPr>
                <w:b/>
                <w:lang w:val="pt-BR"/>
              </w:rPr>
            </w:pPr>
            <w:r w:rsidRPr="00C627DA">
              <w:rPr>
                <w:b/>
                <w:lang w:val="pt-BR"/>
              </w:rPr>
              <w:t>Pré-Condição:</w:t>
            </w:r>
          </w:p>
        </w:tc>
        <w:tc>
          <w:tcPr>
            <w:tcW w:w="4792" w:type="dxa"/>
            <w:gridSpan w:val="2"/>
            <w:shd w:val="clear" w:color="auto" w:fill="auto"/>
          </w:tcPr>
          <w:p w14:paraId="13C75B3D" w14:textId="77777777" w:rsidR="007B7589" w:rsidRPr="00C627DA" w:rsidRDefault="00827157" w:rsidP="00E52138">
            <w:pPr>
              <w:jc w:val="both"/>
              <w:rPr>
                <w:lang w:val="pt-BR"/>
              </w:rPr>
            </w:pPr>
            <w:r w:rsidRPr="00C627DA">
              <w:rPr>
                <w:lang w:val="pt-BR"/>
              </w:rPr>
              <w:t>O administrador deve estar logado no site.</w:t>
            </w:r>
          </w:p>
        </w:tc>
      </w:tr>
      <w:tr w:rsidR="007B7589" w:rsidRPr="00C627DA" w14:paraId="45A02172" w14:textId="77777777" w:rsidTr="00DF5842">
        <w:trPr>
          <w:jc w:val="center"/>
        </w:trPr>
        <w:tc>
          <w:tcPr>
            <w:tcW w:w="9293" w:type="dxa"/>
            <w:gridSpan w:val="5"/>
            <w:shd w:val="clear" w:color="auto" w:fill="A3FFD1"/>
          </w:tcPr>
          <w:p w14:paraId="49831A98" w14:textId="77777777" w:rsidR="007B7589" w:rsidRPr="00C627DA" w:rsidRDefault="007B7589" w:rsidP="00982346">
            <w:pPr>
              <w:jc w:val="center"/>
              <w:rPr>
                <w:b/>
                <w:lang w:val="pt-BR"/>
              </w:rPr>
            </w:pPr>
            <w:r w:rsidRPr="00C627DA">
              <w:rPr>
                <w:b/>
                <w:lang w:val="pt-BR"/>
              </w:rPr>
              <w:t>Fluxo Principal</w:t>
            </w:r>
          </w:p>
        </w:tc>
      </w:tr>
      <w:tr w:rsidR="007B7589" w:rsidRPr="00C627DA" w14:paraId="23CA79D4" w14:textId="77777777" w:rsidTr="00DF5842">
        <w:trPr>
          <w:jc w:val="center"/>
        </w:trPr>
        <w:tc>
          <w:tcPr>
            <w:tcW w:w="4501" w:type="dxa"/>
            <w:gridSpan w:val="3"/>
            <w:shd w:val="clear" w:color="auto" w:fill="DBFDEB"/>
          </w:tcPr>
          <w:p w14:paraId="2B2FDF4B" w14:textId="77777777" w:rsidR="007B7589" w:rsidRPr="00C627DA" w:rsidRDefault="007B7589" w:rsidP="00E52138">
            <w:pPr>
              <w:jc w:val="both"/>
              <w:rPr>
                <w:b/>
                <w:lang w:val="pt-BR"/>
              </w:rPr>
            </w:pPr>
            <w:r w:rsidRPr="00C627DA">
              <w:rPr>
                <w:b/>
                <w:lang w:val="pt-BR"/>
              </w:rPr>
              <w:t>Ações dos Atores:</w:t>
            </w:r>
          </w:p>
        </w:tc>
        <w:tc>
          <w:tcPr>
            <w:tcW w:w="4792" w:type="dxa"/>
            <w:gridSpan w:val="2"/>
            <w:shd w:val="clear" w:color="auto" w:fill="DBFDEB"/>
          </w:tcPr>
          <w:p w14:paraId="669601A8" w14:textId="77777777" w:rsidR="007B7589" w:rsidRPr="00C627DA" w:rsidRDefault="007B7589" w:rsidP="00E52138">
            <w:pPr>
              <w:jc w:val="both"/>
              <w:rPr>
                <w:b/>
                <w:lang w:val="pt-BR"/>
              </w:rPr>
            </w:pPr>
            <w:r w:rsidRPr="00C627DA">
              <w:rPr>
                <w:b/>
                <w:lang w:val="pt-BR"/>
              </w:rPr>
              <w:t>Ações do Sistema:</w:t>
            </w:r>
          </w:p>
        </w:tc>
      </w:tr>
      <w:tr w:rsidR="007B7589" w:rsidRPr="00C627DA" w14:paraId="30350FF3" w14:textId="77777777" w:rsidTr="007D6B3C">
        <w:trPr>
          <w:jc w:val="center"/>
        </w:trPr>
        <w:tc>
          <w:tcPr>
            <w:tcW w:w="4501" w:type="dxa"/>
            <w:gridSpan w:val="3"/>
            <w:shd w:val="clear" w:color="auto" w:fill="auto"/>
          </w:tcPr>
          <w:p w14:paraId="29B06DCB" w14:textId="77777777" w:rsidR="007B7589" w:rsidRPr="00C627DA" w:rsidRDefault="00E66F8F" w:rsidP="00E52138">
            <w:pPr>
              <w:jc w:val="both"/>
              <w:rPr>
                <w:lang w:val="pt-BR"/>
              </w:rPr>
            </w:pPr>
            <w:r w:rsidRPr="00C627DA">
              <w:rPr>
                <w:lang w:val="pt-BR"/>
              </w:rPr>
              <w:t>1. Cli</w:t>
            </w:r>
            <w:r w:rsidR="00D102AF">
              <w:rPr>
                <w:lang w:val="pt-BR"/>
              </w:rPr>
              <w:t>car em “Gerenciamento de Sensores</w:t>
            </w:r>
            <w:r w:rsidR="007B7589" w:rsidRPr="00C627DA">
              <w:rPr>
                <w:lang w:val="pt-BR"/>
              </w:rPr>
              <w:t>” no menu de seleção.</w:t>
            </w:r>
          </w:p>
        </w:tc>
        <w:tc>
          <w:tcPr>
            <w:tcW w:w="4792" w:type="dxa"/>
            <w:gridSpan w:val="2"/>
            <w:shd w:val="clear" w:color="auto" w:fill="auto"/>
          </w:tcPr>
          <w:p w14:paraId="7070CBED" w14:textId="77777777" w:rsidR="007B7589" w:rsidRDefault="007B7589" w:rsidP="005138CD">
            <w:pPr>
              <w:jc w:val="both"/>
              <w:rPr>
                <w:lang w:val="pt-BR"/>
              </w:rPr>
            </w:pPr>
            <w:r w:rsidRPr="00C627DA">
              <w:rPr>
                <w:lang w:val="pt-BR"/>
              </w:rPr>
              <w:t>2. E</w:t>
            </w:r>
            <w:r w:rsidR="00A6058E" w:rsidRPr="00C627DA">
              <w:rPr>
                <w:lang w:val="pt-BR"/>
              </w:rPr>
              <w:t>xibir o sub-menu de Gerenciamento de Sensores</w:t>
            </w:r>
            <w:r w:rsidRPr="00C627DA">
              <w:rPr>
                <w:lang w:val="pt-BR"/>
              </w:rPr>
              <w:t>, com as informações</w:t>
            </w:r>
            <w:r w:rsidR="005F69EC" w:rsidRPr="00C627DA">
              <w:rPr>
                <w:lang w:val="pt-BR"/>
              </w:rPr>
              <w:t>:</w:t>
            </w:r>
          </w:p>
          <w:p w14:paraId="324C325E" w14:textId="77777777" w:rsidR="00F752F4" w:rsidRPr="00C627DA" w:rsidRDefault="00F752F4" w:rsidP="00E52138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-</w:t>
            </w:r>
            <w:r w:rsidR="005138CD">
              <w:rPr>
                <w:lang w:val="pt-BR"/>
              </w:rPr>
              <w:t>Pesquisar Sensor</w:t>
            </w:r>
            <w:r>
              <w:rPr>
                <w:lang w:val="pt-BR"/>
              </w:rPr>
              <w:t>.</w:t>
            </w:r>
          </w:p>
        </w:tc>
      </w:tr>
      <w:tr w:rsidR="007B7589" w:rsidRPr="005C6710" w14:paraId="51196A72" w14:textId="77777777" w:rsidTr="00094866">
        <w:trPr>
          <w:jc w:val="center"/>
        </w:trPr>
        <w:tc>
          <w:tcPr>
            <w:tcW w:w="4501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EB1A1E8" w14:textId="77777777" w:rsidR="007B7589" w:rsidRPr="00C627DA" w:rsidRDefault="008F470C" w:rsidP="00E52138">
            <w:pPr>
              <w:jc w:val="both"/>
              <w:rPr>
                <w:lang w:val="pt-BR"/>
              </w:rPr>
            </w:pPr>
            <w:r w:rsidRPr="00C627DA">
              <w:rPr>
                <w:lang w:val="pt-BR"/>
              </w:rPr>
              <w:t>3</w:t>
            </w:r>
            <w:r w:rsidR="007B7589" w:rsidRPr="00C627DA">
              <w:rPr>
                <w:lang w:val="pt-BR"/>
              </w:rPr>
              <w:t>.</w:t>
            </w:r>
            <w:r w:rsidR="001828BE" w:rsidRPr="00C627DA">
              <w:rPr>
                <w:lang w:val="pt-BR"/>
              </w:rPr>
              <w:t xml:space="preserve"> </w:t>
            </w:r>
            <w:r w:rsidR="007B7589" w:rsidRPr="00C627DA">
              <w:rPr>
                <w:lang w:val="pt-BR"/>
              </w:rPr>
              <w:t>Fim do Caso de Uso</w:t>
            </w:r>
            <w:r w:rsidR="001828BE" w:rsidRPr="00C627DA">
              <w:rPr>
                <w:lang w:val="pt-BR"/>
              </w:rPr>
              <w:t>.</w:t>
            </w:r>
          </w:p>
        </w:tc>
        <w:tc>
          <w:tcPr>
            <w:tcW w:w="4792" w:type="dxa"/>
            <w:gridSpan w:val="2"/>
            <w:shd w:val="clear" w:color="auto" w:fill="auto"/>
          </w:tcPr>
          <w:p w14:paraId="7F9D502A" w14:textId="77777777" w:rsidR="007B7589" w:rsidRPr="00C627DA" w:rsidRDefault="007B7589" w:rsidP="00E52138">
            <w:pPr>
              <w:jc w:val="both"/>
              <w:rPr>
                <w:lang w:val="pt-BR"/>
              </w:rPr>
            </w:pPr>
          </w:p>
        </w:tc>
      </w:tr>
      <w:tr w:rsidR="007B7589" w:rsidRPr="00170E4B" w14:paraId="6D531486" w14:textId="77777777" w:rsidTr="00DF5842">
        <w:trPr>
          <w:jc w:val="center"/>
        </w:trPr>
        <w:tc>
          <w:tcPr>
            <w:tcW w:w="9293" w:type="dxa"/>
            <w:gridSpan w:val="5"/>
            <w:shd w:val="clear" w:color="auto" w:fill="A3FFD1"/>
          </w:tcPr>
          <w:p w14:paraId="571575BF" w14:textId="77777777" w:rsidR="007B7589" w:rsidRPr="00C627DA" w:rsidRDefault="007B7589" w:rsidP="00FD2DD9">
            <w:pPr>
              <w:jc w:val="center"/>
              <w:rPr>
                <w:b/>
                <w:lang w:val="pt-BR"/>
              </w:rPr>
            </w:pPr>
            <w:r w:rsidRPr="00C627DA">
              <w:rPr>
                <w:b/>
                <w:lang w:val="pt-BR"/>
              </w:rPr>
              <w:t>Fluxo Alternativo</w:t>
            </w:r>
            <w:r w:rsidR="007B5177">
              <w:rPr>
                <w:b/>
                <w:lang w:val="pt-BR"/>
              </w:rPr>
              <w:t xml:space="preserve"> - Novo</w:t>
            </w:r>
            <w:r w:rsidR="00FD2DD9">
              <w:rPr>
                <w:b/>
                <w:lang w:val="pt-BR"/>
              </w:rPr>
              <w:t xml:space="preserve"> Sensor</w:t>
            </w:r>
          </w:p>
        </w:tc>
      </w:tr>
      <w:tr w:rsidR="00FD2DD9" w:rsidRPr="005C6710" w14:paraId="47BC45C6" w14:textId="77777777" w:rsidTr="007D6B3C">
        <w:trPr>
          <w:jc w:val="center"/>
        </w:trPr>
        <w:tc>
          <w:tcPr>
            <w:tcW w:w="4501" w:type="dxa"/>
            <w:gridSpan w:val="3"/>
            <w:shd w:val="clear" w:color="auto" w:fill="auto"/>
          </w:tcPr>
          <w:p w14:paraId="2747475A" w14:textId="77777777" w:rsidR="00FD2DD9" w:rsidRPr="00C627DA" w:rsidRDefault="007B5177" w:rsidP="00E52138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3. Selecionar o botão “Novo” e cadastrar o sensor</w:t>
            </w:r>
            <w:r w:rsidR="00E6600C">
              <w:rPr>
                <w:lang w:val="pt-BR"/>
              </w:rPr>
              <w:t xml:space="preserve"> e abrir um modal para cadastrar o novo sensor.</w:t>
            </w:r>
          </w:p>
        </w:tc>
        <w:tc>
          <w:tcPr>
            <w:tcW w:w="4792" w:type="dxa"/>
            <w:gridSpan w:val="2"/>
            <w:shd w:val="clear" w:color="auto" w:fill="auto"/>
          </w:tcPr>
          <w:p w14:paraId="7489061C" w14:textId="77777777" w:rsidR="00FD2DD9" w:rsidRPr="00C627DA" w:rsidRDefault="007B5177" w:rsidP="00E52138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4</w:t>
            </w:r>
            <w:r w:rsidR="00FD2DD9">
              <w:rPr>
                <w:lang w:val="pt-BR"/>
              </w:rPr>
              <w:t>. Executar Caso de Uso “Cadastrar Sensor”</w:t>
            </w:r>
          </w:p>
        </w:tc>
      </w:tr>
      <w:tr w:rsidR="00FD2DD9" w:rsidRPr="005C6710" w14:paraId="4472E57E" w14:textId="77777777" w:rsidTr="00094866">
        <w:trPr>
          <w:jc w:val="center"/>
        </w:trPr>
        <w:tc>
          <w:tcPr>
            <w:tcW w:w="4501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1CCDA276" w14:textId="77777777" w:rsidR="00FD2DD9" w:rsidRPr="00C627DA" w:rsidRDefault="00FD2DD9" w:rsidP="00E52138">
            <w:pPr>
              <w:jc w:val="both"/>
              <w:rPr>
                <w:lang w:val="pt-BR"/>
              </w:rPr>
            </w:pPr>
          </w:p>
        </w:tc>
        <w:tc>
          <w:tcPr>
            <w:tcW w:w="4792" w:type="dxa"/>
            <w:gridSpan w:val="2"/>
            <w:shd w:val="clear" w:color="auto" w:fill="auto"/>
          </w:tcPr>
          <w:p w14:paraId="17DE4111" w14:textId="77777777" w:rsidR="00FD2DD9" w:rsidRDefault="007B5177" w:rsidP="00E52138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5</w:t>
            </w:r>
            <w:r w:rsidR="00FD2DD9">
              <w:rPr>
                <w:lang w:val="pt-BR"/>
              </w:rPr>
              <w:t>. Fim de Caso de Uso.</w:t>
            </w:r>
          </w:p>
        </w:tc>
      </w:tr>
      <w:tr w:rsidR="005138CD" w:rsidRPr="00C627DA" w14:paraId="18F8E619" w14:textId="77777777" w:rsidTr="00DF5842">
        <w:trPr>
          <w:jc w:val="center"/>
        </w:trPr>
        <w:tc>
          <w:tcPr>
            <w:tcW w:w="9293" w:type="dxa"/>
            <w:gridSpan w:val="5"/>
            <w:shd w:val="clear" w:color="auto" w:fill="A3FFD1"/>
          </w:tcPr>
          <w:p w14:paraId="06DAF515" w14:textId="77777777" w:rsidR="005138CD" w:rsidRPr="003D434D" w:rsidRDefault="005138CD" w:rsidP="003D434D">
            <w:pPr>
              <w:jc w:val="center"/>
              <w:rPr>
                <w:b/>
                <w:lang w:val="pt-BR"/>
              </w:rPr>
            </w:pPr>
            <w:r w:rsidRPr="003D434D">
              <w:rPr>
                <w:b/>
                <w:lang w:val="pt-BR"/>
              </w:rPr>
              <w:t>Fluxo Principal – Cadastrar Sensor</w:t>
            </w:r>
          </w:p>
        </w:tc>
      </w:tr>
      <w:tr w:rsidR="007B7589" w:rsidRPr="00C627DA" w14:paraId="152D8509" w14:textId="77777777" w:rsidTr="007D6B3C">
        <w:trPr>
          <w:jc w:val="center"/>
        </w:trPr>
        <w:tc>
          <w:tcPr>
            <w:tcW w:w="4501" w:type="dxa"/>
            <w:gridSpan w:val="3"/>
            <w:shd w:val="clear" w:color="auto" w:fill="auto"/>
          </w:tcPr>
          <w:p w14:paraId="1F9FFACA" w14:textId="77777777" w:rsidR="007B7589" w:rsidRPr="00C627DA" w:rsidRDefault="007B7589" w:rsidP="007B5177">
            <w:pPr>
              <w:jc w:val="both"/>
              <w:rPr>
                <w:lang w:val="pt-BR"/>
              </w:rPr>
            </w:pPr>
          </w:p>
        </w:tc>
        <w:tc>
          <w:tcPr>
            <w:tcW w:w="4792" w:type="dxa"/>
            <w:gridSpan w:val="2"/>
            <w:shd w:val="clear" w:color="auto" w:fill="auto"/>
          </w:tcPr>
          <w:p w14:paraId="5561B692" w14:textId="7B50B230" w:rsidR="007B7589" w:rsidRDefault="00FD2DD9" w:rsidP="00A90B6F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3</w:t>
            </w:r>
            <w:r w:rsidR="00E93687" w:rsidRPr="00C627DA">
              <w:rPr>
                <w:lang w:val="pt-BR"/>
              </w:rPr>
              <w:t>. Exibe a tela de Cadastrar</w:t>
            </w:r>
            <w:r w:rsidR="00455732" w:rsidRPr="00C627DA">
              <w:rPr>
                <w:lang w:val="pt-BR"/>
              </w:rPr>
              <w:t xml:space="preserve"> Sensor</w:t>
            </w:r>
            <w:r w:rsidR="005F69EC" w:rsidRPr="00C627DA">
              <w:rPr>
                <w:lang w:val="pt-BR"/>
              </w:rPr>
              <w:t>, com a caixa de combinação:</w:t>
            </w:r>
            <w:r w:rsidR="0008176C">
              <w:rPr>
                <w:lang w:val="pt-BR"/>
              </w:rPr>
              <w:br/>
              <w:t>-Tipo de Sensor</w:t>
            </w:r>
            <w:r w:rsidR="007B5177">
              <w:rPr>
                <w:lang w:val="pt-BR"/>
              </w:rPr>
              <w:t>;</w:t>
            </w:r>
          </w:p>
          <w:p w14:paraId="20A5D6C8" w14:textId="0D9AD516" w:rsidR="007B5177" w:rsidRPr="00C627DA" w:rsidRDefault="00281F54" w:rsidP="00A90B6F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- Nome do Sensor</w:t>
            </w:r>
            <w:r w:rsidR="007B5177">
              <w:rPr>
                <w:lang w:val="pt-BR"/>
              </w:rPr>
              <w:t>.</w:t>
            </w:r>
          </w:p>
        </w:tc>
      </w:tr>
      <w:tr w:rsidR="007B7589" w:rsidRPr="005C6710" w14:paraId="6D05570E" w14:textId="77777777" w:rsidTr="007D6B3C">
        <w:trPr>
          <w:jc w:val="center"/>
        </w:trPr>
        <w:tc>
          <w:tcPr>
            <w:tcW w:w="4501" w:type="dxa"/>
            <w:gridSpan w:val="3"/>
            <w:shd w:val="clear" w:color="auto" w:fill="auto"/>
          </w:tcPr>
          <w:p w14:paraId="0E555D99" w14:textId="77777777" w:rsidR="007B7589" w:rsidRPr="00C627DA" w:rsidRDefault="00FD2DD9" w:rsidP="008058F7">
            <w:pPr>
              <w:rPr>
                <w:lang w:val="pt-BR"/>
              </w:rPr>
            </w:pPr>
            <w:bookmarkStart w:id="8" w:name="_Toc342819209"/>
            <w:r>
              <w:rPr>
                <w:lang w:val="pt-BR"/>
              </w:rPr>
              <w:t>4</w:t>
            </w:r>
            <w:r w:rsidR="00A90B6F" w:rsidRPr="00C627DA">
              <w:rPr>
                <w:lang w:val="pt-BR"/>
              </w:rPr>
              <w:t>. Digita no campo</w:t>
            </w:r>
            <w:r w:rsidR="007B7589" w:rsidRPr="00C627DA">
              <w:rPr>
                <w:lang w:val="pt-BR"/>
              </w:rPr>
              <w:t xml:space="preserve"> deseja</w:t>
            </w:r>
            <w:r w:rsidR="00A90B6F" w:rsidRPr="00C627DA">
              <w:rPr>
                <w:lang w:val="pt-BR"/>
              </w:rPr>
              <w:t>do o sensor a ser cadastrado</w:t>
            </w:r>
            <w:r w:rsidR="007B7589" w:rsidRPr="00C627DA">
              <w:rPr>
                <w:lang w:val="pt-BR"/>
              </w:rPr>
              <w:t>.</w:t>
            </w:r>
            <w:bookmarkEnd w:id="8"/>
          </w:p>
        </w:tc>
        <w:tc>
          <w:tcPr>
            <w:tcW w:w="4792" w:type="dxa"/>
            <w:gridSpan w:val="2"/>
            <w:shd w:val="clear" w:color="auto" w:fill="auto"/>
          </w:tcPr>
          <w:p w14:paraId="7BF47A50" w14:textId="77777777" w:rsidR="007B7589" w:rsidRPr="00C627DA" w:rsidRDefault="007B7589" w:rsidP="00A90B6F">
            <w:pPr>
              <w:jc w:val="both"/>
              <w:rPr>
                <w:lang w:val="pt-BR"/>
              </w:rPr>
            </w:pPr>
          </w:p>
        </w:tc>
      </w:tr>
      <w:tr w:rsidR="00FD2DD9" w:rsidRPr="005C6710" w14:paraId="678AC6C7" w14:textId="77777777" w:rsidTr="007D6B3C">
        <w:trPr>
          <w:jc w:val="center"/>
        </w:trPr>
        <w:tc>
          <w:tcPr>
            <w:tcW w:w="4501" w:type="dxa"/>
            <w:gridSpan w:val="3"/>
            <w:shd w:val="clear" w:color="auto" w:fill="auto"/>
          </w:tcPr>
          <w:p w14:paraId="00E9A801" w14:textId="77777777" w:rsidR="00FD2DD9" w:rsidRPr="00C627DA" w:rsidRDefault="00FD2DD9" w:rsidP="00FD2DD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5. Clica no botão “Salvar”.</w:t>
            </w:r>
          </w:p>
        </w:tc>
        <w:tc>
          <w:tcPr>
            <w:tcW w:w="4792" w:type="dxa"/>
            <w:gridSpan w:val="2"/>
            <w:shd w:val="clear" w:color="auto" w:fill="auto"/>
          </w:tcPr>
          <w:p w14:paraId="1EDEE1D7" w14:textId="77777777" w:rsidR="00FD2DD9" w:rsidRPr="00C627DA" w:rsidRDefault="005138CD" w:rsidP="00FD2DD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6</w:t>
            </w:r>
            <w:r w:rsidR="00FD2DD9" w:rsidRPr="00C627DA">
              <w:rPr>
                <w:lang w:val="pt-BR"/>
              </w:rPr>
              <w:t>. Retornar ao passo 3 do Fluxo Principal.</w:t>
            </w:r>
          </w:p>
        </w:tc>
      </w:tr>
      <w:tr w:rsidR="005138CD" w:rsidRPr="005C6710" w14:paraId="6EC21E60" w14:textId="77777777" w:rsidTr="007D6B3C">
        <w:trPr>
          <w:jc w:val="center"/>
        </w:trPr>
        <w:tc>
          <w:tcPr>
            <w:tcW w:w="4501" w:type="dxa"/>
            <w:gridSpan w:val="3"/>
            <w:shd w:val="clear" w:color="auto" w:fill="auto"/>
          </w:tcPr>
          <w:p w14:paraId="51F8A52F" w14:textId="77777777" w:rsidR="005138CD" w:rsidRDefault="005138CD" w:rsidP="005138CD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5. Clica no botão “Cancelar”.</w:t>
            </w:r>
          </w:p>
        </w:tc>
        <w:tc>
          <w:tcPr>
            <w:tcW w:w="4792" w:type="dxa"/>
            <w:gridSpan w:val="2"/>
            <w:shd w:val="clear" w:color="auto" w:fill="auto"/>
          </w:tcPr>
          <w:p w14:paraId="4AE5D8FC" w14:textId="77777777" w:rsidR="005138CD" w:rsidRPr="00C627DA" w:rsidRDefault="005138CD" w:rsidP="005138CD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6</w:t>
            </w:r>
            <w:r w:rsidRPr="00C627DA">
              <w:rPr>
                <w:lang w:val="pt-BR"/>
              </w:rPr>
              <w:t>. Retornar ao passo</w:t>
            </w:r>
            <w:r>
              <w:rPr>
                <w:lang w:val="pt-BR"/>
              </w:rPr>
              <w:t xml:space="preserve"> 2</w:t>
            </w:r>
            <w:r w:rsidRPr="00C627DA">
              <w:rPr>
                <w:lang w:val="pt-BR"/>
              </w:rPr>
              <w:t xml:space="preserve"> do Fluxo Principal.</w:t>
            </w:r>
          </w:p>
        </w:tc>
      </w:tr>
      <w:tr w:rsidR="005138CD" w:rsidRPr="005C6710" w14:paraId="2AE011A3" w14:textId="77777777" w:rsidTr="00DF5842">
        <w:trPr>
          <w:jc w:val="center"/>
        </w:trPr>
        <w:tc>
          <w:tcPr>
            <w:tcW w:w="9293" w:type="dxa"/>
            <w:gridSpan w:val="5"/>
            <w:shd w:val="clear" w:color="auto" w:fill="A3FFD1"/>
          </w:tcPr>
          <w:p w14:paraId="2814391F" w14:textId="36BD10C0" w:rsidR="005138CD" w:rsidRPr="00C627DA" w:rsidRDefault="005138CD" w:rsidP="00281F54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Fluxo Alternativo A</w:t>
            </w:r>
            <w:r w:rsidRPr="00C627DA">
              <w:rPr>
                <w:b/>
                <w:lang w:val="pt-BR"/>
              </w:rPr>
              <w:t xml:space="preserve"> – </w:t>
            </w:r>
            <w:r w:rsidR="00281F54">
              <w:rPr>
                <w:b/>
                <w:lang w:val="pt-BR"/>
              </w:rPr>
              <w:t>Nome do Sensor</w:t>
            </w:r>
            <w:r>
              <w:rPr>
                <w:b/>
                <w:lang w:val="pt-BR"/>
              </w:rPr>
              <w:t xml:space="preserve"> repetido.</w:t>
            </w:r>
          </w:p>
        </w:tc>
      </w:tr>
      <w:tr w:rsidR="005138CD" w:rsidRPr="005C6710" w14:paraId="119072EA" w14:textId="77777777" w:rsidTr="007D6B3C">
        <w:trPr>
          <w:jc w:val="center"/>
        </w:trPr>
        <w:tc>
          <w:tcPr>
            <w:tcW w:w="4501" w:type="dxa"/>
            <w:gridSpan w:val="3"/>
            <w:shd w:val="clear" w:color="auto" w:fill="auto"/>
          </w:tcPr>
          <w:p w14:paraId="7111569B" w14:textId="77777777" w:rsidR="005138CD" w:rsidRPr="00C627DA" w:rsidRDefault="005138CD" w:rsidP="005138CD">
            <w:pPr>
              <w:jc w:val="both"/>
              <w:rPr>
                <w:lang w:val="pt-BR"/>
              </w:rPr>
            </w:pPr>
          </w:p>
        </w:tc>
        <w:tc>
          <w:tcPr>
            <w:tcW w:w="4792" w:type="dxa"/>
            <w:gridSpan w:val="2"/>
            <w:shd w:val="clear" w:color="auto" w:fill="auto"/>
          </w:tcPr>
          <w:p w14:paraId="41346195" w14:textId="21A906A6" w:rsidR="005138CD" w:rsidRPr="00C627DA" w:rsidRDefault="005138CD" w:rsidP="00281F54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5</w:t>
            </w:r>
            <w:r w:rsidRPr="00C627DA">
              <w:rPr>
                <w:lang w:val="pt-BR"/>
              </w:rPr>
              <w:t>. Exibe a mensagem “Sensor</w:t>
            </w:r>
            <w:r>
              <w:rPr>
                <w:lang w:val="pt-BR"/>
              </w:rPr>
              <w:t xml:space="preserve"> já cadastrado com este</w:t>
            </w:r>
            <w:r w:rsidR="00281F54">
              <w:rPr>
                <w:lang w:val="pt-BR"/>
              </w:rPr>
              <w:t xml:space="preserve"> nome</w:t>
            </w:r>
            <w:r w:rsidRPr="00C627DA">
              <w:rPr>
                <w:lang w:val="pt-BR"/>
              </w:rPr>
              <w:t>”.</w:t>
            </w:r>
          </w:p>
        </w:tc>
      </w:tr>
      <w:tr w:rsidR="005138CD" w:rsidRPr="005C6710" w14:paraId="29924804" w14:textId="77777777" w:rsidTr="007D6B3C">
        <w:trPr>
          <w:jc w:val="center"/>
        </w:trPr>
        <w:tc>
          <w:tcPr>
            <w:tcW w:w="4501" w:type="dxa"/>
            <w:gridSpan w:val="3"/>
            <w:shd w:val="clear" w:color="auto" w:fill="auto"/>
          </w:tcPr>
          <w:p w14:paraId="6D95300E" w14:textId="77777777" w:rsidR="005138CD" w:rsidRPr="00C627DA" w:rsidRDefault="005138CD" w:rsidP="005138CD">
            <w:pPr>
              <w:jc w:val="both"/>
              <w:rPr>
                <w:lang w:val="pt-BR"/>
              </w:rPr>
            </w:pPr>
          </w:p>
        </w:tc>
        <w:tc>
          <w:tcPr>
            <w:tcW w:w="4792" w:type="dxa"/>
            <w:gridSpan w:val="2"/>
            <w:shd w:val="clear" w:color="auto" w:fill="auto"/>
          </w:tcPr>
          <w:p w14:paraId="0F617A02" w14:textId="77777777" w:rsidR="005138CD" w:rsidRPr="00C627DA" w:rsidRDefault="005138CD" w:rsidP="005138CD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6</w:t>
            </w:r>
            <w:r w:rsidRPr="00C627DA">
              <w:rPr>
                <w:lang w:val="pt-BR"/>
              </w:rPr>
              <w:t>. Retornar ao passo 3 do Fluxo Principal.</w:t>
            </w:r>
          </w:p>
        </w:tc>
      </w:tr>
      <w:tr w:rsidR="005138CD" w:rsidRPr="005C6710" w14:paraId="43CB3A92" w14:textId="77777777" w:rsidTr="00DF5842">
        <w:trPr>
          <w:jc w:val="center"/>
        </w:trPr>
        <w:tc>
          <w:tcPr>
            <w:tcW w:w="9293" w:type="dxa"/>
            <w:gridSpan w:val="5"/>
            <w:shd w:val="clear" w:color="auto" w:fill="A3FFD1"/>
          </w:tcPr>
          <w:p w14:paraId="6BE17826" w14:textId="5E88F345" w:rsidR="005138CD" w:rsidRPr="009B234E" w:rsidRDefault="005138CD" w:rsidP="005138CD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Fluxo Alternativo B –</w:t>
            </w:r>
            <w:r w:rsidRPr="009B234E">
              <w:rPr>
                <w:b/>
                <w:lang w:val="pt-BR"/>
              </w:rPr>
              <w:t xml:space="preserve"> </w:t>
            </w:r>
            <w:r w:rsidR="00123181">
              <w:rPr>
                <w:b/>
                <w:lang w:val="pt-BR"/>
              </w:rPr>
              <w:t>Campo em B</w:t>
            </w:r>
            <w:r>
              <w:rPr>
                <w:b/>
                <w:lang w:val="pt-BR"/>
              </w:rPr>
              <w:t>ranco.</w:t>
            </w:r>
          </w:p>
        </w:tc>
      </w:tr>
      <w:tr w:rsidR="005138CD" w:rsidRPr="005C6710" w14:paraId="597B1DC2" w14:textId="77777777" w:rsidTr="007D6B3C">
        <w:trPr>
          <w:jc w:val="center"/>
        </w:trPr>
        <w:tc>
          <w:tcPr>
            <w:tcW w:w="4501" w:type="dxa"/>
            <w:gridSpan w:val="3"/>
            <w:shd w:val="clear" w:color="auto" w:fill="auto"/>
          </w:tcPr>
          <w:p w14:paraId="6692DB1D" w14:textId="77777777" w:rsidR="005138CD" w:rsidRPr="00C627DA" w:rsidRDefault="005138CD" w:rsidP="005138CD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5. Clica no botão “Salvar”</w:t>
            </w:r>
          </w:p>
        </w:tc>
        <w:tc>
          <w:tcPr>
            <w:tcW w:w="4792" w:type="dxa"/>
            <w:gridSpan w:val="2"/>
            <w:shd w:val="clear" w:color="auto" w:fill="auto"/>
          </w:tcPr>
          <w:p w14:paraId="2AECCCD7" w14:textId="77777777" w:rsidR="005138CD" w:rsidRDefault="005138CD" w:rsidP="005138CD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6. Exibe mensagem “Campos em branco, </w:t>
            </w:r>
            <w:r w:rsidR="00B254F7">
              <w:rPr>
                <w:lang w:val="pt-BR"/>
              </w:rPr>
              <w:t xml:space="preserve">por </w:t>
            </w:r>
            <w:r>
              <w:rPr>
                <w:lang w:val="pt-BR"/>
              </w:rPr>
              <w:t>favor preencher todos os campos.”</w:t>
            </w:r>
          </w:p>
        </w:tc>
      </w:tr>
      <w:tr w:rsidR="005138CD" w:rsidRPr="005C6710" w14:paraId="3F8C8588" w14:textId="77777777" w:rsidTr="007D6B3C">
        <w:trPr>
          <w:jc w:val="center"/>
        </w:trPr>
        <w:tc>
          <w:tcPr>
            <w:tcW w:w="4501" w:type="dxa"/>
            <w:gridSpan w:val="3"/>
            <w:shd w:val="clear" w:color="auto" w:fill="auto"/>
          </w:tcPr>
          <w:p w14:paraId="63318A85" w14:textId="77777777" w:rsidR="005138CD" w:rsidRDefault="005138CD" w:rsidP="005138CD">
            <w:pPr>
              <w:jc w:val="both"/>
              <w:rPr>
                <w:lang w:val="pt-BR"/>
              </w:rPr>
            </w:pPr>
          </w:p>
        </w:tc>
        <w:tc>
          <w:tcPr>
            <w:tcW w:w="4792" w:type="dxa"/>
            <w:gridSpan w:val="2"/>
            <w:shd w:val="clear" w:color="auto" w:fill="auto"/>
          </w:tcPr>
          <w:p w14:paraId="7E9BF17F" w14:textId="77777777" w:rsidR="005138CD" w:rsidRDefault="005138CD" w:rsidP="005138CD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7. Retorna ao passo 3 do Fluxo Principal – Cadastrar Sensor.</w:t>
            </w:r>
          </w:p>
        </w:tc>
      </w:tr>
      <w:tr w:rsidR="00206036" w:rsidRPr="00170E4B" w14:paraId="0601B498" w14:textId="77777777" w:rsidTr="00757B46">
        <w:trPr>
          <w:jc w:val="center"/>
        </w:trPr>
        <w:tc>
          <w:tcPr>
            <w:tcW w:w="9293" w:type="dxa"/>
            <w:gridSpan w:val="5"/>
            <w:shd w:val="clear" w:color="auto" w:fill="auto"/>
          </w:tcPr>
          <w:p w14:paraId="3EADDD6A" w14:textId="77777777" w:rsidR="00206036" w:rsidRDefault="00206036" w:rsidP="00206036">
            <w:pPr>
              <w:jc w:val="both"/>
              <w:rPr>
                <w:b/>
                <w:lang w:val="pt-BR"/>
              </w:rPr>
            </w:pPr>
            <w:r w:rsidRPr="00C627DA">
              <w:rPr>
                <w:b/>
                <w:lang w:val="pt-BR"/>
              </w:rPr>
              <w:t>Protótipo de Interface Indra:</w:t>
            </w:r>
          </w:p>
          <w:p w14:paraId="78A67151" w14:textId="2F13FE74" w:rsidR="00206036" w:rsidRDefault="00206036" w:rsidP="00206036">
            <w:pPr>
              <w:jc w:val="both"/>
              <w:rPr>
                <w:lang w:val="pt-BR"/>
              </w:rPr>
            </w:pPr>
            <w:r>
              <w:rPr>
                <w:b/>
                <w:lang w:val="pt-BR"/>
              </w:rPr>
              <w:lastRenderedPageBreak/>
              <w:t xml:space="preserve"> </w:t>
            </w:r>
            <w:r>
              <w:rPr>
                <w:noProof/>
                <w:lang w:val="pt-BR" w:eastAsia="pt-BR"/>
              </w:rPr>
              <w:drawing>
                <wp:inline distT="0" distB="0" distL="0" distR="0" wp14:anchorId="28B2FE67" wp14:editId="75D670AF">
                  <wp:extent cx="4794885" cy="2727325"/>
                  <wp:effectExtent l="0" t="0" r="0" b="0"/>
                  <wp:docPr id="149" name="Imagem 149" descr="C:\Users\aluno.AD\AppData\Local\Microsoft\Windows\INetCache\Content.Word\Print prototipo 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 descr="C:\Users\aluno.AD\AppData\Local\Microsoft\Windows\INetCache\Content.Word\Print prototipo 0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4885" cy="272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37DC0C" w14:textId="77777777" w:rsidR="00206036" w:rsidRDefault="00206036" w:rsidP="005138CD">
            <w:pPr>
              <w:jc w:val="both"/>
              <w:rPr>
                <w:lang w:val="pt-BR"/>
              </w:rPr>
            </w:pPr>
          </w:p>
        </w:tc>
      </w:tr>
      <w:tr w:rsidR="00947883" w:rsidRPr="00170E4B" w14:paraId="7CCE7B20" w14:textId="78C83553" w:rsidTr="00947883">
        <w:trPr>
          <w:jc w:val="center"/>
        </w:trPr>
        <w:tc>
          <w:tcPr>
            <w:tcW w:w="9293" w:type="dxa"/>
            <w:gridSpan w:val="5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14:paraId="278FC3EB" w14:textId="77777777" w:rsidR="00947883" w:rsidRDefault="00947883" w:rsidP="005138CD">
            <w:pPr>
              <w:tabs>
                <w:tab w:val="center" w:pos="4153"/>
                <w:tab w:val="left" w:pos="6670"/>
              </w:tabs>
              <w:rPr>
                <w:b/>
                <w:lang w:val="pt-BR"/>
              </w:rPr>
            </w:pPr>
          </w:p>
          <w:p w14:paraId="67AED03B" w14:textId="77777777" w:rsidR="00947883" w:rsidRDefault="00947883" w:rsidP="005138CD">
            <w:pPr>
              <w:tabs>
                <w:tab w:val="center" w:pos="4153"/>
                <w:tab w:val="left" w:pos="6670"/>
              </w:tabs>
              <w:rPr>
                <w:b/>
                <w:lang w:val="pt-BR"/>
              </w:rPr>
            </w:pPr>
          </w:p>
          <w:p w14:paraId="4AFE5190" w14:textId="77777777" w:rsidR="00947883" w:rsidRDefault="00947883" w:rsidP="005138CD">
            <w:pPr>
              <w:tabs>
                <w:tab w:val="center" w:pos="4153"/>
                <w:tab w:val="left" w:pos="6670"/>
              </w:tabs>
              <w:rPr>
                <w:b/>
                <w:lang w:val="pt-BR"/>
              </w:rPr>
            </w:pPr>
          </w:p>
          <w:p w14:paraId="33B2B0D5" w14:textId="4CD7F1BB" w:rsidR="00947883" w:rsidRPr="00C627DA" w:rsidRDefault="00947883" w:rsidP="005138CD">
            <w:pPr>
              <w:tabs>
                <w:tab w:val="center" w:pos="4153"/>
                <w:tab w:val="left" w:pos="6670"/>
              </w:tabs>
              <w:rPr>
                <w:b/>
                <w:lang w:val="pt-BR"/>
              </w:rPr>
            </w:pPr>
            <w:r>
              <w:rPr>
                <w:b/>
                <w:lang w:val="pt-BR"/>
              </w:rPr>
              <w:t>4.2.2 Pesquisar Sensor</w:t>
            </w:r>
          </w:p>
        </w:tc>
      </w:tr>
      <w:tr w:rsidR="00094866" w:rsidRPr="005C6710" w14:paraId="52198890" w14:textId="77777777" w:rsidTr="00DF5842">
        <w:trPr>
          <w:jc w:val="center"/>
        </w:trPr>
        <w:tc>
          <w:tcPr>
            <w:tcW w:w="9293" w:type="dxa"/>
            <w:gridSpan w:val="5"/>
            <w:tcBorders>
              <w:top w:val="single" w:sz="4" w:space="0" w:color="auto"/>
            </w:tcBorders>
            <w:shd w:val="clear" w:color="auto" w:fill="A3FFD1"/>
          </w:tcPr>
          <w:p w14:paraId="1CAA7364" w14:textId="19929155" w:rsidR="00094866" w:rsidRPr="00C627DA" w:rsidRDefault="00094866" w:rsidP="005138CD">
            <w:pPr>
              <w:tabs>
                <w:tab w:val="center" w:pos="4153"/>
                <w:tab w:val="left" w:pos="6670"/>
              </w:tabs>
              <w:rPr>
                <w:b/>
                <w:lang w:val="pt-BR"/>
              </w:rPr>
            </w:pPr>
            <w:r>
              <w:rPr>
                <w:b/>
                <w:lang w:val="pt-BR"/>
              </w:rPr>
              <w:t>Nome do Caso de Uso: Gerenciamento de Sensores</w:t>
            </w:r>
          </w:p>
        </w:tc>
      </w:tr>
      <w:tr w:rsidR="00094866" w:rsidRPr="005C6710" w14:paraId="02F6B02E" w14:textId="3ACD6697" w:rsidTr="00094866">
        <w:trPr>
          <w:jc w:val="center"/>
        </w:trPr>
        <w:tc>
          <w:tcPr>
            <w:tcW w:w="444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42C7B850" w14:textId="3412E6F8" w:rsidR="00094866" w:rsidRPr="00C627DA" w:rsidRDefault="00094866" w:rsidP="005138CD">
            <w:pPr>
              <w:tabs>
                <w:tab w:val="center" w:pos="4153"/>
                <w:tab w:val="left" w:pos="6670"/>
              </w:tabs>
              <w:rPr>
                <w:b/>
                <w:lang w:val="pt-BR"/>
              </w:rPr>
            </w:pPr>
            <w:r>
              <w:rPr>
                <w:b/>
                <w:lang w:val="pt-BR"/>
              </w:rPr>
              <w:t>Breve Descrição:</w:t>
            </w:r>
          </w:p>
        </w:tc>
        <w:tc>
          <w:tcPr>
            <w:tcW w:w="4853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C7D42EE" w14:textId="77777777" w:rsidR="00B62906" w:rsidRPr="00C627DA" w:rsidRDefault="00B62906" w:rsidP="00B62906">
            <w:pPr>
              <w:jc w:val="both"/>
              <w:rPr>
                <w:lang w:val="pt-BR"/>
              </w:rPr>
            </w:pPr>
            <w:r w:rsidRPr="00C627DA">
              <w:rPr>
                <w:lang w:val="pt-BR"/>
              </w:rPr>
              <w:t>Este Caso de Uso deve ocorrer sempre que o método “Gerenciamento de Sensores” for selecionado.</w:t>
            </w:r>
          </w:p>
          <w:p w14:paraId="74E575BC" w14:textId="3C7D6CFE" w:rsidR="00094866" w:rsidRPr="00C627DA" w:rsidRDefault="00B62906" w:rsidP="00B62906">
            <w:pPr>
              <w:tabs>
                <w:tab w:val="center" w:pos="4153"/>
                <w:tab w:val="left" w:pos="6670"/>
              </w:tabs>
              <w:rPr>
                <w:b/>
                <w:lang w:val="pt-BR"/>
              </w:rPr>
            </w:pPr>
            <w:r w:rsidRPr="00C627DA">
              <w:rPr>
                <w:lang w:val="pt-BR"/>
              </w:rPr>
              <w:t>Ele deve adicionar um novo sensor e suas informações no banco de dados ou listar os existentes.</w:t>
            </w:r>
          </w:p>
        </w:tc>
      </w:tr>
      <w:tr w:rsidR="00B62906" w:rsidRPr="00094866" w14:paraId="073DD361" w14:textId="37766AAB" w:rsidTr="00094866">
        <w:trPr>
          <w:jc w:val="center"/>
        </w:trPr>
        <w:tc>
          <w:tcPr>
            <w:tcW w:w="444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9178B0A" w14:textId="54339514" w:rsidR="00B62906" w:rsidRPr="00C627DA" w:rsidRDefault="00B62906" w:rsidP="005138CD">
            <w:pPr>
              <w:tabs>
                <w:tab w:val="center" w:pos="4153"/>
                <w:tab w:val="left" w:pos="6670"/>
              </w:tabs>
              <w:rPr>
                <w:b/>
                <w:lang w:val="pt-BR"/>
              </w:rPr>
            </w:pPr>
            <w:r>
              <w:rPr>
                <w:b/>
                <w:lang w:val="pt-BR"/>
              </w:rPr>
              <w:t>Ator Principal:</w:t>
            </w:r>
          </w:p>
        </w:tc>
        <w:tc>
          <w:tcPr>
            <w:tcW w:w="4853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4E6F1EB" w14:textId="60EA8FFD" w:rsidR="00B62906" w:rsidRPr="00C627DA" w:rsidRDefault="00B62906" w:rsidP="00094866">
            <w:pPr>
              <w:tabs>
                <w:tab w:val="center" w:pos="4153"/>
                <w:tab w:val="left" w:pos="6670"/>
              </w:tabs>
              <w:rPr>
                <w:b/>
                <w:lang w:val="pt-BR"/>
              </w:rPr>
            </w:pPr>
            <w:r w:rsidRPr="00C627DA">
              <w:rPr>
                <w:lang w:val="pt-BR"/>
              </w:rPr>
              <w:t>Administrador.</w:t>
            </w:r>
          </w:p>
        </w:tc>
      </w:tr>
      <w:tr w:rsidR="00B62906" w:rsidRPr="005C6710" w14:paraId="44AE5F92" w14:textId="69E8DA5B" w:rsidTr="00094866">
        <w:trPr>
          <w:jc w:val="center"/>
        </w:trPr>
        <w:tc>
          <w:tcPr>
            <w:tcW w:w="444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3F94A5EE" w14:textId="4BB3F5C9" w:rsidR="00B62906" w:rsidRPr="00C627DA" w:rsidRDefault="00B62906" w:rsidP="005138CD">
            <w:pPr>
              <w:tabs>
                <w:tab w:val="center" w:pos="4153"/>
                <w:tab w:val="left" w:pos="6670"/>
              </w:tabs>
              <w:rPr>
                <w:b/>
                <w:lang w:val="pt-BR"/>
              </w:rPr>
            </w:pPr>
            <w:r>
              <w:rPr>
                <w:b/>
                <w:lang w:val="pt-BR"/>
              </w:rPr>
              <w:t>Pré-Condição:</w:t>
            </w:r>
          </w:p>
        </w:tc>
        <w:tc>
          <w:tcPr>
            <w:tcW w:w="4853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50DCE85" w14:textId="21A2D612" w:rsidR="00B62906" w:rsidRPr="00C627DA" w:rsidRDefault="00B62906" w:rsidP="00094866">
            <w:pPr>
              <w:tabs>
                <w:tab w:val="center" w:pos="4153"/>
                <w:tab w:val="left" w:pos="6670"/>
              </w:tabs>
              <w:rPr>
                <w:b/>
                <w:lang w:val="pt-BR"/>
              </w:rPr>
            </w:pPr>
            <w:r w:rsidRPr="00C627DA">
              <w:rPr>
                <w:lang w:val="pt-BR"/>
              </w:rPr>
              <w:t>O administrador deve estar logado no site.</w:t>
            </w:r>
          </w:p>
        </w:tc>
      </w:tr>
      <w:tr w:rsidR="00B62906" w:rsidRPr="00094866" w14:paraId="23D12644" w14:textId="565E1274" w:rsidTr="00B62906">
        <w:trPr>
          <w:jc w:val="center"/>
        </w:trPr>
        <w:tc>
          <w:tcPr>
            <w:tcW w:w="9293" w:type="dxa"/>
            <w:gridSpan w:val="5"/>
            <w:tcBorders>
              <w:top w:val="single" w:sz="4" w:space="0" w:color="auto"/>
            </w:tcBorders>
            <w:shd w:val="clear" w:color="auto" w:fill="81FFD5"/>
          </w:tcPr>
          <w:p w14:paraId="71F6BDE2" w14:textId="08E79C63" w:rsidR="00B62906" w:rsidRPr="00C627DA" w:rsidRDefault="00B62906" w:rsidP="00B62906">
            <w:pPr>
              <w:tabs>
                <w:tab w:val="center" w:pos="4153"/>
                <w:tab w:val="left" w:pos="6670"/>
              </w:tabs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Fluxo Principal</w:t>
            </w:r>
          </w:p>
        </w:tc>
      </w:tr>
      <w:tr w:rsidR="00B62906" w:rsidRPr="00094866" w14:paraId="2ABF8114" w14:textId="37B32B46" w:rsidTr="00B62906">
        <w:trPr>
          <w:jc w:val="center"/>
        </w:trPr>
        <w:tc>
          <w:tcPr>
            <w:tcW w:w="4501" w:type="dxa"/>
            <w:gridSpan w:val="3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694C2F4D" w14:textId="57FEF723" w:rsidR="00B62906" w:rsidRDefault="00B62906" w:rsidP="00B62906">
            <w:pPr>
              <w:tabs>
                <w:tab w:val="center" w:pos="4153"/>
                <w:tab w:val="left" w:pos="6670"/>
              </w:tabs>
              <w:rPr>
                <w:b/>
                <w:lang w:val="pt-BR"/>
              </w:rPr>
            </w:pPr>
            <w:r>
              <w:rPr>
                <w:b/>
                <w:lang w:val="pt-BR"/>
              </w:rPr>
              <w:t>Ações dos Atores:</w:t>
            </w:r>
          </w:p>
        </w:tc>
        <w:tc>
          <w:tcPr>
            <w:tcW w:w="479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F8FF66A" w14:textId="23716EE9" w:rsidR="00B62906" w:rsidRDefault="00B62906" w:rsidP="00B62906">
            <w:pPr>
              <w:tabs>
                <w:tab w:val="center" w:pos="4153"/>
                <w:tab w:val="left" w:pos="6670"/>
              </w:tabs>
              <w:rPr>
                <w:b/>
                <w:lang w:val="pt-BR"/>
              </w:rPr>
            </w:pPr>
            <w:r w:rsidRPr="00C627DA">
              <w:rPr>
                <w:b/>
                <w:lang w:val="pt-BR"/>
              </w:rPr>
              <w:t>Ações do Sistema:</w:t>
            </w:r>
          </w:p>
        </w:tc>
      </w:tr>
      <w:tr w:rsidR="00B62906" w:rsidRPr="00094866" w14:paraId="3203F971" w14:textId="58E960E2" w:rsidTr="00B62906">
        <w:trPr>
          <w:jc w:val="center"/>
        </w:trPr>
        <w:tc>
          <w:tcPr>
            <w:tcW w:w="4501" w:type="dxa"/>
            <w:gridSpan w:val="3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79BF1134" w14:textId="3C1D8847" w:rsidR="00B62906" w:rsidRDefault="00B62906" w:rsidP="00B62906">
            <w:pPr>
              <w:tabs>
                <w:tab w:val="center" w:pos="4153"/>
                <w:tab w:val="left" w:pos="6670"/>
              </w:tabs>
              <w:rPr>
                <w:b/>
                <w:lang w:val="pt-BR"/>
              </w:rPr>
            </w:pPr>
            <w:r w:rsidRPr="00C627DA">
              <w:rPr>
                <w:lang w:val="pt-BR"/>
              </w:rPr>
              <w:t>1. Cli</w:t>
            </w:r>
            <w:r>
              <w:rPr>
                <w:lang w:val="pt-BR"/>
              </w:rPr>
              <w:t>car em “Gerenciamento de Sensores</w:t>
            </w:r>
            <w:r w:rsidRPr="00C627DA">
              <w:rPr>
                <w:lang w:val="pt-BR"/>
              </w:rPr>
              <w:t>” no menu de seleção.</w:t>
            </w:r>
          </w:p>
        </w:tc>
        <w:tc>
          <w:tcPr>
            <w:tcW w:w="479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1B8B11E" w14:textId="77777777" w:rsidR="00B62906" w:rsidRDefault="00B62906" w:rsidP="003E478A">
            <w:pPr>
              <w:jc w:val="both"/>
              <w:rPr>
                <w:lang w:val="pt-BR"/>
              </w:rPr>
            </w:pPr>
            <w:r w:rsidRPr="00C627DA">
              <w:rPr>
                <w:lang w:val="pt-BR"/>
              </w:rPr>
              <w:t>2. Exibir o sub-menu de Gerenciamento de Sensores, com as informações:</w:t>
            </w:r>
          </w:p>
          <w:p w14:paraId="0C369373" w14:textId="356FA8E3" w:rsidR="00B62906" w:rsidRDefault="00B62906" w:rsidP="00B62906">
            <w:pPr>
              <w:tabs>
                <w:tab w:val="center" w:pos="4153"/>
                <w:tab w:val="left" w:pos="6670"/>
              </w:tabs>
              <w:rPr>
                <w:b/>
                <w:lang w:val="pt-BR"/>
              </w:rPr>
            </w:pPr>
            <w:r>
              <w:rPr>
                <w:lang w:val="pt-BR"/>
              </w:rPr>
              <w:t>-Pesquisar Sensor.</w:t>
            </w:r>
          </w:p>
        </w:tc>
      </w:tr>
      <w:tr w:rsidR="00B62906" w:rsidRPr="005C6710" w14:paraId="245077AF" w14:textId="77777777" w:rsidTr="00B62906">
        <w:trPr>
          <w:jc w:val="center"/>
        </w:trPr>
        <w:tc>
          <w:tcPr>
            <w:tcW w:w="4501" w:type="dxa"/>
            <w:gridSpan w:val="3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57AC2B0C" w14:textId="73F91CEE" w:rsidR="00B62906" w:rsidRPr="00C627DA" w:rsidRDefault="00B62906" w:rsidP="00B62906">
            <w:pPr>
              <w:tabs>
                <w:tab w:val="center" w:pos="4153"/>
                <w:tab w:val="left" w:pos="6670"/>
              </w:tabs>
              <w:rPr>
                <w:lang w:val="pt-BR"/>
              </w:rPr>
            </w:pPr>
            <w:r>
              <w:rPr>
                <w:lang w:val="pt-BR"/>
              </w:rPr>
              <w:t>3. Fim do Caso de Uso.</w:t>
            </w:r>
          </w:p>
        </w:tc>
        <w:tc>
          <w:tcPr>
            <w:tcW w:w="479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2FC4E32" w14:textId="77777777" w:rsidR="00B62906" w:rsidRPr="00C627DA" w:rsidRDefault="00B62906" w:rsidP="003E478A">
            <w:pPr>
              <w:jc w:val="both"/>
              <w:rPr>
                <w:lang w:val="pt-BR"/>
              </w:rPr>
            </w:pPr>
          </w:p>
        </w:tc>
      </w:tr>
      <w:tr w:rsidR="00B62906" w:rsidRPr="00B62906" w14:paraId="4056C241" w14:textId="4251ECCE" w:rsidTr="003E478A">
        <w:trPr>
          <w:jc w:val="center"/>
        </w:trPr>
        <w:tc>
          <w:tcPr>
            <w:tcW w:w="9293" w:type="dxa"/>
            <w:gridSpan w:val="5"/>
            <w:tcBorders>
              <w:top w:val="single" w:sz="4" w:space="0" w:color="auto"/>
            </w:tcBorders>
            <w:shd w:val="clear" w:color="auto" w:fill="A3FFD1"/>
          </w:tcPr>
          <w:p w14:paraId="5BF68562" w14:textId="49E22D2C" w:rsidR="00B62906" w:rsidRPr="00C627DA" w:rsidRDefault="00B62906" w:rsidP="005138CD">
            <w:pPr>
              <w:tabs>
                <w:tab w:val="center" w:pos="4153"/>
                <w:tab w:val="left" w:pos="6670"/>
              </w:tabs>
              <w:rPr>
                <w:b/>
                <w:lang w:val="pt-BR"/>
              </w:rPr>
            </w:pPr>
            <w:r w:rsidRPr="00C627DA">
              <w:rPr>
                <w:b/>
                <w:lang w:val="pt-BR"/>
              </w:rPr>
              <w:tab/>
              <w:t>Fluxo Al</w:t>
            </w:r>
            <w:r>
              <w:rPr>
                <w:b/>
                <w:lang w:val="pt-BR"/>
              </w:rPr>
              <w:t>ternativo – Pesquisar Sensor</w:t>
            </w:r>
            <w:r w:rsidRPr="00C627DA">
              <w:rPr>
                <w:b/>
                <w:lang w:val="pt-BR"/>
              </w:rPr>
              <w:tab/>
              <w:t xml:space="preserve"> </w:t>
            </w:r>
          </w:p>
        </w:tc>
      </w:tr>
      <w:tr w:rsidR="00B62906" w:rsidRPr="005C6710" w14:paraId="11FCED28" w14:textId="77777777" w:rsidTr="003F09CE">
        <w:trPr>
          <w:trHeight w:val="282"/>
          <w:jc w:val="center"/>
        </w:trPr>
        <w:tc>
          <w:tcPr>
            <w:tcW w:w="4501" w:type="dxa"/>
            <w:gridSpan w:val="3"/>
            <w:shd w:val="clear" w:color="auto" w:fill="FFFFFF"/>
          </w:tcPr>
          <w:p w14:paraId="5B670384" w14:textId="77777777" w:rsidR="00B62906" w:rsidRPr="00C627DA" w:rsidRDefault="00B62906" w:rsidP="005138CD">
            <w:pPr>
              <w:jc w:val="both"/>
              <w:rPr>
                <w:lang w:val="pt-BR"/>
              </w:rPr>
            </w:pPr>
          </w:p>
        </w:tc>
        <w:tc>
          <w:tcPr>
            <w:tcW w:w="4792" w:type="dxa"/>
            <w:gridSpan w:val="2"/>
            <w:shd w:val="clear" w:color="auto" w:fill="FFFFFF"/>
          </w:tcPr>
          <w:p w14:paraId="19FEB8DF" w14:textId="77777777" w:rsidR="00B62906" w:rsidRPr="00C627DA" w:rsidRDefault="00B62906" w:rsidP="005138CD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3</w:t>
            </w:r>
            <w:r w:rsidRPr="00C627DA">
              <w:rPr>
                <w:lang w:val="pt-BR"/>
              </w:rPr>
              <w:t xml:space="preserve">. </w:t>
            </w:r>
            <w:r>
              <w:rPr>
                <w:lang w:val="pt-BR"/>
              </w:rPr>
              <w:t>Executa Caso de Uso “Pesquisar Sensor”.</w:t>
            </w:r>
          </w:p>
          <w:p w14:paraId="5C06F54A" w14:textId="77777777" w:rsidR="00B62906" w:rsidRPr="00C627DA" w:rsidRDefault="00B62906" w:rsidP="005138CD">
            <w:pPr>
              <w:jc w:val="both"/>
              <w:rPr>
                <w:lang w:val="pt-BR"/>
              </w:rPr>
            </w:pPr>
          </w:p>
        </w:tc>
      </w:tr>
      <w:tr w:rsidR="00B62906" w:rsidRPr="005C6710" w14:paraId="6B425FD8" w14:textId="77777777" w:rsidTr="003F09CE">
        <w:trPr>
          <w:trHeight w:val="204"/>
          <w:jc w:val="center"/>
        </w:trPr>
        <w:tc>
          <w:tcPr>
            <w:tcW w:w="4501" w:type="dxa"/>
            <w:gridSpan w:val="3"/>
            <w:shd w:val="clear" w:color="auto" w:fill="FFFFFF"/>
          </w:tcPr>
          <w:p w14:paraId="2F22BFC5" w14:textId="77777777" w:rsidR="00B62906" w:rsidRPr="00C627DA" w:rsidRDefault="00B62906" w:rsidP="005138CD">
            <w:pPr>
              <w:jc w:val="both"/>
              <w:rPr>
                <w:lang w:val="pt-BR"/>
              </w:rPr>
            </w:pPr>
          </w:p>
        </w:tc>
        <w:tc>
          <w:tcPr>
            <w:tcW w:w="4792" w:type="dxa"/>
            <w:gridSpan w:val="2"/>
            <w:shd w:val="clear" w:color="auto" w:fill="FFFFFF"/>
          </w:tcPr>
          <w:p w14:paraId="6323B0CC" w14:textId="77777777" w:rsidR="00B62906" w:rsidRPr="00C627DA" w:rsidRDefault="00B62906" w:rsidP="005138CD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4. Fim de caso de Uso</w:t>
            </w:r>
          </w:p>
        </w:tc>
      </w:tr>
      <w:tr w:rsidR="00B62906" w:rsidRPr="00170E4B" w14:paraId="4A6BA821" w14:textId="77777777" w:rsidTr="00DF5842">
        <w:trPr>
          <w:jc w:val="center"/>
        </w:trPr>
        <w:tc>
          <w:tcPr>
            <w:tcW w:w="9293" w:type="dxa"/>
            <w:gridSpan w:val="5"/>
            <w:shd w:val="clear" w:color="auto" w:fill="A3FFD1"/>
          </w:tcPr>
          <w:p w14:paraId="6C63C439" w14:textId="77777777" w:rsidR="00B62906" w:rsidRPr="003D434D" w:rsidRDefault="00B62906" w:rsidP="003D434D">
            <w:pPr>
              <w:jc w:val="center"/>
              <w:rPr>
                <w:b/>
                <w:lang w:val="pt-BR"/>
              </w:rPr>
            </w:pPr>
            <w:r w:rsidRPr="003D434D">
              <w:rPr>
                <w:b/>
                <w:lang w:val="pt-BR"/>
              </w:rPr>
              <w:t>Fluxo Principal – Pesquisar Sensor</w:t>
            </w:r>
          </w:p>
        </w:tc>
      </w:tr>
      <w:tr w:rsidR="00B62906" w:rsidRPr="005C6710" w14:paraId="41202A67" w14:textId="77777777" w:rsidTr="007D6B3C">
        <w:trPr>
          <w:jc w:val="center"/>
        </w:trPr>
        <w:tc>
          <w:tcPr>
            <w:tcW w:w="4501" w:type="dxa"/>
            <w:gridSpan w:val="3"/>
            <w:shd w:val="clear" w:color="auto" w:fill="FFFFFF"/>
          </w:tcPr>
          <w:p w14:paraId="1F1DE9B5" w14:textId="77777777" w:rsidR="00B62906" w:rsidRDefault="00B62906" w:rsidP="005138CD">
            <w:pPr>
              <w:jc w:val="both"/>
              <w:rPr>
                <w:lang w:val="pt-BR"/>
              </w:rPr>
            </w:pPr>
          </w:p>
        </w:tc>
        <w:tc>
          <w:tcPr>
            <w:tcW w:w="4792" w:type="dxa"/>
            <w:gridSpan w:val="2"/>
            <w:shd w:val="clear" w:color="auto" w:fill="FFFFFF"/>
          </w:tcPr>
          <w:p w14:paraId="599B97EC" w14:textId="77777777" w:rsidR="00B62906" w:rsidRDefault="00B62906" w:rsidP="005138CD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2. Listagem de Sensores existentes e barra de pesquisa.</w:t>
            </w:r>
          </w:p>
        </w:tc>
      </w:tr>
      <w:tr w:rsidR="00B62906" w:rsidRPr="005C6710" w14:paraId="764510F3" w14:textId="77777777" w:rsidTr="007D6B3C">
        <w:trPr>
          <w:jc w:val="center"/>
        </w:trPr>
        <w:tc>
          <w:tcPr>
            <w:tcW w:w="4501" w:type="dxa"/>
            <w:gridSpan w:val="3"/>
            <w:shd w:val="clear" w:color="auto" w:fill="FFFFFF"/>
          </w:tcPr>
          <w:p w14:paraId="0A0779F4" w14:textId="77777777" w:rsidR="00B62906" w:rsidRDefault="00B62906" w:rsidP="005138CD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3. Seleciona Sensor desejado.</w:t>
            </w:r>
          </w:p>
        </w:tc>
        <w:tc>
          <w:tcPr>
            <w:tcW w:w="4792" w:type="dxa"/>
            <w:gridSpan w:val="2"/>
            <w:shd w:val="clear" w:color="auto" w:fill="FFFFFF"/>
          </w:tcPr>
          <w:p w14:paraId="5BDE3285" w14:textId="7641CC20" w:rsidR="00B62906" w:rsidRDefault="00B62906" w:rsidP="00614ECC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4.. Exibe informações cadastradas no banco e os botões “Editar” ou “Excluir</w:t>
            </w:r>
          </w:p>
        </w:tc>
      </w:tr>
      <w:tr w:rsidR="00B62906" w:rsidRPr="005C6710" w14:paraId="4534D997" w14:textId="77777777" w:rsidTr="007D6B3C">
        <w:trPr>
          <w:jc w:val="center"/>
        </w:trPr>
        <w:tc>
          <w:tcPr>
            <w:tcW w:w="4501" w:type="dxa"/>
            <w:gridSpan w:val="3"/>
            <w:shd w:val="clear" w:color="auto" w:fill="FFFFFF"/>
          </w:tcPr>
          <w:p w14:paraId="52A8250D" w14:textId="77777777" w:rsidR="00B62906" w:rsidRDefault="00B62906" w:rsidP="005138CD">
            <w:pPr>
              <w:jc w:val="both"/>
              <w:rPr>
                <w:lang w:val="pt-BR"/>
              </w:rPr>
            </w:pPr>
          </w:p>
        </w:tc>
        <w:tc>
          <w:tcPr>
            <w:tcW w:w="4792" w:type="dxa"/>
            <w:gridSpan w:val="2"/>
            <w:shd w:val="clear" w:color="auto" w:fill="FFFFFF"/>
          </w:tcPr>
          <w:p w14:paraId="17A2376C" w14:textId="77777777" w:rsidR="00B62906" w:rsidRDefault="00B62906" w:rsidP="005138CD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5. Fim de Caso de Uso.</w:t>
            </w:r>
          </w:p>
        </w:tc>
      </w:tr>
      <w:tr w:rsidR="00B62906" w:rsidRPr="00170E4B" w14:paraId="46690C92" w14:textId="77777777" w:rsidTr="00757B46">
        <w:trPr>
          <w:jc w:val="center"/>
        </w:trPr>
        <w:tc>
          <w:tcPr>
            <w:tcW w:w="9293" w:type="dxa"/>
            <w:gridSpan w:val="5"/>
            <w:shd w:val="clear" w:color="auto" w:fill="FFFFFF"/>
          </w:tcPr>
          <w:p w14:paraId="56B78150" w14:textId="77777777" w:rsidR="00B62906" w:rsidRDefault="00B62906" w:rsidP="00206036">
            <w:pPr>
              <w:jc w:val="both"/>
              <w:rPr>
                <w:b/>
                <w:lang w:val="pt-BR"/>
              </w:rPr>
            </w:pPr>
            <w:r w:rsidRPr="00C627DA">
              <w:rPr>
                <w:b/>
                <w:lang w:val="pt-BR"/>
              </w:rPr>
              <w:t>Protótipo de Interface Indra:</w:t>
            </w:r>
          </w:p>
          <w:p w14:paraId="2C4077C8" w14:textId="403FF944" w:rsidR="00B62906" w:rsidRDefault="00B62906" w:rsidP="00206036">
            <w:pPr>
              <w:jc w:val="both"/>
              <w:rPr>
                <w:lang w:val="pt-BR"/>
              </w:rPr>
            </w:pPr>
            <w:r>
              <w:rPr>
                <w:noProof/>
                <w:lang w:val="pt-BR" w:eastAsia="pt-BR"/>
              </w:rPr>
              <w:lastRenderedPageBreak/>
              <w:drawing>
                <wp:inline distT="0" distB="0" distL="0" distR="0" wp14:anchorId="714A75B9" wp14:editId="50933A1C">
                  <wp:extent cx="4802505" cy="2727325"/>
                  <wp:effectExtent l="0" t="0" r="0" b="0"/>
                  <wp:docPr id="147" name="Imagem 147" descr="C:\Users\aluno.AD\AppData\Local\Microsoft\Windows\INetCache\Content.Word\Print prototipo 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C:\Users\aluno.AD\AppData\Local\Microsoft\Windows\INetCache\Content.Word\Print prototipo 0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2505" cy="272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08BDE1" w14:textId="77777777" w:rsidR="00B62906" w:rsidRDefault="00B62906" w:rsidP="005138CD">
            <w:pPr>
              <w:jc w:val="both"/>
              <w:rPr>
                <w:lang w:val="pt-BR"/>
              </w:rPr>
            </w:pPr>
          </w:p>
        </w:tc>
      </w:tr>
      <w:tr w:rsidR="00B62906" w:rsidRPr="00170E4B" w14:paraId="7F84F46A" w14:textId="77777777" w:rsidTr="00123181">
        <w:trPr>
          <w:jc w:val="center"/>
        </w:trPr>
        <w:tc>
          <w:tcPr>
            <w:tcW w:w="9293" w:type="dxa"/>
            <w:gridSpan w:val="5"/>
            <w:tcBorders>
              <w:left w:val="nil"/>
              <w:right w:val="nil"/>
            </w:tcBorders>
            <w:shd w:val="clear" w:color="auto" w:fill="FFFFFF"/>
          </w:tcPr>
          <w:p w14:paraId="2D1584E7" w14:textId="77777777" w:rsidR="00B62906" w:rsidRDefault="00B62906" w:rsidP="005138CD">
            <w:pPr>
              <w:jc w:val="both"/>
              <w:rPr>
                <w:b/>
                <w:lang w:val="pt-BR"/>
              </w:rPr>
            </w:pPr>
          </w:p>
          <w:p w14:paraId="2D9866D0" w14:textId="77777777" w:rsidR="00B62906" w:rsidRDefault="00B62906" w:rsidP="005138CD">
            <w:pPr>
              <w:jc w:val="both"/>
              <w:rPr>
                <w:b/>
                <w:lang w:val="pt-BR"/>
              </w:rPr>
            </w:pPr>
          </w:p>
          <w:p w14:paraId="3B292069" w14:textId="77777777" w:rsidR="00B62906" w:rsidRDefault="00B62906" w:rsidP="005138CD">
            <w:pPr>
              <w:jc w:val="both"/>
              <w:rPr>
                <w:b/>
                <w:lang w:val="pt-BR"/>
              </w:rPr>
            </w:pPr>
          </w:p>
          <w:p w14:paraId="33CD26A0" w14:textId="77777777" w:rsidR="00B62906" w:rsidRDefault="00B62906" w:rsidP="005138CD">
            <w:pPr>
              <w:jc w:val="both"/>
              <w:rPr>
                <w:b/>
                <w:lang w:val="pt-BR"/>
              </w:rPr>
            </w:pPr>
          </w:p>
          <w:p w14:paraId="0A9FC5B6" w14:textId="6088A023" w:rsidR="00B62906" w:rsidRPr="00123181" w:rsidRDefault="00B62906" w:rsidP="005138CD">
            <w:pPr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4.2.3</w:t>
            </w:r>
            <w:r w:rsidRPr="00123181">
              <w:rPr>
                <w:b/>
                <w:lang w:val="pt-BR"/>
              </w:rPr>
              <w:t xml:space="preserve"> Editar Sensor</w:t>
            </w:r>
          </w:p>
          <w:p w14:paraId="5DC8E84F" w14:textId="7BDA8EA8" w:rsidR="00B62906" w:rsidRDefault="00B62906" w:rsidP="005138CD">
            <w:pPr>
              <w:jc w:val="both"/>
              <w:rPr>
                <w:lang w:val="pt-BR"/>
              </w:rPr>
            </w:pPr>
          </w:p>
        </w:tc>
      </w:tr>
      <w:tr w:rsidR="00B62906" w:rsidRPr="005C6710" w14:paraId="2CBE65B7" w14:textId="77777777" w:rsidTr="00947883">
        <w:trPr>
          <w:jc w:val="center"/>
        </w:trPr>
        <w:tc>
          <w:tcPr>
            <w:tcW w:w="9293" w:type="dxa"/>
            <w:gridSpan w:val="5"/>
            <w:shd w:val="clear" w:color="auto" w:fill="A3FFD1"/>
          </w:tcPr>
          <w:p w14:paraId="7A0F01A1" w14:textId="634BC6F3" w:rsidR="00B62906" w:rsidRDefault="00B62906" w:rsidP="00123181">
            <w:pPr>
              <w:jc w:val="both"/>
              <w:rPr>
                <w:lang w:val="pt-BR"/>
              </w:rPr>
            </w:pPr>
            <w:r w:rsidRPr="00C627DA">
              <w:rPr>
                <w:b/>
                <w:bCs/>
                <w:lang w:val="pt-BR"/>
              </w:rPr>
              <w:t>Nome do Caso de Uso: Gerenciamento de Sensores</w:t>
            </w:r>
          </w:p>
        </w:tc>
      </w:tr>
      <w:tr w:rsidR="00B62906" w:rsidRPr="005C6710" w14:paraId="4F08C3DF" w14:textId="77777777" w:rsidTr="007D6B3C">
        <w:trPr>
          <w:jc w:val="center"/>
        </w:trPr>
        <w:tc>
          <w:tcPr>
            <w:tcW w:w="4501" w:type="dxa"/>
            <w:gridSpan w:val="3"/>
            <w:shd w:val="clear" w:color="auto" w:fill="FFFFFF"/>
          </w:tcPr>
          <w:p w14:paraId="47638BE8" w14:textId="368722E2" w:rsidR="00B62906" w:rsidRDefault="00B62906" w:rsidP="00123181">
            <w:pPr>
              <w:jc w:val="both"/>
              <w:rPr>
                <w:lang w:val="pt-BR"/>
              </w:rPr>
            </w:pPr>
            <w:r w:rsidRPr="00C627DA">
              <w:rPr>
                <w:b/>
                <w:lang w:val="pt-BR"/>
              </w:rPr>
              <w:t xml:space="preserve">Breve Descrição: </w:t>
            </w:r>
          </w:p>
        </w:tc>
        <w:tc>
          <w:tcPr>
            <w:tcW w:w="4792" w:type="dxa"/>
            <w:gridSpan w:val="2"/>
            <w:shd w:val="clear" w:color="auto" w:fill="FFFFFF"/>
          </w:tcPr>
          <w:p w14:paraId="79520221" w14:textId="77777777" w:rsidR="00B62906" w:rsidRPr="00C627DA" w:rsidRDefault="00B62906" w:rsidP="00123181">
            <w:pPr>
              <w:jc w:val="both"/>
              <w:rPr>
                <w:lang w:val="pt-BR"/>
              </w:rPr>
            </w:pPr>
            <w:r w:rsidRPr="00C627DA">
              <w:rPr>
                <w:lang w:val="pt-BR"/>
              </w:rPr>
              <w:t>Este Caso de Uso deve ocorrer sempre que o método “Gerenciamento de Sensores” for selecionado.</w:t>
            </w:r>
          </w:p>
          <w:p w14:paraId="50FB2D61" w14:textId="5A289782" w:rsidR="00B62906" w:rsidRDefault="00B62906" w:rsidP="00123181">
            <w:pPr>
              <w:jc w:val="both"/>
              <w:rPr>
                <w:lang w:val="pt-BR"/>
              </w:rPr>
            </w:pPr>
            <w:r w:rsidRPr="00C627DA">
              <w:rPr>
                <w:lang w:val="pt-BR"/>
              </w:rPr>
              <w:t>Ele deve adicionar um novo sensor e suas informações no banco de dados ou listar os existentes.</w:t>
            </w:r>
          </w:p>
        </w:tc>
      </w:tr>
      <w:tr w:rsidR="00B62906" w:rsidRPr="00170E4B" w14:paraId="5D369357" w14:textId="77777777" w:rsidTr="007D6B3C">
        <w:trPr>
          <w:jc w:val="center"/>
        </w:trPr>
        <w:tc>
          <w:tcPr>
            <w:tcW w:w="4501" w:type="dxa"/>
            <w:gridSpan w:val="3"/>
            <w:shd w:val="clear" w:color="auto" w:fill="FFFFFF"/>
          </w:tcPr>
          <w:p w14:paraId="436E31A3" w14:textId="54DA0700" w:rsidR="00B62906" w:rsidRDefault="00B62906" w:rsidP="00123181">
            <w:pPr>
              <w:jc w:val="both"/>
              <w:rPr>
                <w:lang w:val="pt-BR"/>
              </w:rPr>
            </w:pPr>
            <w:r w:rsidRPr="00C627DA">
              <w:rPr>
                <w:b/>
                <w:lang w:val="pt-BR"/>
              </w:rPr>
              <w:t>Ator Principal:</w:t>
            </w:r>
          </w:p>
        </w:tc>
        <w:tc>
          <w:tcPr>
            <w:tcW w:w="4792" w:type="dxa"/>
            <w:gridSpan w:val="2"/>
            <w:shd w:val="clear" w:color="auto" w:fill="FFFFFF"/>
          </w:tcPr>
          <w:p w14:paraId="757323F0" w14:textId="4B4B7BD7" w:rsidR="00B62906" w:rsidRDefault="00B62906" w:rsidP="00123181">
            <w:pPr>
              <w:jc w:val="both"/>
              <w:rPr>
                <w:lang w:val="pt-BR"/>
              </w:rPr>
            </w:pPr>
            <w:r w:rsidRPr="00C627DA">
              <w:rPr>
                <w:lang w:val="pt-BR"/>
              </w:rPr>
              <w:t>Administrador.</w:t>
            </w:r>
          </w:p>
        </w:tc>
      </w:tr>
      <w:tr w:rsidR="00B62906" w:rsidRPr="005C6710" w14:paraId="5BEB59BA" w14:textId="77777777" w:rsidTr="007D6B3C">
        <w:trPr>
          <w:jc w:val="center"/>
        </w:trPr>
        <w:tc>
          <w:tcPr>
            <w:tcW w:w="4501" w:type="dxa"/>
            <w:gridSpan w:val="3"/>
            <w:shd w:val="clear" w:color="auto" w:fill="FFFFFF"/>
          </w:tcPr>
          <w:p w14:paraId="18EDEA90" w14:textId="35B5F058" w:rsidR="00B62906" w:rsidRPr="00C627DA" w:rsidRDefault="00B62906" w:rsidP="00123181">
            <w:pPr>
              <w:jc w:val="both"/>
              <w:rPr>
                <w:b/>
                <w:lang w:val="pt-BR"/>
              </w:rPr>
            </w:pPr>
            <w:r w:rsidRPr="00C627DA">
              <w:rPr>
                <w:b/>
                <w:lang w:val="pt-BR"/>
              </w:rPr>
              <w:t>Pré-Condição:</w:t>
            </w:r>
          </w:p>
        </w:tc>
        <w:tc>
          <w:tcPr>
            <w:tcW w:w="4792" w:type="dxa"/>
            <w:gridSpan w:val="2"/>
            <w:shd w:val="clear" w:color="auto" w:fill="FFFFFF"/>
          </w:tcPr>
          <w:p w14:paraId="7A4C4B22" w14:textId="1FD2353D" w:rsidR="00B62906" w:rsidRPr="00C627DA" w:rsidRDefault="00B62906" w:rsidP="00123181">
            <w:pPr>
              <w:jc w:val="both"/>
              <w:rPr>
                <w:lang w:val="pt-BR"/>
              </w:rPr>
            </w:pPr>
            <w:r w:rsidRPr="00C627DA">
              <w:rPr>
                <w:lang w:val="pt-BR"/>
              </w:rPr>
              <w:t>O administrador deve estar logado no site.</w:t>
            </w:r>
          </w:p>
        </w:tc>
      </w:tr>
      <w:tr w:rsidR="00B62906" w:rsidRPr="00170E4B" w14:paraId="7A0B60C8" w14:textId="77777777" w:rsidTr="00123181">
        <w:trPr>
          <w:jc w:val="center"/>
        </w:trPr>
        <w:tc>
          <w:tcPr>
            <w:tcW w:w="9293" w:type="dxa"/>
            <w:gridSpan w:val="5"/>
            <w:shd w:val="clear" w:color="auto" w:fill="A3FFD1"/>
          </w:tcPr>
          <w:p w14:paraId="34B0B48D" w14:textId="379087C1" w:rsidR="00B62906" w:rsidRPr="00C627DA" w:rsidRDefault="00B62906" w:rsidP="00123181">
            <w:pPr>
              <w:jc w:val="center"/>
              <w:rPr>
                <w:lang w:val="pt-BR"/>
              </w:rPr>
            </w:pPr>
            <w:r w:rsidRPr="00C627DA">
              <w:rPr>
                <w:b/>
                <w:lang w:val="pt-BR"/>
              </w:rPr>
              <w:t>Fluxo Principal</w:t>
            </w:r>
          </w:p>
        </w:tc>
      </w:tr>
      <w:tr w:rsidR="00B62906" w:rsidRPr="00170E4B" w14:paraId="047B1E08" w14:textId="77777777" w:rsidTr="00123181">
        <w:trPr>
          <w:jc w:val="center"/>
        </w:trPr>
        <w:tc>
          <w:tcPr>
            <w:tcW w:w="4501" w:type="dxa"/>
            <w:gridSpan w:val="3"/>
            <w:shd w:val="clear" w:color="auto" w:fill="D9FFEC"/>
          </w:tcPr>
          <w:p w14:paraId="2AFFFFBA" w14:textId="418AFCA2" w:rsidR="00B62906" w:rsidRPr="00C627DA" w:rsidRDefault="00B62906" w:rsidP="00123181">
            <w:pPr>
              <w:jc w:val="both"/>
              <w:rPr>
                <w:b/>
                <w:lang w:val="pt-BR"/>
              </w:rPr>
            </w:pPr>
            <w:r w:rsidRPr="00C627DA">
              <w:rPr>
                <w:b/>
                <w:lang w:val="pt-BR"/>
              </w:rPr>
              <w:t>Ações dos Atores:</w:t>
            </w:r>
          </w:p>
        </w:tc>
        <w:tc>
          <w:tcPr>
            <w:tcW w:w="4792" w:type="dxa"/>
            <w:gridSpan w:val="2"/>
            <w:shd w:val="clear" w:color="auto" w:fill="D9FFEC"/>
          </w:tcPr>
          <w:p w14:paraId="3A02476E" w14:textId="0C0A9ADC" w:rsidR="00B62906" w:rsidRPr="00C627DA" w:rsidRDefault="00B62906" w:rsidP="00123181">
            <w:pPr>
              <w:jc w:val="both"/>
              <w:rPr>
                <w:lang w:val="pt-BR"/>
              </w:rPr>
            </w:pPr>
            <w:r w:rsidRPr="00C627DA">
              <w:rPr>
                <w:b/>
                <w:lang w:val="pt-BR"/>
              </w:rPr>
              <w:t>Ações do Sistema:</w:t>
            </w:r>
          </w:p>
        </w:tc>
      </w:tr>
      <w:tr w:rsidR="00B62906" w:rsidRPr="00170E4B" w14:paraId="4CF14579" w14:textId="77777777" w:rsidTr="007D6B3C">
        <w:trPr>
          <w:jc w:val="center"/>
        </w:trPr>
        <w:tc>
          <w:tcPr>
            <w:tcW w:w="4501" w:type="dxa"/>
            <w:gridSpan w:val="3"/>
            <w:shd w:val="clear" w:color="auto" w:fill="FFFFFF"/>
          </w:tcPr>
          <w:p w14:paraId="77CA9D1E" w14:textId="0DE3B2C1" w:rsidR="00B62906" w:rsidRPr="00C627DA" w:rsidRDefault="00B62906" w:rsidP="00123181">
            <w:pPr>
              <w:jc w:val="both"/>
              <w:rPr>
                <w:b/>
                <w:lang w:val="pt-BR"/>
              </w:rPr>
            </w:pPr>
            <w:r w:rsidRPr="00C627DA">
              <w:rPr>
                <w:lang w:val="pt-BR"/>
              </w:rPr>
              <w:t>1. Cli</w:t>
            </w:r>
            <w:r>
              <w:rPr>
                <w:lang w:val="pt-BR"/>
              </w:rPr>
              <w:t>car em “Gerenciamento de Sensores</w:t>
            </w:r>
            <w:r w:rsidRPr="00C627DA">
              <w:rPr>
                <w:lang w:val="pt-BR"/>
              </w:rPr>
              <w:t>” no menu de seleção.</w:t>
            </w:r>
          </w:p>
        </w:tc>
        <w:tc>
          <w:tcPr>
            <w:tcW w:w="4792" w:type="dxa"/>
            <w:gridSpan w:val="2"/>
            <w:shd w:val="clear" w:color="auto" w:fill="FFFFFF"/>
          </w:tcPr>
          <w:p w14:paraId="734D5EDE" w14:textId="77777777" w:rsidR="00B62906" w:rsidRDefault="00B62906" w:rsidP="00123181">
            <w:pPr>
              <w:jc w:val="both"/>
              <w:rPr>
                <w:lang w:val="pt-BR"/>
              </w:rPr>
            </w:pPr>
            <w:r w:rsidRPr="00C627DA">
              <w:rPr>
                <w:lang w:val="pt-BR"/>
              </w:rPr>
              <w:t>2. Exibir o sub-menu de Gerenciamento de Sensores, com as informações:</w:t>
            </w:r>
          </w:p>
          <w:p w14:paraId="32FA71EC" w14:textId="7A3D52CC" w:rsidR="00B62906" w:rsidRPr="00C627DA" w:rsidRDefault="00B62906" w:rsidP="00123181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-Pesquisar Sensor.</w:t>
            </w:r>
          </w:p>
        </w:tc>
      </w:tr>
      <w:tr w:rsidR="00B62906" w:rsidRPr="005C6710" w14:paraId="7BC3E94F" w14:textId="77777777" w:rsidTr="007D6B3C">
        <w:trPr>
          <w:jc w:val="center"/>
        </w:trPr>
        <w:tc>
          <w:tcPr>
            <w:tcW w:w="4501" w:type="dxa"/>
            <w:gridSpan w:val="3"/>
            <w:shd w:val="clear" w:color="auto" w:fill="FFFFFF"/>
          </w:tcPr>
          <w:p w14:paraId="2EE4C262" w14:textId="1D9E4888" w:rsidR="00B62906" w:rsidRPr="00C627DA" w:rsidRDefault="00B62906" w:rsidP="00123181">
            <w:pPr>
              <w:jc w:val="both"/>
              <w:rPr>
                <w:b/>
                <w:lang w:val="pt-BR"/>
              </w:rPr>
            </w:pPr>
            <w:r w:rsidRPr="00C627DA">
              <w:rPr>
                <w:lang w:val="pt-BR"/>
              </w:rPr>
              <w:t>3. Fim do Caso de Uso.</w:t>
            </w:r>
          </w:p>
        </w:tc>
        <w:tc>
          <w:tcPr>
            <w:tcW w:w="4792" w:type="dxa"/>
            <w:gridSpan w:val="2"/>
            <w:shd w:val="clear" w:color="auto" w:fill="FFFFFF"/>
          </w:tcPr>
          <w:p w14:paraId="1901F941" w14:textId="77777777" w:rsidR="00B62906" w:rsidRPr="00C627DA" w:rsidRDefault="00B62906" w:rsidP="00123181">
            <w:pPr>
              <w:jc w:val="both"/>
              <w:rPr>
                <w:lang w:val="pt-BR"/>
              </w:rPr>
            </w:pPr>
          </w:p>
        </w:tc>
      </w:tr>
      <w:tr w:rsidR="00B62906" w:rsidRPr="00170E4B" w14:paraId="4EF661F5" w14:textId="77777777" w:rsidTr="00500CA6">
        <w:trPr>
          <w:jc w:val="center"/>
        </w:trPr>
        <w:tc>
          <w:tcPr>
            <w:tcW w:w="9293" w:type="dxa"/>
            <w:gridSpan w:val="5"/>
            <w:shd w:val="clear" w:color="auto" w:fill="A3FFD1"/>
          </w:tcPr>
          <w:p w14:paraId="68CE5742" w14:textId="75DC57A6" w:rsidR="00B62906" w:rsidRPr="00500CA6" w:rsidRDefault="00B62906" w:rsidP="00500CA6">
            <w:pPr>
              <w:jc w:val="center"/>
              <w:rPr>
                <w:b/>
                <w:lang w:val="pt-BR"/>
              </w:rPr>
            </w:pPr>
            <w:r w:rsidRPr="00500CA6">
              <w:rPr>
                <w:b/>
                <w:lang w:val="pt-BR"/>
              </w:rPr>
              <w:t>Fluxo Alternativo Editar Sensor</w:t>
            </w:r>
          </w:p>
        </w:tc>
      </w:tr>
      <w:tr w:rsidR="00B62906" w:rsidRPr="005C6710" w14:paraId="2D395152" w14:textId="77777777" w:rsidTr="007D6B3C">
        <w:trPr>
          <w:jc w:val="center"/>
        </w:trPr>
        <w:tc>
          <w:tcPr>
            <w:tcW w:w="4501" w:type="dxa"/>
            <w:gridSpan w:val="3"/>
            <w:shd w:val="clear" w:color="auto" w:fill="FFFFFF"/>
          </w:tcPr>
          <w:p w14:paraId="2D14FF1F" w14:textId="3AD170AE" w:rsidR="00B62906" w:rsidRDefault="00B62906" w:rsidP="00500CA6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3. Selecionar o botão “Editar” e abrir um modal para editar sensor.</w:t>
            </w:r>
          </w:p>
        </w:tc>
        <w:tc>
          <w:tcPr>
            <w:tcW w:w="4792" w:type="dxa"/>
            <w:gridSpan w:val="2"/>
            <w:shd w:val="clear" w:color="auto" w:fill="FFFFFF"/>
          </w:tcPr>
          <w:p w14:paraId="198C0F72" w14:textId="7C620D86" w:rsidR="00B62906" w:rsidRDefault="00B62906" w:rsidP="00123181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4. Executar Caso de Uso “Editar Sensor”</w:t>
            </w:r>
          </w:p>
        </w:tc>
      </w:tr>
      <w:tr w:rsidR="00B62906" w:rsidRPr="005C6710" w14:paraId="74770965" w14:textId="77777777" w:rsidTr="007D6B3C">
        <w:trPr>
          <w:jc w:val="center"/>
        </w:trPr>
        <w:tc>
          <w:tcPr>
            <w:tcW w:w="4501" w:type="dxa"/>
            <w:gridSpan w:val="3"/>
            <w:shd w:val="clear" w:color="auto" w:fill="FFFFFF"/>
          </w:tcPr>
          <w:p w14:paraId="46FB1E74" w14:textId="77777777" w:rsidR="00B62906" w:rsidRDefault="00B62906" w:rsidP="00123181">
            <w:pPr>
              <w:jc w:val="both"/>
              <w:rPr>
                <w:lang w:val="pt-BR"/>
              </w:rPr>
            </w:pPr>
          </w:p>
        </w:tc>
        <w:tc>
          <w:tcPr>
            <w:tcW w:w="4792" w:type="dxa"/>
            <w:gridSpan w:val="2"/>
            <w:shd w:val="clear" w:color="auto" w:fill="FFFFFF"/>
          </w:tcPr>
          <w:p w14:paraId="2ACC2368" w14:textId="2004A2C2" w:rsidR="00B62906" w:rsidRDefault="00B62906" w:rsidP="00123181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5. Fim de Caso de Uso.</w:t>
            </w:r>
          </w:p>
        </w:tc>
      </w:tr>
      <w:tr w:rsidR="00B62906" w:rsidRPr="00170E4B" w14:paraId="0573A2C8" w14:textId="77777777" w:rsidTr="00500CA6">
        <w:trPr>
          <w:jc w:val="center"/>
        </w:trPr>
        <w:tc>
          <w:tcPr>
            <w:tcW w:w="9293" w:type="dxa"/>
            <w:gridSpan w:val="5"/>
            <w:shd w:val="clear" w:color="auto" w:fill="A3FFD1"/>
          </w:tcPr>
          <w:p w14:paraId="535BD7D3" w14:textId="54CC83A1" w:rsidR="00B62906" w:rsidRPr="00500CA6" w:rsidRDefault="00B62906" w:rsidP="00500CA6">
            <w:pPr>
              <w:jc w:val="center"/>
              <w:rPr>
                <w:b/>
                <w:lang w:val="pt-BR"/>
              </w:rPr>
            </w:pPr>
            <w:r w:rsidRPr="00500CA6">
              <w:rPr>
                <w:b/>
                <w:lang w:val="pt-BR"/>
              </w:rPr>
              <w:t xml:space="preserve">Fluxo Principal </w:t>
            </w:r>
            <w:r>
              <w:rPr>
                <w:b/>
                <w:lang w:val="pt-BR"/>
              </w:rPr>
              <w:t xml:space="preserve">- </w:t>
            </w:r>
            <w:r w:rsidRPr="00500CA6">
              <w:rPr>
                <w:b/>
                <w:lang w:val="pt-BR"/>
              </w:rPr>
              <w:t>Editar Sensor</w:t>
            </w:r>
          </w:p>
        </w:tc>
      </w:tr>
      <w:tr w:rsidR="00B62906" w:rsidRPr="00170E4B" w14:paraId="67BCB441" w14:textId="77777777" w:rsidTr="007D6B3C">
        <w:trPr>
          <w:jc w:val="center"/>
        </w:trPr>
        <w:tc>
          <w:tcPr>
            <w:tcW w:w="4501" w:type="dxa"/>
            <w:gridSpan w:val="3"/>
            <w:shd w:val="clear" w:color="auto" w:fill="FFFFFF"/>
          </w:tcPr>
          <w:p w14:paraId="14FD998F" w14:textId="77777777" w:rsidR="00B62906" w:rsidRDefault="00B62906" w:rsidP="00123181">
            <w:pPr>
              <w:jc w:val="both"/>
              <w:rPr>
                <w:lang w:val="pt-BR"/>
              </w:rPr>
            </w:pPr>
          </w:p>
        </w:tc>
        <w:tc>
          <w:tcPr>
            <w:tcW w:w="4792" w:type="dxa"/>
            <w:gridSpan w:val="2"/>
            <w:shd w:val="clear" w:color="auto" w:fill="FFFFFF"/>
          </w:tcPr>
          <w:p w14:paraId="0EF623CB" w14:textId="78E3935F" w:rsidR="00B62906" w:rsidRPr="00C627DA" w:rsidRDefault="00B62906" w:rsidP="00500CA6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3. Exibe a tela de Editar</w:t>
            </w:r>
            <w:r w:rsidRPr="00C627DA">
              <w:rPr>
                <w:lang w:val="pt-BR"/>
              </w:rPr>
              <w:t xml:space="preserve"> Sensor, com a caixa de combinação:</w:t>
            </w:r>
          </w:p>
          <w:p w14:paraId="13C7DF11" w14:textId="76FF67F7" w:rsidR="00B62906" w:rsidRDefault="00B62906" w:rsidP="00500CA6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- Tipo de Sensor;</w:t>
            </w:r>
          </w:p>
          <w:p w14:paraId="5FF8D2D2" w14:textId="457CA373" w:rsidR="00B62906" w:rsidRDefault="00FE63E2" w:rsidP="00500CA6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-Nome do Sensor</w:t>
            </w:r>
            <w:r w:rsidR="00B62906">
              <w:rPr>
                <w:lang w:val="pt-BR"/>
              </w:rPr>
              <w:t>.</w:t>
            </w:r>
          </w:p>
        </w:tc>
      </w:tr>
      <w:tr w:rsidR="00B62906" w:rsidRPr="005C6710" w14:paraId="71CDBF3D" w14:textId="77777777" w:rsidTr="007D6B3C">
        <w:trPr>
          <w:jc w:val="center"/>
        </w:trPr>
        <w:tc>
          <w:tcPr>
            <w:tcW w:w="4501" w:type="dxa"/>
            <w:gridSpan w:val="3"/>
            <w:shd w:val="clear" w:color="auto" w:fill="FFFFFF"/>
          </w:tcPr>
          <w:p w14:paraId="2DB5B4EB" w14:textId="13F982E2" w:rsidR="00B62906" w:rsidRDefault="00B62906" w:rsidP="00500CA6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4</w:t>
            </w:r>
            <w:r w:rsidRPr="00C627DA">
              <w:rPr>
                <w:lang w:val="pt-BR"/>
              </w:rPr>
              <w:t>. Digita no campo deseja</w:t>
            </w:r>
            <w:r>
              <w:rPr>
                <w:lang w:val="pt-BR"/>
              </w:rPr>
              <w:t>do o sensor a ser editado</w:t>
            </w:r>
            <w:r w:rsidRPr="00C627DA">
              <w:rPr>
                <w:lang w:val="pt-BR"/>
              </w:rPr>
              <w:t>.</w:t>
            </w:r>
          </w:p>
        </w:tc>
        <w:tc>
          <w:tcPr>
            <w:tcW w:w="4792" w:type="dxa"/>
            <w:gridSpan w:val="2"/>
            <w:shd w:val="clear" w:color="auto" w:fill="FFFFFF"/>
          </w:tcPr>
          <w:p w14:paraId="2EEA6913" w14:textId="77777777" w:rsidR="00B62906" w:rsidRDefault="00B62906" w:rsidP="00500CA6">
            <w:pPr>
              <w:jc w:val="both"/>
              <w:rPr>
                <w:lang w:val="pt-BR"/>
              </w:rPr>
            </w:pPr>
          </w:p>
        </w:tc>
      </w:tr>
      <w:tr w:rsidR="00B62906" w:rsidRPr="005C6710" w14:paraId="3990CF99" w14:textId="77777777" w:rsidTr="007D6B3C">
        <w:trPr>
          <w:jc w:val="center"/>
        </w:trPr>
        <w:tc>
          <w:tcPr>
            <w:tcW w:w="4501" w:type="dxa"/>
            <w:gridSpan w:val="3"/>
            <w:shd w:val="clear" w:color="auto" w:fill="FFFFFF"/>
          </w:tcPr>
          <w:p w14:paraId="004F85E9" w14:textId="53F74023" w:rsidR="00B62906" w:rsidRDefault="00B62906" w:rsidP="00500CA6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5. Clica no botão “Salvar”.</w:t>
            </w:r>
          </w:p>
        </w:tc>
        <w:tc>
          <w:tcPr>
            <w:tcW w:w="4792" w:type="dxa"/>
            <w:gridSpan w:val="2"/>
            <w:shd w:val="clear" w:color="auto" w:fill="FFFFFF"/>
          </w:tcPr>
          <w:p w14:paraId="05D0E293" w14:textId="4F645495" w:rsidR="00B62906" w:rsidRDefault="00B62906" w:rsidP="00500CA6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6</w:t>
            </w:r>
            <w:r w:rsidRPr="00C627DA">
              <w:rPr>
                <w:lang w:val="pt-BR"/>
              </w:rPr>
              <w:t>. Retornar ao passo 3 do Fluxo Principal.</w:t>
            </w:r>
          </w:p>
        </w:tc>
      </w:tr>
      <w:tr w:rsidR="00B62906" w:rsidRPr="005C6710" w14:paraId="3B9FB0C5" w14:textId="77777777" w:rsidTr="007D6B3C">
        <w:trPr>
          <w:trHeight w:val="460"/>
          <w:jc w:val="center"/>
        </w:trPr>
        <w:tc>
          <w:tcPr>
            <w:tcW w:w="4501" w:type="dxa"/>
            <w:gridSpan w:val="3"/>
            <w:shd w:val="clear" w:color="auto" w:fill="FFFFFF"/>
          </w:tcPr>
          <w:p w14:paraId="0D088502" w14:textId="445CFE29" w:rsidR="00B62906" w:rsidRPr="00C627DA" w:rsidRDefault="00B62906" w:rsidP="00500CA6">
            <w:pPr>
              <w:tabs>
                <w:tab w:val="center" w:pos="2022"/>
              </w:tabs>
              <w:rPr>
                <w:lang w:val="pt-BR"/>
              </w:rPr>
            </w:pPr>
            <w:r>
              <w:rPr>
                <w:lang w:val="pt-BR"/>
              </w:rPr>
              <w:t>5. Clica no botão “Cancelar”.</w:t>
            </w:r>
          </w:p>
        </w:tc>
        <w:tc>
          <w:tcPr>
            <w:tcW w:w="4792" w:type="dxa"/>
            <w:gridSpan w:val="2"/>
            <w:shd w:val="clear" w:color="auto" w:fill="FFFFFF"/>
          </w:tcPr>
          <w:p w14:paraId="167FB06B" w14:textId="1A552613" w:rsidR="00B62906" w:rsidRPr="00C627DA" w:rsidRDefault="00B62906" w:rsidP="00500CA6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6</w:t>
            </w:r>
            <w:r w:rsidRPr="00C627DA">
              <w:rPr>
                <w:lang w:val="pt-BR"/>
              </w:rPr>
              <w:t>. Retornar ao passo</w:t>
            </w:r>
            <w:r>
              <w:rPr>
                <w:lang w:val="pt-BR"/>
              </w:rPr>
              <w:t xml:space="preserve"> 2</w:t>
            </w:r>
            <w:r w:rsidRPr="00C627DA">
              <w:rPr>
                <w:lang w:val="pt-BR"/>
              </w:rPr>
              <w:t xml:space="preserve"> do Fluxo Principal.</w:t>
            </w:r>
          </w:p>
        </w:tc>
      </w:tr>
      <w:tr w:rsidR="00B62906" w:rsidRPr="005C6710" w14:paraId="3AE29D4D" w14:textId="77777777" w:rsidTr="007D6B3C">
        <w:trPr>
          <w:trHeight w:val="372"/>
          <w:jc w:val="center"/>
        </w:trPr>
        <w:tc>
          <w:tcPr>
            <w:tcW w:w="4501" w:type="dxa"/>
            <w:gridSpan w:val="3"/>
            <w:shd w:val="clear" w:color="auto" w:fill="FFFFFF"/>
          </w:tcPr>
          <w:p w14:paraId="784D3C5F" w14:textId="77777777" w:rsidR="00B62906" w:rsidRPr="00C627DA" w:rsidRDefault="00B62906" w:rsidP="00500CA6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4</w:t>
            </w:r>
            <w:r w:rsidRPr="00C627DA">
              <w:rPr>
                <w:lang w:val="pt-BR"/>
              </w:rPr>
              <w:t xml:space="preserve">. Clicar no botão </w:t>
            </w:r>
            <w:r>
              <w:rPr>
                <w:lang w:val="pt-BR"/>
              </w:rPr>
              <w:t>“S</w:t>
            </w:r>
            <w:r w:rsidRPr="00C627DA">
              <w:rPr>
                <w:lang w:val="pt-BR"/>
              </w:rPr>
              <w:t>alvar</w:t>
            </w:r>
            <w:r>
              <w:rPr>
                <w:lang w:val="pt-BR"/>
              </w:rPr>
              <w:t>”</w:t>
            </w:r>
            <w:r w:rsidRPr="00C627DA">
              <w:rPr>
                <w:lang w:val="pt-BR"/>
              </w:rPr>
              <w:t>.</w:t>
            </w:r>
          </w:p>
        </w:tc>
        <w:tc>
          <w:tcPr>
            <w:tcW w:w="4792" w:type="dxa"/>
            <w:gridSpan w:val="2"/>
            <w:shd w:val="clear" w:color="auto" w:fill="FFFFFF"/>
          </w:tcPr>
          <w:p w14:paraId="4611FB4D" w14:textId="77777777" w:rsidR="00B62906" w:rsidRPr="00C627DA" w:rsidRDefault="00B62906" w:rsidP="00500CA6">
            <w:pPr>
              <w:rPr>
                <w:lang w:val="pt-BR"/>
              </w:rPr>
            </w:pPr>
            <w:r>
              <w:rPr>
                <w:lang w:val="pt-BR"/>
              </w:rPr>
              <w:t>5. Edita as informações do Sensor selecionado</w:t>
            </w:r>
            <w:r w:rsidRPr="00C627DA">
              <w:rPr>
                <w:lang w:val="pt-BR"/>
              </w:rPr>
              <w:t xml:space="preserve"> no Banco de Dados.</w:t>
            </w:r>
          </w:p>
        </w:tc>
      </w:tr>
      <w:tr w:rsidR="00B62906" w:rsidRPr="005C6710" w14:paraId="0E78760E" w14:textId="77777777" w:rsidTr="007D6B3C">
        <w:trPr>
          <w:trHeight w:val="136"/>
          <w:jc w:val="center"/>
        </w:trPr>
        <w:tc>
          <w:tcPr>
            <w:tcW w:w="4501" w:type="dxa"/>
            <w:gridSpan w:val="3"/>
            <w:shd w:val="clear" w:color="auto" w:fill="FFFFFF"/>
          </w:tcPr>
          <w:p w14:paraId="22B97521" w14:textId="77777777" w:rsidR="00B62906" w:rsidRPr="00C627DA" w:rsidRDefault="00B62906" w:rsidP="00500CA6">
            <w:pPr>
              <w:jc w:val="both"/>
              <w:rPr>
                <w:lang w:val="pt-BR"/>
              </w:rPr>
            </w:pPr>
          </w:p>
        </w:tc>
        <w:tc>
          <w:tcPr>
            <w:tcW w:w="4792" w:type="dxa"/>
            <w:gridSpan w:val="2"/>
            <w:shd w:val="clear" w:color="auto" w:fill="FFFFFF"/>
          </w:tcPr>
          <w:p w14:paraId="3FCF4AE1" w14:textId="77777777" w:rsidR="00B62906" w:rsidRPr="00C627DA" w:rsidRDefault="00B62906" w:rsidP="00500CA6">
            <w:pPr>
              <w:rPr>
                <w:lang w:val="pt-BR"/>
              </w:rPr>
            </w:pPr>
            <w:r>
              <w:rPr>
                <w:lang w:val="pt-BR"/>
              </w:rPr>
              <w:t>6</w:t>
            </w:r>
            <w:r w:rsidRPr="00C627DA">
              <w:rPr>
                <w:lang w:val="pt-BR"/>
              </w:rPr>
              <w:t>. Retornar ao passo 3 do Fluxo Principal.</w:t>
            </w:r>
          </w:p>
        </w:tc>
      </w:tr>
      <w:tr w:rsidR="00B62906" w:rsidRPr="005C6710" w14:paraId="763B3677" w14:textId="77777777" w:rsidTr="00DF5842">
        <w:trPr>
          <w:jc w:val="center"/>
        </w:trPr>
        <w:tc>
          <w:tcPr>
            <w:tcW w:w="9293" w:type="dxa"/>
            <w:gridSpan w:val="5"/>
            <w:shd w:val="clear" w:color="auto" w:fill="A3FFD1"/>
          </w:tcPr>
          <w:p w14:paraId="3E55A22C" w14:textId="1920072E" w:rsidR="00B62906" w:rsidRPr="00C627DA" w:rsidRDefault="00B62906" w:rsidP="00FE63E2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Fluxo Alternativo A – </w:t>
            </w:r>
            <w:r w:rsidR="00FE63E2">
              <w:rPr>
                <w:b/>
                <w:lang w:val="pt-BR"/>
              </w:rPr>
              <w:t>Nome de Sensor</w:t>
            </w:r>
            <w:r>
              <w:rPr>
                <w:b/>
                <w:lang w:val="pt-BR"/>
              </w:rPr>
              <w:t xml:space="preserve"> repetido.</w:t>
            </w:r>
          </w:p>
        </w:tc>
      </w:tr>
      <w:tr w:rsidR="00B62906" w:rsidRPr="005C6710" w14:paraId="2F8924CE" w14:textId="77777777" w:rsidTr="007D6B3C">
        <w:trPr>
          <w:jc w:val="center"/>
        </w:trPr>
        <w:tc>
          <w:tcPr>
            <w:tcW w:w="4501" w:type="dxa"/>
            <w:gridSpan w:val="3"/>
            <w:shd w:val="clear" w:color="auto" w:fill="auto"/>
          </w:tcPr>
          <w:p w14:paraId="58A5742E" w14:textId="77777777" w:rsidR="00B62906" w:rsidRPr="00C627DA" w:rsidRDefault="00B62906" w:rsidP="00500CA6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4. Clicar no botão “Salvar”.</w:t>
            </w:r>
          </w:p>
        </w:tc>
        <w:tc>
          <w:tcPr>
            <w:tcW w:w="4792" w:type="dxa"/>
            <w:gridSpan w:val="2"/>
            <w:shd w:val="clear" w:color="auto" w:fill="auto"/>
          </w:tcPr>
          <w:p w14:paraId="5E66F9C7" w14:textId="70B913B5" w:rsidR="00B62906" w:rsidRPr="00C627DA" w:rsidRDefault="00B62906" w:rsidP="00FE63E2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4. Exibe mensagem “</w:t>
            </w:r>
            <w:r w:rsidR="00FE63E2">
              <w:rPr>
                <w:lang w:val="pt-BR"/>
              </w:rPr>
              <w:t>N</w:t>
            </w:r>
            <w:r>
              <w:rPr>
                <w:lang w:val="pt-BR"/>
              </w:rPr>
              <w:t>o</w:t>
            </w:r>
            <w:r w:rsidR="00FE63E2">
              <w:rPr>
                <w:lang w:val="pt-BR"/>
              </w:rPr>
              <w:t>me</w:t>
            </w:r>
            <w:r>
              <w:rPr>
                <w:lang w:val="pt-BR"/>
              </w:rPr>
              <w:t xml:space="preserve"> já utilizado, favor digite </w:t>
            </w:r>
            <w:r>
              <w:rPr>
                <w:lang w:val="pt-BR"/>
              </w:rPr>
              <w:lastRenderedPageBreak/>
              <w:t>outro”</w:t>
            </w:r>
          </w:p>
        </w:tc>
      </w:tr>
      <w:tr w:rsidR="00B62906" w:rsidRPr="005C6710" w14:paraId="6E5ECB32" w14:textId="77777777" w:rsidTr="007D6B3C">
        <w:trPr>
          <w:trHeight w:val="340"/>
          <w:jc w:val="center"/>
        </w:trPr>
        <w:tc>
          <w:tcPr>
            <w:tcW w:w="4501" w:type="dxa"/>
            <w:gridSpan w:val="3"/>
            <w:shd w:val="clear" w:color="auto" w:fill="auto"/>
          </w:tcPr>
          <w:p w14:paraId="3B55C0B0" w14:textId="77777777" w:rsidR="00B62906" w:rsidRPr="003719E5" w:rsidRDefault="00B62906" w:rsidP="00500CA6">
            <w:pPr>
              <w:pStyle w:val="Cabealho1"/>
              <w:numPr>
                <w:ilvl w:val="0"/>
                <w:numId w:val="0"/>
              </w:numPr>
              <w:ind w:left="720" w:hanging="720"/>
              <w:rPr>
                <w:rFonts w:ascii="Times New Roman" w:hAnsi="Times New Roman"/>
                <w:b w:val="0"/>
                <w:sz w:val="20"/>
                <w:lang w:val="pt-BR"/>
              </w:rPr>
            </w:pPr>
          </w:p>
        </w:tc>
        <w:tc>
          <w:tcPr>
            <w:tcW w:w="4792" w:type="dxa"/>
            <w:gridSpan w:val="2"/>
            <w:shd w:val="clear" w:color="auto" w:fill="auto"/>
          </w:tcPr>
          <w:p w14:paraId="63CDEF36" w14:textId="77777777" w:rsidR="00B62906" w:rsidRPr="007D6B3C" w:rsidRDefault="00B62906" w:rsidP="00500CA6">
            <w:pPr>
              <w:jc w:val="both"/>
              <w:rPr>
                <w:lang w:val="pt-BR"/>
              </w:rPr>
            </w:pPr>
            <w:r w:rsidRPr="007D6B3C">
              <w:rPr>
                <w:lang w:val="pt-BR"/>
              </w:rPr>
              <w:t xml:space="preserve">5. Retornar ao passo 3 </w:t>
            </w:r>
            <w:r>
              <w:rPr>
                <w:lang w:val="pt-BR"/>
              </w:rPr>
              <w:t>do Fluxo Alternativo A – Editar</w:t>
            </w:r>
            <w:r w:rsidRPr="007D6B3C">
              <w:rPr>
                <w:lang w:val="pt-BR"/>
              </w:rPr>
              <w:t xml:space="preserve"> Sensor.</w:t>
            </w:r>
          </w:p>
        </w:tc>
      </w:tr>
      <w:tr w:rsidR="00B62906" w:rsidRPr="005C6710" w14:paraId="165367E6" w14:textId="77777777" w:rsidTr="00DF5842">
        <w:trPr>
          <w:jc w:val="center"/>
        </w:trPr>
        <w:tc>
          <w:tcPr>
            <w:tcW w:w="9293" w:type="dxa"/>
            <w:gridSpan w:val="5"/>
            <w:shd w:val="clear" w:color="auto" w:fill="A3FFD1"/>
          </w:tcPr>
          <w:p w14:paraId="45A64289" w14:textId="491902E0" w:rsidR="00B62906" w:rsidRPr="00C627DA" w:rsidRDefault="00B62906" w:rsidP="00500CA6">
            <w:pPr>
              <w:tabs>
                <w:tab w:val="left" w:pos="3210"/>
                <w:tab w:val="center" w:pos="4153"/>
              </w:tabs>
              <w:jc w:val="center"/>
              <w:rPr>
                <w:color w:val="FFFFFF"/>
                <w:lang w:val="pt-BR"/>
              </w:rPr>
            </w:pPr>
            <w:r>
              <w:rPr>
                <w:b/>
                <w:lang w:val="pt-BR"/>
              </w:rPr>
              <w:t>Fluxo Alternativo B</w:t>
            </w:r>
            <w:r w:rsidRPr="00C627DA">
              <w:rPr>
                <w:b/>
                <w:lang w:val="pt-BR"/>
              </w:rPr>
              <w:t xml:space="preserve"> – Campos em branco</w:t>
            </w:r>
          </w:p>
        </w:tc>
      </w:tr>
      <w:tr w:rsidR="00B62906" w:rsidRPr="005C6710" w14:paraId="53D746E6" w14:textId="77777777" w:rsidTr="007D6B3C">
        <w:trPr>
          <w:jc w:val="center"/>
        </w:trPr>
        <w:tc>
          <w:tcPr>
            <w:tcW w:w="4501" w:type="dxa"/>
            <w:gridSpan w:val="3"/>
            <w:shd w:val="clear" w:color="auto" w:fill="auto"/>
          </w:tcPr>
          <w:p w14:paraId="18C5AC23" w14:textId="77777777" w:rsidR="00B62906" w:rsidRPr="007D6B3C" w:rsidRDefault="00B62906" w:rsidP="00500CA6">
            <w:pPr>
              <w:jc w:val="both"/>
              <w:rPr>
                <w:lang w:val="pt-BR"/>
              </w:rPr>
            </w:pPr>
            <w:r w:rsidRPr="007D6B3C">
              <w:rPr>
                <w:lang w:val="pt-BR"/>
              </w:rPr>
              <w:t>4. Clicar no botão “Salvar”.</w:t>
            </w:r>
          </w:p>
        </w:tc>
        <w:tc>
          <w:tcPr>
            <w:tcW w:w="4792" w:type="dxa"/>
            <w:gridSpan w:val="2"/>
            <w:shd w:val="clear" w:color="auto" w:fill="auto"/>
          </w:tcPr>
          <w:p w14:paraId="72697C6D" w14:textId="77777777" w:rsidR="00B62906" w:rsidRPr="00C627DA" w:rsidRDefault="00B62906" w:rsidP="00500CA6">
            <w:pPr>
              <w:tabs>
                <w:tab w:val="left" w:pos="1245"/>
              </w:tabs>
              <w:jc w:val="both"/>
              <w:rPr>
                <w:lang w:val="pt-BR"/>
              </w:rPr>
            </w:pPr>
            <w:r w:rsidRPr="00C627DA">
              <w:rPr>
                <w:lang w:val="pt-BR"/>
              </w:rPr>
              <w:t>3. Exibe a mensagem “Campo</w:t>
            </w:r>
            <w:r>
              <w:rPr>
                <w:lang w:val="pt-BR"/>
              </w:rPr>
              <w:t>s</w:t>
            </w:r>
            <w:r w:rsidRPr="00C627DA">
              <w:rPr>
                <w:lang w:val="pt-BR"/>
              </w:rPr>
              <w:t xml:space="preserve"> em branco</w:t>
            </w:r>
            <w:r>
              <w:rPr>
                <w:lang w:val="pt-BR"/>
              </w:rPr>
              <w:t>, por favor preencher todos os campos.</w:t>
            </w:r>
            <w:r w:rsidRPr="00C627DA">
              <w:rPr>
                <w:lang w:val="pt-BR"/>
              </w:rPr>
              <w:t>”.</w:t>
            </w:r>
          </w:p>
        </w:tc>
      </w:tr>
      <w:tr w:rsidR="00B62906" w:rsidRPr="005C6710" w14:paraId="55BCD3CF" w14:textId="77777777" w:rsidTr="007D6B3C">
        <w:trPr>
          <w:jc w:val="center"/>
        </w:trPr>
        <w:tc>
          <w:tcPr>
            <w:tcW w:w="4501" w:type="dxa"/>
            <w:gridSpan w:val="3"/>
            <w:shd w:val="clear" w:color="auto" w:fill="auto"/>
          </w:tcPr>
          <w:p w14:paraId="04C7D594" w14:textId="77777777" w:rsidR="00B62906" w:rsidRPr="00C627DA" w:rsidRDefault="00B62906" w:rsidP="00500CA6">
            <w:pPr>
              <w:jc w:val="both"/>
              <w:rPr>
                <w:lang w:val="pt-BR"/>
              </w:rPr>
            </w:pPr>
          </w:p>
        </w:tc>
        <w:tc>
          <w:tcPr>
            <w:tcW w:w="4792" w:type="dxa"/>
            <w:gridSpan w:val="2"/>
            <w:shd w:val="clear" w:color="auto" w:fill="auto"/>
          </w:tcPr>
          <w:p w14:paraId="01593116" w14:textId="77777777" w:rsidR="00B62906" w:rsidRPr="00C627DA" w:rsidRDefault="00B62906" w:rsidP="00500CA6">
            <w:pPr>
              <w:jc w:val="both"/>
              <w:rPr>
                <w:lang w:val="pt-BR"/>
              </w:rPr>
            </w:pPr>
            <w:r w:rsidRPr="00C627DA">
              <w:rPr>
                <w:lang w:val="pt-BR"/>
              </w:rPr>
              <w:t>4</w:t>
            </w:r>
            <w:r>
              <w:rPr>
                <w:lang w:val="pt-BR"/>
              </w:rPr>
              <w:t>. Retornar ao passo 3 do Fluxo Alternativo A – Editar Sensor</w:t>
            </w:r>
            <w:r w:rsidRPr="00C627DA">
              <w:rPr>
                <w:lang w:val="pt-BR"/>
              </w:rPr>
              <w:t>.</w:t>
            </w:r>
          </w:p>
        </w:tc>
      </w:tr>
      <w:tr w:rsidR="00B62906" w:rsidRPr="00170E4B" w14:paraId="36D121DD" w14:textId="77777777" w:rsidTr="00757B46">
        <w:trPr>
          <w:jc w:val="center"/>
        </w:trPr>
        <w:tc>
          <w:tcPr>
            <w:tcW w:w="9293" w:type="dxa"/>
            <w:gridSpan w:val="5"/>
            <w:shd w:val="clear" w:color="auto" w:fill="auto"/>
          </w:tcPr>
          <w:p w14:paraId="52E6F262" w14:textId="77777777" w:rsidR="00B62906" w:rsidRDefault="00B62906" w:rsidP="00206036">
            <w:pPr>
              <w:jc w:val="both"/>
              <w:rPr>
                <w:b/>
                <w:lang w:val="pt-BR"/>
              </w:rPr>
            </w:pPr>
            <w:r w:rsidRPr="00C627DA">
              <w:rPr>
                <w:b/>
                <w:lang w:val="pt-BR"/>
              </w:rPr>
              <w:t>Protótipo de Interface Indra:</w:t>
            </w:r>
            <w:r>
              <w:rPr>
                <w:b/>
                <w:lang w:val="pt-BR"/>
              </w:rPr>
              <w:t xml:space="preserve"> </w:t>
            </w:r>
          </w:p>
          <w:p w14:paraId="131F6778" w14:textId="00ED8534" w:rsidR="00B62906" w:rsidRPr="00C627DA" w:rsidRDefault="00B62906" w:rsidP="00206036">
            <w:pPr>
              <w:jc w:val="both"/>
              <w:rPr>
                <w:lang w:val="pt-BR"/>
              </w:rPr>
            </w:pPr>
            <w:r>
              <w:rPr>
                <w:noProof/>
                <w:lang w:val="pt-BR" w:eastAsia="pt-BR"/>
              </w:rPr>
              <w:t xml:space="preserve"> </w:t>
            </w:r>
            <w:r>
              <w:rPr>
                <w:noProof/>
                <w:lang w:val="pt-BR" w:eastAsia="pt-BR"/>
              </w:rPr>
              <w:drawing>
                <wp:inline distT="0" distB="0" distL="0" distR="0" wp14:anchorId="7C59F079" wp14:editId="216B5289">
                  <wp:extent cx="4794885" cy="2727325"/>
                  <wp:effectExtent l="0" t="0" r="0" b="0"/>
                  <wp:docPr id="150" name="Imagem 150" descr="C:\Users\aluno.AD\AppData\Local\Microsoft\Windows\INetCache\Content.Word\Print prototipo 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 descr="C:\Users\aluno.AD\AppData\Local\Microsoft\Windows\INetCache\Content.Word\Print prototipo 0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4885" cy="272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2906" w:rsidRPr="00170E4B" w14:paraId="268243D8" w14:textId="4259F2F7" w:rsidTr="00500CA6">
        <w:trPr>
          <w:jc w:val="center"/>
        </w:trPr>
        <w:tc>
          <w:tcPr>
            <w:tcW w:w="9293" w:type="dxa"/>
            <w:gridSpan w:val="5"/>
            <w:tcBorders>
              <w:left w:val="nil"/>
              <w:right w:val="nil"/>
            </w:tcBorders>
            <w:shd w:val="clear" w:color="auto" w:fill="auto"/>
          </w:tcPr>
          <w:p w14:paraId="3FAD5BA7" w14:textId="77777777" w:rsidR="00B62906" w:rsidRDefault="00B62906" w:rsidP="00500CA6">
            <w:pPr>
              <w:jc w:val="center"/>
              <w:rPr>
                <w:b/>
                <w:lang w:val="pt-BR"/>
              </w:rPr>
            </w:pPr>
          </w:p>
          <w:p w14:paraId="26BBF6FF" w14:textId="77777777" w:rsidR="00B62906" w:rsidRDefault="00B62906" w:rsidP="00500CA6">
            <w:pPr>
              <w:jc w:val="center"/>
              <w:rPr>
                <w:b/>
                <w:lang w:val="pt-BR"/>
              </w:rPr>
            </w:pPr>
          </w:p>
          <w:p w14:paraId="49783B0A" w14:textId="77777777" w:rsidR="00B62906" w:rsidRDefault="00B62906" w:rsidP="00500CA6">
            <w:pPr>
              <w:jc w:val="center"/>
              <w:rPr>
                <w:b/>
                <w:lang w:val="pt-BR"/>
              </w:rPr>
            </w:pPr>
          </w:p>
          <w:p w14:paraId="59660313" w14:textId="789E4FC1" w:rsidR="00B62906" w:rsidRDefault="00B62906" w:rsidP="00500CA6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4.2.4 Excluir Sensor</w:t>
            </w:r>
          </w:p>
          <w:p w14:paraId="0FCAB31E" w14:textId="7187D247" w:rsidR="00B62906" w:rsidRPr="00B254F7" w:rsidRDefault="00B62906" w:rsidP="00500CA6">
            <w:pPr>
              <w:jc w:val="center"/>
              <w:rPr>
                <w:b/>
                <w:lang w:val="pt-BR"/>
              </w:rPr>
            </w:pPr>
          </w:p>
        </w:tc>
      </w:tr>
      <w:tr w:rsidR="00B62906" w:rsidRPr="005C6710" w14:paraId="7A1A7DE6" w14:textId="77777777" w:rsidTr="00947883">
        <w:trPr>
          <w:jc w:val="center"/>
        </w:trPr>
        <w:tc>
          <w:tcPr>
            <w:tcW w:w="9293" w:type="dxa"/>
            <w:gridSpan w:val="5"/>
            <w:shd w:val="clear" w:color="auto" w:fill="A3FFD1"/>
          </w:tcPr>
          <w:p w14:paraId="072A3AB2" w14:textId="77777777" w:rsidR="00B62906" w:rsidRDefault="00B62906" w:rsidP="00947883">
            <w:pPr>
              <w:jc w:val="both"/>
              <w:rPr>
                <w:lang w:val="pt-BR"/>
              </w:rPr>
            </w:pPr>
            <w:r w:rsidRPr="00C627DA">
              <w:rPr>
                <w:b/>
                <w:bCs/>
                <w:lang w:val="pt-BR"/>
              </w:rPr>
              <w:t>Nome do Caso de Uso: Gerenciamento de Sensores</w:t>
            </w:r>
          </w:p>
        </w:tc>
      </w:tr>
      <w:tr w:rsidR="00B62906" w:rsidRPr="005C6710" w14:paraId="294278EA" w14:textId="77777777" w:rsidTr="00947883">
        <w:trPr>
          <w:jc w:val="center"/>
        </w:trPr>
        <w:tc>
          <w:tcPr>
            <w:tcW w:w="4501" w:type="dxa"/>
            <w:gridSpan w:val="3"/>
            <w:shd w:val="clear" w:color="auto" w:fill="FFFFFF"/>
          </w:tcPr>
          <w:p w14:paraId="655CEC72" w14:textId="77777777" w:rsidR="00B62906" w:rsidRDefault="00B62906" w:rsidP="00947883">
            <w:pPr>
              <w:jc w:val="both"/>
              <w:rPr>
                <w:lang w:val="pt-BR"/>
              </w:rPr>
            </w:pPr>
            <w:r w:rsidRPr="00C627DA">
              <w:rPr>
                <w:b/>
                <w:lang w:val="pt-BR"/>
              </w:rPr>
              <w:t xml:space="preserve">Breve Descrição: </w:t>
            </w:r>
          </w:p>
        </w:tc>
        <w:tc>
          <w:tcPr>
            <w:tcW w:w="4792" w:type="dxa"/>
            <w:gridSpan w:val="2"/>
            <w:shd w:val="clear" w:color="auto" w:fill="FFFFFF"/>
          </w:tcPr>
          <w:p w14:paraId="38E7B00D" w14:textId="77777777" w:rsidR="00B62906" w:rsidRPr="00C627DA" w:rsidRDefault="00B62906" w:rsidP="00947883">
            <w:pPr>
              <w:jc w:val="both"/>
              <w:rPr>
                <w:lang w:val="pt-BR"/>
              </w:rPr>
            </w:pPr>
            <w:r w:rsidRPr="00C627DA">
              <w:rPr>
                <w:lang w:val="pt-BR"/>
              </w:rPr>
              <w:t>Este Caso de Uso deve ocorrer sempre que o método “Gerenciamento de Sensores” for selecionado.</w:t>
            </w:r>
          </w:p>
          <w:p w14:paraId="2B59A603" w14:textId="77777777" w:rsidR="00B62906" w:rsidRDefault="00B62906" w:rsidP="00947883">
            <w:pPr>
              <w:jc w:val="both"/>
              <w:rPr>
                <w:lang w:val="pt-BR"/>
              </w:rPr>
            </w:pPr>
            <w:r w:rsidRPr="00C627DA">
              <w:rPr>
                <w:lang w:val="pt-BR"/>
              </w:rPr>
              <w:t>Ele deve adicionar um novo sensor e suas informações no banco de dados ou listar os existentes.</w:t>
            </w:r>
          </w:p>
        </w:tc>
      </w:tr>
      <w:tr w:rsidR="00B62906" w:rsidRPr="00170E4B" w14:paraId="2E1E6B61" w14:textId="691E9105" w:rsidTr="00500CA6">
        <w:trPr>
          <w:jc w:val="center"/>
        </w:trPr>
        <w:tc>
          <w:tcPr>
            <w:tcW w:w="4490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A1CCE2D" w14:textId="0CCEC890" w:rsidR="00B62906" w:rsidRPr="00B254F7" w:rsidRDefault="00B62906" w:rsidP="00500CA6">
            <w:pPr>
              <w:rPr>
                <w:b/>
                <w:lang w:val="pt-BR"/>
              </w:rPr>
            </w:pPr>
            <w:r w:rsidRPr="00C627DA">
              <w:rPr>
                <w:b/>
                <w:lang w:val="pt-BR"/>
              </w:rPr>
              <w:t>Ator Principal:</w:t>
            </w:r>
          </w:p>
        </w:tc>
        <w:tc>
          <w:tcPr>
            <w:tcW w:w="4803" w:type="dxa"/>
            <w:gridSpan w:val="3"/>
            <w:tcBorders>
              <w:top w:val="nil"/>
              <w:left w:val="single" w:sz="4" w:space="0" w:color="auto"/>
            </w:tcBorders>
            <w:shd w:val="clear" w:color="auto" w:fill="auto"/>
          </w:tcPr>
          <w:p w14:paraId="54AE5830" w14:textId="73F10404" w:rsidR="00B62906" w:rsidRPr="00B254F7" w:rsidRDefault="00B62906" w:rsidP="00500CA6">
            <w:pPr>
              <w:rPr>
                <w:b/>
                <w:lang w:val="pt-BR"/>
              </w:rPr>
            </w:pPr>
            <w:r w:rsidRPr="00C627DA">
              <w:rPr>
                <w:lang w:val="pt-BR"/>
              </w:rPr>
              <w:t>Administrador.</w:t>
            </w:r>
          </w:p>
        </w:tc>
      </w:tr>
      <w:tr w:rsidR="00B62906" w:rsidRPr="005C6710" w14:paraId="089FB28C" w14:textId="3A7564C4" w:rsidTr="00500CA6">
        <w:trPr>
          <w:jc w:val="center"/>
        </w:trPr>
        <w:tc>
          <w:tcPr>
            <w:tcW w:w="4490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67CB9854" w14:textId="00340724" w:rsidR="00B62906" w:rsidRPr="00B254F7" w:rsidRDefault="00B62906" w:rsidP="00500CA6">
            <w:pPr>
              <w:rPr>
                <w:b/>
                <w:lang w:val="pt-BR"/>
              </w:rPr>
            </w:pPr>
            <w:r w:rsidRPr="00C627DA">
              <w:rPr>
                <w:b/>
                <w:lang w:val="pt-BR"/>
              </w:rPr>
              <w:t>Pré-Condição:</w:t>
            </w:r>
          </w:p>
        </w:tc>
        <w:tc>
          <w:tcPr>
            <w:tcW w:w="4803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14:paraId="44A78B8B" w14:textId="6702A2F4" w:rsidR="00B62906" w:rsidRPr="00B254F7" w:rsidRDefault="00B62906" w:rsidP="00500CA6">
            <w:pPr>
              <w:rPr>
                <w:b/>
                <w:lang w:val="pt-BR"/>
              </w:rPr>
            </w:pPr>
            <w:r w:rsidRPr="00C627DA">
              <w:rPr>
                <w:lang w:val="pt-BR"/>
              </w:rPr>
              <w:t>O administrador deve estar logado no site.</w:t>
            </w:r>
          </w:p>
        </w:tc>
      </w:tr>
      <w:tr w:rsidR="00B62906" w:rsidRPr="00C627DA" w14:paraId="58AF411F" w14:textId="77777777" w:rsidTr="00947883">
        <w:trPr>
          <w:jc w:val="center"/>
        </w:trPr>
        <w:tc>
          <w:tcPr>
            <w:tcW w:w="9293" w:type="dxa"/>
            <w:gridSpan w:val="5"/>
            <w:shd w:val="clear" w:color="auto" w:fill="A3FFD1"/>
          </w:tcPr>
          <w:p w14:paraId="56460EB6" w14:textId="77777777" w:rsidR="00B62906" w:rsidRPr="00C627DA" w:rsidRDefault="00B62906" w:rsidP="00947883">
            <w:pPr>
              <w:jc w:val="center"/>
              <w:rPr>
                <w:lang w:val="pt-BR"/>
              </w:rPr>
            </w:pPr>
            <w:r w:rsidRPr="00C627DA">
              <w:rPr>
                <w:b/>
                <w:lang w:val="pt-BR"/>
              </w:rPr>
              <w:t>Fluxo Principal</w:t>
            </w:r>
          </w:p>
        </w:tc>
      </w:tr>
      <w:tr w:rsidR="00B62906" w:rsidRPr="00C627DA" w14:paraId="541A5F99" w14:textId="77777777" w:rsidTr="00947883">
        <w:trPr>
          <w:jc w:val="center"/>
        </w:trPr>
        <w:tc>
          <w:tcPr>
            <w:tcW w:w="4501" w:type="dxa"/>
            <w:gridSpan w:val="3"/>
            <w:shd w:val="clear" w:color="auto" w:fill="D9FFEC"/>
          </w:tcPr>
          <w:p w14:paraId="56621668" w14:textId="77777777" w:rsidR="00B62906" w:rsidRPr="00C627DA" w:rsidRDefault="00B62906" w:rsidP="00947883">
            <w:pPr>
              <w:jc w:val="both"/>
              <w:rPr>
                <w:b/>
                <w:lang w:val="pt-BR"/>
              </w:rPr>
            </w:pPr>
            <w:r w:rsidRPr="00C627DA">
              <w:rPr>
                <w:b/>
                <w:lang w:val="pt-BR"/>
              </w:rPr>
              <w:t>Ações dos Atores:</w:t>
            </w:r>
          </w:p>
        </w:tc>
        <w:tc>
          <w:tcPr>
            <w:tcW w:w="4792" w:type="dxa"/>
            <w:gridSpan w:val="2"/>
            <w:shd w:val="clear" w:color="auto" w:fill="D9FFEC"/>
          </w:tcPr>
          <w:p w14:paraId="0C026CF3" w14:textId="77777777" w:rsidR="00B62906" w:rsidRPr="00C627DA" w:rsidRDefault="00B62906" w:rsidP="00947883">
            <w:pPr>
              <w:jc w:val="both"/>
              <w:rPr>
                <w:lang w:val="pt-BR"/>
              </w:rPr>
            </w:pPr>
            <w:r w:rsidRPr="00C627DA">
              <w:rPr>
                <w:b/>
                <w:lang w:val="pt-BR"/>
              </w:rPr>
              <w:t>Ações do Sistema:</w:t>
            </w:r>
          </w:p>
        </w:tc>
      </w:tr>
      <w:tr w:rsidR="00B62906" w:rsidRPr="00C627DA" w14:paraId="1995DB0C" w14:textId="77777777" w:rsidTr="00947883">
        <w:trPr>
          <w:jc w:val="center"/>
        </w:trPr>
        <w:tc>
          <w:tcPr>
            <w:tcW w:w="4501" w:type="dxa"/>
            <w:gridSpan w:val="3"/>
            <w:shd w:val="clear" w:color="auto" w:fill="FFFFFF"/>
          </w:tcPr>
          <w:p w14:paraId="12D248B3" w14:textId="77777777" w:rsidR="00B62906" w:rsidRPr="00C627DA" w:rsidRDefault="00B62906" w:rsidP="00947883">
            <w:pPr>
              <w:jc w:val="both"/>
              <w:rPr>
                <w:b/>
                <w:lang w:val="pt-BR"/>
              </w:rPr>
            </w:pPr>
            <w:r w:rsidRPr="00C627DA">
              <w:rPr>
                <w:lang w:val="pt-BR"/>
              </w:rPr>
              <w:t>1. Cli</w:t>
            </w:r>
            <w:r>
              <w:rPr>
                <w:lang w:val="pt-BR"/>
              </w:rPr>
              <w:t>car em “Gerenciamento de Sensores</w:t>
            </w:r>
            <w:r w:rsidRPr="00C627DA">
              <w:rPr>
                <w:lang w:val="pt-BR"/>
              </w:rPr>
              <w:t>” no menu de seleção.</w:t>
            </w:r>
          </w:p>
        </w:tc>
        <w:tc>
          <w:tcPr>
            <w:tcW w:w="4792" w:type="dxa"/>
            <w:gridSpan w:val="2"/>
            <w:shd w:val="clear" w:color="auto" w:fill="FFFFFF"/>
          </w:tcPr>
          <w:p w14:paraId="283BC5E2" w14:textId="77777777" w:rsidR="00B62906" w:rsidRDefault="00B62906" w:rsidP="00947883">
            <w:pPr>
              <w:jc w:val="both"/>
              <w:rPr>
                <w:lang w:val="pt-BR"/>
              </w:rPr>
            </w:pPr>
            <w:r w:rsidRPr="00C627DA">
              <w:rPr>
                <w:lang w:val="pt-BR"/>
              </w:rPr>
              <w:t>2. Exibir o sub-menu de Gerenciamento de Sensores, com as informações:</w:t>
            </w:r>
          </w:p>
          <w:p w14:paraId="18233430" w14:textId="77777777" w:rsidR="00B62906" w:rsidRPr="00C627DA" w:rsidRDefault="00B62906" w:rsidP="00947883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-Pesquisar Sensor.</w:t>
            </w:r>
          </w:p>
        </w:tc>
      </w:tr>
      <w:tr w:rsidR="00B62906" w:rsidRPr="005C6710" w14:paraId="0A12C93E" w14:textId="77777777" w:rsidTr="00947883">
        <w:trPr>
          <w:jc w:val="center"/>
        </w:trPr>
        <w:tc>
          <w:tcPr>
            <w:tcW w:w="4501" w:type="dxa"/>
            <w:gridSpan w:val="3"/>
            <w:shd w:val="clear" w:color="auto" w:fill="FFFFFF"/>
          </w:tcPr>
          <w:p w14:paraId="25012B62" w14:textId="77777777" w:rsidR="00B62906" w:rsidRPr="00C627DA" w:rsidRDefault="00B62906" w:rsidP="00947883">
            <w:pPr>
              <w:jc w:val="both"/>
              <w:rPr>
                <w:b/>
                <w:lang w:val="pt-BR"/>
              </w:rPr>
            </w:pPr>
            <w:r w:rsidRPr="00C627DA">
              <w:rPr>
                <w:lang w:val="pt-BR"/>
              </w:rPr>
              <w:t>3. Fim do Caso de Uso.</w:t>
            </w:r>
          </w:p>
        </w:tc>
        <w:tc>
          <w:tcPr>
            <w:tcW w:w="4792" w:type="dxa"/>
            <w:gridSpan w:val="2"/>
            <w:shd w:val="clear" w:color="auto" w:fill="FFFFFF"/>
          </w:tcPr>
          <w:p w14:paraId="38EA2824" w14:textId="77777777" w:rsidR="00B62906" w:rsidRPr="00C627DA" w:rsidRDefault="00B62906" w:rsidP="00947883">
            <w:pPr>
              <w:jc w:val="both"/>
              <w:rPr>
                <w:lang w:val="pt-BR"/>
              </w:rPr>
            </w:pPr>
          </w:p>
        </w:tc>
      </w:tr>
      <w:tr w:rsidR="00B62906" w:rsidRPr="005C6710" w14:paraId="199BF9CB" w14:textId="77777777" w:rsidTr="00947883">
        <w:trPr>
          <w:jc w:val="center"/>
        </w:trPr>
        <w:tc>
          <w:tcPr>
            <w:tcW w:w="9293" w:type="dxa"/>
            <w:gridSpan w:val="5"/>
            <w:shd w:val="clear" w:color="auto" w:fill="A3FFD1"/>
          </w:tcPr>
          <w:p w14:paraId="559D964D" w14:textId="50BC1A78" w:rsidR="00B62906" w:rsidRPr="00500CA6" w:rsidRDefault="00B62906" w:rsidP="00947883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Fluxo Alternativo A -Excluir</w:t>
            </w:r>
            <w:r w:rsidRPr="00500CA6">
              <w:rPr>
                <w:b/>
                <w:lang w:val="pt-BR"/>
              </w:rPr>
              <w:t xml:space="preserve"> Sensor</w:t>
            </w:r>
          </w:p>
        </w:tc>
      </w:tr>
      <w:tr w:rsidR="00B62906" w:rsidRPr="005C6710" w14:paraId="1C77658D" w14:textId="77777777" w:rsidTr="00947883">
        <w:trPr>
          <w:jc w:val="center"/>
        </w:trPr>
        <w:tc>
          <w:tcPr>
            <w:tcW w:w="4501" w:type="dxa"/>
            <w:gridSpan w:val="3"/>
            <w:shd w:val="clear" w:color="auto" w:fill="FFFFFF"/>
          </w:tcPr>
          <w:p w14:paraId="0FCA90DA" w14:textId="777FFE2C" w:rsidR="00B62906" w:rsidRDefault="00B62906" w:rsidP="00500CA6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3. Selecionar o botão “Excluir” e irá abrir um modal para excluir o sensor selecionado.</w:t>
            </w:r>
          </w:p>
        </w:tc>
        <w:tc>
          <w:tcPr>
            <w:tcW w:w="4792" w:type="dxa"/>
            <w:gridSpan w:val="2"/>
            <w:shd w:val="clear" w:color="auto" w:fill="FFFFFF"/>
          </w:tcPr>
          <w:p w14:paraId="6923C632" w14:textId="316A7A0C" w:rsidR="00B62906" w:rsidRDefault="00B62906" w:rsidP="00500CA6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4. Executar Caso de Uso “Excluir Sensor”</w:t>
            </w:r>
          </w:p>
        </w:tc>
      </w:tr>
      <w:tr w:rsidR="00B62906" w:rsidRPr="005C6710" w14:paraId="3E8546FC" w14:textId="77777777" w:rsidTr="00947883">
        <w:trPr>
          <w:jc w:val="center"/>
        </w:trPr>
        <w:tc>
          <w:tcPr>
            <w:tcW w:w="4501" w:type="dxa"/>
            <w:gridSpan w:val="3"/>
            <w:shd w:val="clear" w:color="auto" w:fill="FFFFFF"/>
          </w:tcPr>
          <w:p w14:paraId="2B7F8F97" w14:textId="77777777" w:rsidR="00B62906" w:rsidRDefault="00B62906" w:rsidP="00947883">
            <w:pPr>
              <w:jc w:val="both"/>
              <w:rPr>
                <w:lang w:val="pt-BR"/>
              </w:rPr>
            </w:pPr>
          </w:p>
        </w:tc>
        <w:tc>
          <w:tcPr>
            <w:tcW w:w="4792" w:type="dxa"/>
            <w:gridSpan w:val="2"/>
            <w:shd w:val="clear" w:color="auto" w:fill="FFFFFF"/>
          </w:tcPr>
          <w:p w14:paraId="57B464A1" w14:textId="77777777" w:rsidR="00B62906" w:rsidRDefault="00B62906" w:rsidP="00947883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5. Fim de Caso de Uso.</w:t>
            </w:r>
          </w:p>
        </w:tc>
      </w:tr>
      <w:tr w:rsidR="00B62906" w:rsidRPr="005C6710" w14:paraId="05B9CF1C" w14:textId="77777777" w:rsidTr="00500CA6">
        <w:trPr>
          <w:jc w:val="center"/>
        </w:trPr>
        <w:tc>
          <w:tcPr>
            <w:tcW w:w="9293" w:type="dxa"/>
            <w:gridSpan w:val="5"/>
            <w:shd w:val="clear" w:color="auto" w:fill="A3FFD1"/>
          </w:tcPr>
          <w:p w14:paraId="1BB4E4CA" w14:textId="576006DC" w:rsidR="00B62906" w:rsidRPr="00B254F7" w:rsidRDefault="00B62906" w:rsidP="00500CA6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Fluxo Alternativo B – Mensagem de Exclusão</w:t>
            </w:r>
          </w:p>
        </w:tc>
      </w:tr>
      <w:tr w:rsidR="00B62906" w:rsidRPr="005C6710" w14:paraId="75171343" w14:textId="5F436255" w:rsidTr="00500CA6">
        <w:trPr>
          <w:jc w:val="center"/>
        </w:trPr>
        <w:tc>
          <w:tcPr>
            <w:tcW w:w="4510" w:type="dxa"/>
            <w:gridSpan w:val="4"/>
            <w:tcBorders>
              <w:right w:val="single" w:sz="4" w:space="0" w:color="auto"/>
            </w:tcBorders>
            <w:shd w:val="clear" w:color="auto" w:fill="auto"/>
          </w:tcPr>
          <w:p w14:paraId="330C2C95" w14:textId="02091F31" w:rsidR="00B62906" w:rsidRPr="00B254F7" w:rsidRDefault="00B62906" w:rsidP="00500CA6">
            <w:pPr>
              <w:rPr>
                <w:b/>
                <w:lang w:val="pt-BR"/>
              </w:rPr>
            </w:pPr>
            <w:r w:rsidRPr="007D6B3C">
              <w:rPr>
                <w:lang w:val="pt-BR"/>
              </w:rPr>
              <w:t>2. Selecionar “Excluir”.</w:t>
            </w:r>
          </w:p>
        </w:tc>
        <w:tc>
          <w:tcPr>
            <w:tcW w:w="4783" w:type="dxa"/>
            <w:tcBorders>
              <w:left w:val="single" w:sz="4" w:space="0" w:color="auto"/>
            </w:tcBorders>
            <w:shd w:val="clear" w:color="auto" w:fill="auto"/>
          </w:tcPr>
          <w:p w14:paraId="3720495F" w14:textId="4B061ADD" w:rsidR="00B62906" w:rsidRPr="00B254F7" w:rsidRDefault="00B62906" w:rsidP="00500CA6">
            <w:pPr>
              <w:rPr>
                <w:b/>
                <w:lang w:val="pt-BR"/>
              </w:rPr>
            </w:pPr>
            <w:r>
              <w:rPr>
                <w:lang w:val="pt-BR"/>
              </w:rPr>
              <w:t>3. Exibe mensagem “Você realmente deseja excluir o Sensor selecionado?”</w:t>
            </w:r>
          </w:p>
        </w:tc>
      </w:tr>
      <w:tr w:rsidR="00B62906" w:rsidRPr="005C6710" w14:paraId="4616072D" w14:textId="5F0569E9" w:rsidTr="00500CA6">
        <w:trPr>
          <w:jc w:val="center"/>
        </w:trPr>
        <w:tc>
          <w:tcPr>
            <w:tcW w:w="4510" w:type="dxa"/>
            <w:gridSpan w:val="4"/>
            <w:tcBorders>
              <w:right w:val="single" w:sz="4" w:space="0" w:color="auto"/>
            </w:tcBorders>
            <w:shd w:val="clear" w:color="auto" w:fill="auto"/>
          </w:tcPr>
          <w:p w14:paraId="5DA60B8D" w14:textId="32FE4EF4" w:rsidR="00B62906" w:rsidRPr="00B254F7" w:rsidRDefault="00B62906" w:rsidP="00500CA6">
            <w:pPr>
              <w:rPr>
                <w:b/>
                <w:lang w:val="pt-BR"/>
              </w:rPr>
            </w:pPr>
            <w:r w:rsidRPr="007D6B3C">
              <w:rPr>
                <w:lang w:val="pt-BR"/>
              </w:rPr>
              <w:t>4. Seleciona “Sim”.</w:t>
            </w:r>
          </w:p>
        </w:tc>
        <w:tc>
          <w:tcPr>
            <w:tcW w:w="4783" w:type="dxa"/>
            <w:tcBorders>
              <w:left w:val="single" w:sz="4" w:space="0" w:color="auto"/>
            </w:tcBorders>
            <w:shd w:val="clear" w:color="auto" w:fill="auto"/>
          </w:tcPr>
          <w:p w14:paraId="6DBCF2C6" w14:textId="44416A6D" w:rsidR="00B62906" w:rsidRPr="00B254F7" w:rsidRDefault="00B62906" w:rsidP="00500CA6">
            <w:pPr>
              <w:rPr>
                <w:b/>
                <w:lang w:val="pt-BR"/>
              </w:rPr>
            </w:pPr>
            <w:r>
              <w:rPr>
                <w:lang w:val="pt-BR"/>
              </w:rPr>
              <w:t>5. Exclui Sensor do Banco de Dados.</w:t>
            </w:r>
          </w:p>
        </w:tc>
      </w:tr>
      <w:tr w:rsidR="00B62906" w:rsidRPr="005C6710" w14:paraId="72ABF240" w14:textId="6CF07F0C" w:rsidTr="00500CA6">
        <w:trPr>
          <w:jc w:val="center"/>
        </w:trPr>
        <w:tc>
          <w:tcPr>
            <w:tcW w:w="4510" w:type="dxa"/>
            <w:gridSpan w:val="4"/>
            <w:tcBorders>
              <w:right w:val="single" w:sz="4" w:space="0" w:color="auto"/>
            </w:tcBorders>
            <w:shd w:val="clear" w:color="auto" w:fill="auto"/>
          </w:tcPr>
          <w:p w14:paraId="0EFF494E" w14:textId="6127AA4D" w:rsidR="00B62906" w:rsidRPr="00B254F7" w:rsidRDefault="00B62906" w:rsidP="00500CA6">
            <w:pPr>
              <w:rPr>
                <w:b/>
                <w:lang w:val="pt-BR"/>
              </w:rPr>
            </w:pPr>
            <w:r w:rsidRPr="007D6B3C">
              <w:rPr>
                <w:lang w:val="pt-BR"/>
              </w:rPr>
              <w:t>4. Seleciona “Não”.</w:t>
            </w:r>
          </w:p>
        </w:tc>
        <w:tc>
          <w:tcPr>
            <w:tcW w:w="4783" w:type="dxa"/>
            <w:tcBorders>
              <w:left w:val="single" w:sz="4" w:space="0" w:color="auto"/>
            </w:tcBorders>
            <w:shd w:val="clear" w:color="auto" w:fill="auto"/>
          </w:tcPr>
          <w:p w14:paraId="6146CEF7" w14:textId="1C9C9EC8" w:rsidR="00B62906" w:rsidRPr="00B254F7" w:rsidRDefault="00B62906" w:rsidP="00500CA6">
            <w:pPr>
              <w:rPr>
                <w:b/>
                <w:lang w:val="pt-BR"/>
              </w:rPr>
            </w:pPr>
            <w:r>
              <w:rPr>
                <w:lang w:val="pt-BR"/>
              </w:rPr>
              <w:t>5. Retorna ao passo 4 do Fluxo Principal: Pesquisar Sensor.</w:t>
            </w:r>
          </w:p>
        </w:tc>
      </w:tr>
      <w:tr w:rsidR="00B62906" w:rsidRPr="00C627DA" w14:paraId="789EF189" w14:textId="77777777" w:rsidTr="007D6B3C">
        <w:trPr>
          <w:trHeight w:val="490"/>
          <w:jc w:val="center"/>
        </w:trPr>
        <w:tc>
          <w:tcPr>
            <w:tcW w:w="9293" w:type="dxa"/>
            <w:gridSpan w:val="5"/>
            <w:shd w:val="clear" w:color="auto" w:fill="auto"/>
          </w:tcPr>
          <w:p w14:paraId="5A4A53A2" w14:textId="77777777" w:rsidR="00B62906" w:rsidRDefault="00B62906" w:rsidP="00500CA6">
            <w:pPr>
              <w:jc w:val="both"/>
              <w:rPr>
                <w:b/>
                <w:lang w:val="pt-BR"/>
              </w:rPr>
            </w:pPr>
            <w:r w:rsidRPr="00C627DA">
              <w:rPr>
                <w:b/>
                <w:lang w:val="pt-BR"/>
              </w:rPr>
              <w:lastRenderedPageBreak/>
              <w:t>Protótipo de Interface Indra:</w:t>
            </w:r>
          </w:p>
          <w:p w14:paraId="1195B915" w14:textId="581EAF85" w:rsidR="00B62906" w:rsidRDefault="00B62906" w:rsidP="00500CA6">
            <w:pPr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 </w:t>
            </w:r>
          </w:p>
          <w:p w14:paraId="2030F9F3" w14:textId="67AAAF98" w:rsidR="00B62906" w:rsidRDefault="00B62906" w:rsidP="00500CA6">
            <w:pPr>
              <w:jc w:val="both"/>
              <w:rPr>
                <w:b/>
                <w:lang w:val="pt-BR"/>
              </w:rPr>
            </w:pPr>
          </w:p>
          <w:p w14:paraId="02CD16E8" w14:textId="79DD2D40" w:rsidR="00B62906" w:rsidRDefault="00B62906" w:rsidP="00500CA6">
            <w:pPr>
              <w:jc w:val="both"/>
              <w:rPr>
                <w:b/>
                <w:lang w:val="pt-BR"/>
              </w:rPr>
            </w:pPr>
          </w:p>
          <w:p w14:paraId="40A442AE" w14:textId="0A494ECB" w:rsidR="00B62906" w:rsidRPr="00C627DA" w:rsidRDefault="00B62906" w:rsidP="00206036">
            <w:pPr>
              <w:jc w:val="both"/>
              <w:rPr>
                <w:lang w:val="pt-BR"/>
              </w:rPr>
            </w:pPr>
            <w:r>
              <w:rPr>
                <w:noProof/>
                <w:lang w:val="pt-BR" w:eastAsia="pt-BR"/>
              </w:rPr>
              <w:drawing>
                <wp:inline distT="0" distB="0" distL="0" distR="0" wp14:anchorId="5F9E91DD" wp14:editId="614EBC20">
                  <wp:extent cx="4802505" cy="2727325"/>
                  <wp:effectExtent l="0" t="0" r="0" b="0"/>
                  <wp:docPr id="152" name="Imagem 152" descr="C:\Users\aluno.AD\AppData\Local\Microsoft\Windows\INetCache\Content.Word\Print prototipo 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C:\Users\aluno.AD\AppData\Local\Microsoft\Windows\INetCache\Content.Word\Print prototipo 0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2505" cy="272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A51D4B" w14:textId="4D577AAC" w:rsidR="004D7A55" w:rsidRDefault="004D7A55" w:rsidP="000104A4">
      <w:pPr>
        <w:ind w:left="720"/>
        <w:jc w:val="both"/>
        <w:rPr>
          <w:rStyle w:val="SoDAField"/>
          <w:color w:val="auto"/>
          <w:lang w:val="pt-BR"/>
        </w:rPr>
      </w:pPr>
    </w:p>
    <w:p w14:paraId="69D7A93E" w14:textId="77777777" w:rsidR="0040242A" w:rsidRDefault="0040242A" w:rsidP="0040242A">
      <w:pPr>
        <w:rPr>
          <w:b/>
          <w:lang w:val="pt-BR" w:eastAsia="x-none"/>
        </w:rPr>
      </w:pPr>
    </w:p>
    <w:p w14:paraId="14C461C5" w14:textId="77777777" w:rsidR="0040242A" w:rsidRDefault="0040242A" w:rsidP="0040242A">
      <w:pPr>
        <w:rPr>
          <w:b/>
          <w:lang w:val="pt-BR" w:eastAsia="x-none"/>
        </w:rPr>
      </w:pPr>
    </w:p>
    <w:p w14:paraId="63FF4B20" w14:textId="7AC563EE" w:rsidR="0040242A" w:rsidRDefault="0040242A" w:rsidP="0040242A">
      <w:pPr>
        <w:rPr>
          <w:b/>
          <w:lang w:val="pt-BR" w:eastAsia="x-none"/>
        </w:rPr>
      </w:pPr>
      <w:r>
        <w:rPr>
          <w:b/>
          <w:lang w:val="pt-BR" w:eastAsia="x-none"/>
        </w:rPr>
        <w:t>4.2.5</w:t>
      </w:r>
      <w:r w:rsidRPr="00947883">
        <w:rPr>
          <w:b/>
          <w:lang w:val="pt-BR" w:eastAsia="x-none"/>
        </w:rPr>
        <w:t xml:space="preserve"> Cadastrar </w:t>
      </w:r>
      <w:r w:rsidR="005C72ED">
        <w:rPr>
          <w:b/>
          <w:lang w:val="pt-BR" w:eastAsia="x-none"/>
        </w:rPr>
        <w:t>Vinculação</w:t>
      </w:r>
    </w:p>
    <w:p w14:paraId="49146C6F" w14:textId="77777777" w:rsidR="0040242A" w:rsidRPr="00947883" w:rsidRDefault="0040242A" w:rsidP="0040242A">
      <w:pPr>
        <w:rPr>
          <w:b/>
          <w:lang w:val="pt-BR" w:eastAsia="x-none"/>
        </w:rPr>
      </w:pPr>
    </w:p>
    <w:tbl>
      <w:tblPr>
        <w:tblW w:w="9293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4A0" w:firstRow="1" w:lastRow="0" w:firstColumn="1" w:lastColumn="0" w:noHBand="0" w:noVBand="1"/>
      </w:tblPr>
      <w:tblGrid>
        <w:gridCol w:w="4501"/>
        <w:gridCol w:w="4792"/>
      </w:tblGrid>
      <w:tr w:rsidR="0040242A" w:rsidRPr="005C6710" w14:paraId="0224176A" w14:textId="77777777" w:rsidTr="005C72ED">
        <w:trPr>
          <w:jc w:val="center"/>
        </w:trPr>
        <w:tc>
          <w:tcPr>
            <w:tcW w:w="9293" w:type="dxa"/>
            <w:gridSpan w:val="2"/>
            <w:shd w:val="clear" w:color="auto" w:fill="A3FFD1"/>
          </w:tcPr>
          <w:p w14:paraId="53F1E67C" w14:textId="77777777" w:rsidR="0040242A" w:rsidRPr="00C627DA" w:rsidRDefault="0040242A" w:rsidP="005C72ED">
            <w:pPr>
              <w:jc w:val="both"/>
              <w:rPr>
                <w:b/>
                <w:bCs/>
                <w:lang w:val="x-none"/>
              </w:rPr>
            </w:pPr>
            <w:r w:rsidRPr="00C627DA">
              <w:rPr>
                <w:b/>
                <w:bCs/>
                <w:lang w:val="pt-BR"/>
              </w:rPr>
              <w:t>Nome do Caso de Uso: Gerenciamento de Sensores</w:t>
            </w:r>
          </w:p>
        </w:tc>
      </w:tr>
      <w:tr w:rsidR="0040242A" w:rsidRPr="005C6710" w14:paraId="5E3161F1" w14:textId="77777777" w:rsidTr="005C72ED">
        <w:trPr>
          <w:jc w:val="center"/>
        </w:trPr>
        <w:tc>
          <w:tcPr>
            <w:tcW w:w="4501" w:type="dxa"/>
            <w:shd w:val="clear" w:color="auto" w:fill="auto"/>
          </w:tcPr>
          <w:p w14:paraId="3DA2F45B" w14:textId="77777777" w:rsidR="0040242A" w:rsidRPr="00C627DA" w:rsidRDefault="0040242A" w:rsidP="005C72ED">
            <w:pPr>
              <w:jc w:val="both"/>
              <w:rPr>
                <w:b/>
                <w:lang w:val="pt-BR"/>
              </w:rPr>
            </w:pPr>
            <w:r w:rsidRPr="00C627DA">
              <w:rPr>
                <w:b/>
                <w:lang w:val="pt-BR"/>
              </w:rPr>
              <w:t xml:space="preserve">Breve Descrição: </w:t>
            </w:r>
          </w:p>
        </w:tc>
        <w:tc>
          <w:tcPr>
            <w:tcW w:w="4792" w:type="dxa"/>
            <w:shd w:val="clear" w:color="auto" w:fill="auto"/>
          </w:tcPr>
          <w:p w14:paraId="2F851F67" w14:textId="77777777" w:rsidR="0040242A" w:rsidRPr="00C627DA" w:rsidRDefault="0040242A" w:rsidP="005C72ED">
            <w:pPr>
              <w:jc w:val="both"/>
              <w:rPr>
                <w:lang w:val="pt-BR"/>
              </w:rPr>
            </w:pPr>
            <w:r w:rsidRPr="00C627DA">
              <w:rPr>
                <w:lang w:val="pt-BR"/>
              </w:rPr>
              <w:t>Este Caso de Uso deve ocorrer sempre que o método “Gerenciamento de Sensores” for selecionado.</w:t>
            </w:r>
          </w:p>
          <w:p w14:paraId="211282D1" w14:textId="64027C1E" w:rsidR="0040242A" w:rsidRPr="00C627DA" w:rsidRDefault="0040242A" w:rsidP="005C72ED">
            <w:pPr>
              <w:jc w:val="both"/>
              <w:rPr>
                <w:lang w:val="pt-BR"/>
              </w:rPr>
            </w:pPr>
            <w:r w:rsidRPr="00C627DA">
              <w:rPr>
                <w:lang w:val="pt-BR"/>
              </w:rPr>
              <w:t xml:space="preserve">Ele deve adicionar </w:t>
            </w:r>
            <w:r w:rsidR="005C72ED">
              <w:rPr>
                <w:lang w:val="pt-BR"/>
              </w:rPr>
              <w:t>uma nova viculação</w:t>
            </w:r>
            <w:r w:rsidRPr="00C627DA">
              <w:rPr>
                <w:lang w:val="pt-BR"/>
              </w:rPr>
              <w:t xml:space="preserve"> e suas informações no banco de dados ou listar os existentes.</w:t>
            </w:r>
          </w:p>
        </w:tc>
      </w:tr>
      <w:tr w:rsidR="0040242A" w:rsidRPr="00C627DA" w14:paraId="2CFD5E17" w14:textId="77777777" w:rsidTr="005C72ED">
        <w:trPr>
          <w:jc w:val="center"/>
        </w:trPr>
        <w:tc>
          <w:tcPr>
            <w:tcW w:w="4501" w:type="dxa"/>
            <w:tcBorders>
              <w:top w:val="single" w:sz="4" w:space="0" w:color="auto"/>
            </w:tcBorders>
            <w:shd w:val="clear" w:color="auto" w:fill="auto"/>
          </w:tcPr>
          <w:p w14:paraId="27874879" w14:textId="77777777" w:rsidR="0040242A" w:rsidRPr="00C627DA" w:rsidRDefault="0040242A" w:rsidP="005C72ED">
            <w:pPr>
              <w:jc w:val="both"/>
              <w:rPr>
                <w:b/>
                <w:lang w:val="pt-BR"/>
              </w:rPr>
            </w:pPr>
            <w:r w:rsidRPr="00C627DA">
              <w:rPr>
                <w:b/>
                <w:lang w:val="pt-BR"/>
              </w:rPr>
              <w:t>Ator Principal:</w:t>
            </w:r>
          </w:p>
        </w:tc>
        <w:tc>
          <w:tcPr>
            <w:tcW w:w="4792" w:type="dxa"/>
            <w:shd w:val="clear" w:color="auto" w:fill="auto"/>
          </w:tcPr>
          <w:p w14:paraId="0BF40F58" w14:textId="77777777" w:rsidR="0040242A" w:rsidRPr="00C627DA" w:rsidRDefault="0040242A" w:rsidP="005C72ED">
            <w:pPr>
              <w:jc w:val="both"/>
              <w:rPr>
                <w:lang w:val="pt-BR"/>
              </w:rPr>
            </w:pPr>
            <w:r w:rsidRPr="00C627DA">
              <w:rPr>
                <w:lang w:val="pt-BR"/>
              </w:rPr>
              <w:t>Administrador.</w:t>
            </w:r>
          </w:p>
        </w:tc>
      </w:tr>
      <w:tr w:rsidR="0040242A" w:rsidRPr="005C6710" w14:paraId="0B06F083" w14:textId="77777777" w:rsidTr="005C72ED">
        <w:trPr>
          <w:jc w:val="center"/>
        </w:trPr>
        <w:tc>
          <w:tcPr>
            <w:tcW w:w="4501" w:type="dxa"/>
            <w:shd w:val="clear" w:color="auto" w:fill="auto"/>
          </w:tcPr>
          <w:p w14:paraId="0F0F57E6" w14:textId="77777777" w:rsidR="0040242A" w:rsidRPr="00C627DA" w:rsidRDefault="0040242A" w:rsidP="005C72ED">
            <w:pPr>
              <w:jc w:val="both"/>
              <w:rPr>
                <w:b/>
                <w:lang w:val="pt-BR"/>
              </w:rPr>
            </w:pPr>
            <w:r w:rsidRPr="00C627DA">
              <w:rPr>
                <w:b/>
                <w:lang w:val="pt-BR"/>
              </w:rPr>
              <w:t>Pré-Condição:</w:t>
            </w:r>
          </w:p>
        </w:tc>
        <w:tc>
          <w:tcPr>
            <w:tcW w:w="4792" w:type="dxa"/>
            <w:shd w:val="clear" w:color="auto" w:fill="auto"/>
          </w:tcPr>
          <w:p w14:paraId="5AABC73A" w14:textId="77777777" w:rsidR="0040242A" w:rsidRPr="00C627DA" w:rsidRDefault="0040242A" w:rsidP="005C72ED">
            <w:pPr>
              <w:jc w:val="both"/>
              <w:rPr>
                <w:lang w:val="pt-BR"/>
              </w:rPr>
            </w:pPr>
            <w:r w:rsidRPr="00C627DA">
              <w:rPr>
                <w:lang w:val="pt-BR"/>
              </w:rPr>
              <w:t>O administrador deve estar logado no site.</w:t>
            </w:r>
          </w:p>
        </w:tc>
      </w:tr>
      <w:tr w:rsidR="0040242A" w:rsidRPr="00C627DA" w14:paraId="1B9B5D01" w14:textId="77777777" w:rsidTr="005C72ED">
        <w:trPr>
          <w:jc w:val="center"/>
        </w:trPr>
        <w:tc>
          <w:tcPr>
            <w:tcW w:w="9293" w:type="dxa"/>
            <w:gridSpan w:val="2"/>
            <w:shd w:val="clear" w:color="auto" w:fill="A3FFD1"/>
          </w:tcPr>
          <w:p w14:paraId="24458F68" w14:textId="77777777" w:rsidR="0040242A" w:rsidRPr="00C627DA" w:rsidRDefault="0040242A" w:rsidP="005C72ED">
            <w:pPr>
              <w:jc w:val="center"/>
              <w:rPr>
                <w:b/>
                <w:lang w:val="pt-BR"/>
              </w:rPr>
            </w:pPr>
            <w:r w:rsidRPr="00C627DA">
              <w:rPr>
                <w:b/>
                <w:lang w:val="pt-BR"/>
              </w:rPr>
              <w:t>Fluxo Principal</w:t>
            </w:r>
          </w:p>
        </w:tc>
      </w:tr>
      <w:tr w:rsidR="0040242A" w:rsidRPr="00C627DA" w14:paraId="0AF3E180" w14:textId="77777777" w:rsidTr="005C72ED">
        <w:trPr>
          <w:jc w:val="center"/>
        </w:trPr>
        <w:tc>
          <w:tcPr>
            <w:tcW w:w="4501" w:type="dxa"/>
            <w:shd w:val="clear" w:color="auto" w:fill="DBFDEB"/>
          </w:tcPr>
          <w:p w14:paraId="324BA922" w14:textId="77777777" w:rsidR="0040242A" w:rsidRPr="00C627DA" w:rsidRDefault="0040242A" w:rsidP="005C72ED">
            <w:pPr>
              <w:jc w:val="both"/>
              <w:rPr>
                <w:b/>
                <w:lang w:val="pt-BR"/>
              </w:rPr>
            </w:pPr>
            <w:r w:rsidRPr="00C627DA">
              <w:rPr>
                <w:b/>
                <w:lang w:val="pt-BR"/>
              </w:rPr>
              <w:t>Ações dos Atores:</w:t>
            </w:r>
          </w:p>
        </w:tc>
        <w:tc>
          <w:tcPr>
            <w:tcW w:w="4792" w:type="dxa"/>
            <w:shd w:val="clear" w:color="auto" w:fill="DBFDEB"/>
          </w:tcPr>
          <w:p w14:paraId="1BA458EB" w14:textId="77777777" w:rsidR="0040242A" w:rsidRPr="00C627DA" w:rsidRDefault="0040242A" w:rsidP="005C72ED">
            <w:pPr>
              <w:jc w:val="both"/>
              <w:rPr>
                <w:b/>
                <w:lang w:val="pt-BR"/>
              </w:rPr>
            </w:pPr>
            <w:r w:rsidRPr="00C627DA">
              <w:rPr>
                <w:b/>
                <w:lang w:val="pt-BR"/>
              </w:rPr>
              <w:t>Ações do Sistema:</w:t>
            </w:r>
          </w:p>
        </w:tc>
      </w:tr>
      <w:tr w:rsidR="0040242A" w:rsidRPr="00C627DA" w14:paraId="5A06AC37" w14:textId="77777777" w:rsidTr="005C72ED">
        <w:trPr>
          <w:jc w:val="center"/>
        </w:trPr>
        <w:tc>
          <w:tcPr>
            <w:tcW w:w="4501" w:type="dxa"/>
            <w:shd w:val="clear" w:color="auto" w:fill="auto"/>
          </w:tcPr>
          <w:p w14:paraId="491EB2D5" w14:textId="77777777" w:rsidR="0040242A" w:rsidRPr="00C627DA" w:rsidRDefault="0040242A" w:rsidP="005C72ED">
            <w:pPr>
              <w:jc w:val="both"/>
              <w:rPr>
                <w:lang w:val="pt-BR"/>
              </w:rPr>
            </w:pPr>
            <w:r w:rsidRPr="00C627DA">
              <w:rPr>
                <w:lang w:val="pt-BR"/>
              </w:rPr>
              <w:t>1. Cli</w:t>
            </w:r>
            <w:r>
              <w:rPr>
                <w:lang w:val="pt-BR"/>
              </w:rPr>
              <w:t>car em “Gerenciamento de Sensores</w:t>
            </w:r>
            <w:r w:rsidRPr="00C627DA">
              <w:rPr>
                <w:lang w:val="pt-BR"/>
              </w:rPr>
              <w:t>” no menu de seleção.</w:t>
            </w:r>
          </w:p>
        </w:tc>
        <w:tc>
          <w:tcPr>
            <w:tcW w:w="4792" w:type="dxa"/>
            <w:shd w:val="clear" w:color="auto" w:fill="auto"/>
          </w:tcPr>
          <w:p w14:paraId="39BF6C39" w14:textId="77777777" w:rsidR="0040242A" w:rsidRDefault="0040242A" w:rsidP="005C72ED">
            <w:pPr>
              <w:jc w:val="both"/>
              <w:rPr>
                <w:lang w:val="pt-BR"/>
              </w:rPr>
            </w:pPr>
            <w:r w:rsidRPr="00C627DA">
              <w:rPr>
                <w:lang w:val="pt-BR"/>
              </w:rPr>
              <w:t>2. Exibir o sub-menu de Gerenciamento de Sensores, com as informações:</w:t>
            </w:r>
          </w:p>
          <w:p w14:paraId="6EA678AE" w14:textId="2FBF3173" w:rsidR="000E2D6C" w:rsidRDefault="0040242A" w:rsidP="005C72ED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-Pesquisar Sensor</w:t>
            </w:r>
            <w:r w:rsidR="005C72ED">
              <w:rPr>
                <w:lang w:val="pt-BR"/>
              </w:rPr>
              <w:t>;</w:t>
            </w:r>
          </w:p>
          <w:p w14:paraId="7FA78E2F" w14:textId="6AB820E0" w:rsidR="0040242A" w:rsidRPr="0040242A" w:rsidRDefault="0040242A" w:rsidP="004E6CC6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-</w:t>
            </w:r>
            <w:r w:rsidR="004E6CC6">
              <w:rPr>
                <w:lang w:val="pt-BR"/>
              </w:rPr>
              <w:t>Vincular Sensor</w:t>
            </w:r>
            <w:r w:rsidR="005C72ED">
              <w:rPr>
                <w:lang w:val="pt-BR"/>
              </w:rPr>
              <w:t>.</w:t>
            </w:r>
          </w:p>
        </w:tc>
      </w:tr>
      <w:tr w:rsidR="0040242A" w:rsidRPr="005C6710" w14:paraId="579F017B" w14:textId="77777777" w:rsidTr="005C72ED">
        <w:trPr>
          <w:jc w:val="center"/>
        </w:trPr>
        <w:tc>
          <w:tcPr>
            <w:tcW w:w="4501" w:type="dxa"/>
            <w:tcBorders>
              <w:bottom w:val="single" w:sz="4" w:space="0" w:color="auto"/>
            </w:tcBorders>
            <w:shd w:val="clear" w:color="auto" w:fill="auto"/>
          </w:tcPr>
          <w:p w14:paraId="4D099FA8" w14:textId="77777777" w:rsidR="0040242A" w:rsidRPr="00C627DA" w:rsidRDefault="0040242A" w:rsidP="005C72ED">
            <w:pPr>
              <w:jc w:val="both"/>
              <w:rPr>
                <w:lang w:val="pt-BR"/>
              </w:rPr>
            </w:pPr>
            <w:r w:rsidRPr="00C627DA">
              <w:rPr>
                <w:lang w:val="pt-BR"/>
              </w:rPr>
              <w:t>3. Fim do Caso de Uso.</w:t>
            </w:r>
          </w:p>
        </w:tc>
        <w:tc>
          <w:tcPr>
            <w:tcW w:w="4792" w:type="dxa"/>
            <w:shd w:val="clear" w:color="auto" w:fill="auto"/>
          </w:tcPr>
          <w:p w14:paraId="053EDC88" w14:textId="77777777" w:rsidR="0040242A" w:rsidRPr="00C627DA" w:rsidRDefault="0040242A" w:rsidP="005C72ED">
            <w:pPr>
              <w:jc w:val="both"/>
              <w:rPr>
                <w:lang w:val="pt-BR"/>
              </w:rPr>
            </w:pPr>
          </w:p>
        </w:tc>
      </w:tr>
      <w:tr w:rsidR="0040242A" w:rsidRPr="00170E4B" w14:paraId="0A246773" w14:textId="77777777" w:rsidTr="005C72ED">
        <w:trPr>
          <w:jc w:val="center"/>
        </w:trPr>
        <w:tc>
          <w:tcPr>
            <w:tcW w:w="9293" w:type="dxa"/>
            <w:gridSpan w:val="2"/>
            <w:shd w:val="clear" w:color="auto" w:fill="A3FFD1"/>
          </w:tcPr>
          <w:p w14:paraId="0A08AEBE" w14:textId="2980840F" w:rsidR="0040242A" w:rsidRPr="00C627DA" w:rsidRDefault="0040242A" w:rsidP="005C72ED">
            <w:pPr>
              <w:jc w:val="center"/>
              <w:rPr>
                <w:b/>
                <w:lang w:val="pt-BR"/>
              </w:rPr>
            </w:pPr>
            <w:r w:rsidRPr="00C627DA">
              <w:rPr>
                <w:b/>
                <w:lang w:val="pt-BR"/>
              </w:rPr>
              <w:t>Fluxo Alternativo</w:t>
            </w:r>
            <w:r>
              <w:rPr>
                <w:b/>
                <w:lang w:val="pt-BR"/>
              </w:rPr>
              <w:t xml:space="preserve"> </w:t>
            </w:r>
            <w:r w:rsidR="005C72ED">
              <w:rPr>
                <w:b/>
                <w:lang w:val="pt-BR"/>
              </w:rPr>
              <w:t>–</w:t>
            </w:r>
            <w:r>
              <w:rPr>
                <w:b/>
                <w:lang w:val="pt-BR"/>
              </w:rPr>
              <w:t xml:space="preserve"> </w:t>
            </w:r>
            <w:r w:rsidR="00C1033F" w:rsidRPr="00947883">
              <w:rPr>
                <w:b/>
                <w:lang w:val="pt-BR" w:eastAsia="x-none"/>
              </w:rPr>
              <w:t xml:space="preserve">Cadastrar </w:t>
            </w:r>
            <w:r w:rsidR="00C1033F">
              <w:rPr>
                <w:b/>
                <w:lang w:val="pt-BR" w:eastAsia="x-none"/>
              </w:rPr>
              <w:t>Vinculação</w:t>
            </w:r>
          </w:p>
        </w:tc>
      </w:tr>
      <w:tr w:rsidR="0040242A" w:rsidRPr="005C6710" w14:paraId="7F03D57B" w14:textId="77777777" w:rsidTr="005C72ED">
        <w:trPr>
          <w:jc w:val="center"/>
        </w:trPr>
        <w:tc>
          <w:tcPr>
            <w:tcW w:w="4501" w:type="dxa"/>
            <w:shd w:val="clear" w:color="auto" w:fill="auto"/>
          </w:tcPr>
          <w:p w14:paraId="12C04114" w14:textId="77777777" w:rsidR="00C1033F" w:rsidRDefault="0040242A" w:rsidP="00C1033F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3. Selecionar o botão “</w:t>
            </w:r>
            <w:r w:rsidR="00C1033F">
              <w:rPr>
                <w:lang w:val="pt-BR"/>
              </w:rPr>
              <w:t>Nova Vinculação,</w:t>
            </w:r>
          </w:p>
          <w:p w14:paraId="31A151A3" w14:textId="4B623CB8" w:rsidR="0040242A" w:rsidRPr="00C627DA" w:rsidRDefault="0040242A" w:rsidP="00C1033F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” e abrir</w:t>
            </w:r>
            <w:r w:rsidR="005C72ED">
              <w:rPr>
                <w:lang w:val="pt-BR"/>
              </w:rPr>
              <w:t xml:space="preserve"> um modal para cadastrar o nova vinculação</w:t>
            </w:r>
            <w:r>
              <w:rPr>
                <w:lang w:val="pt-BR"/>
              </w:rPr>
              <w:t>.</w:t>
            </w:r>
          </w:p>
        </w:tc>
        <w:tc>
          <w:tcPr>
            <w:tcW w:w="4792" w:type="dxa"/>
            <w:shd w:val="clear" w:color="auto" w:fill="auto"/>
          </w:tcPr>
          <w:p w14:paraId="14C5B029" w14:textId="6D323B8E" w:rsidR="0040242A" w:rsidRPr="00C627DA" w:rsidRDefault="0040242A" w:rsidP="005C72ED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4. Executar Caso de Uso “</w:t>
            </w:r>
            <w:r w:rsidR="00C1033F" w:rsidRPr="00C1033F">
              <w:rPr>
                <w:lang w:val="pt-BR" w:eastAsia="x-none"/>
              </w:rPr>
              <w:t>Cadastrar Vinculação</w:t>
            </w:r>
            <w:r>
              <w:rPr>
                <w:lang w:val="pt-BR"/>
              </w:rPr>
              <w:t>”</w:t>
            </w:r>
          </w:p>
        </w:tc>
      </w:tr>
      <w:tr w:rsidR="0040242A" w:rsidRPr="005C6710" w14:paraId="214510D0" w14:textId="77777777" w:rsidTr="005C72ED">
        <w:trPr>
          <w:jc w:val="center"/>
        </w:trPr>
        <w:tc>
          <w:tcPr>
            <w:tcW w:w="4501" w:type="dxa"/>
            <w:tcBorders>
              <w:top w:val="single" w:sz="4" w:space="0" w:color="auto"/>
            </w:tcBorders>
            <w:shd w:val="clear" w:color="auto" w:fill="auto"/>
          </w:tcPr>
          <w:p w14:paraId="5121BF8D" w14:textId="77777777" w:rsidR="0040242A" w:rsidRPr="00C627DA" w:rsidRDefault="0040242A" w:rsidP="005C72ED">
            <w:pPr>
              <w:jc w:val="both"/>
              <w:rPr>
                <w:lang w:val="pt-BR"/>
              </w:rPr>
            </w:pPr>
          </w:p>
        </w:tc>
        <w:tc>
          <w:tcPr>
            <w:tcW w:w="4792" w:type="dxa"/>
            <w:shd w:val="clear" w:color="auto" w:fill="auto"/>
          </w:tcPr>
          <w:p w14:paraId="16BE6568" w14:textId="77777777" w:rsidR="0040242A" w:rsidRDefault="0040242A" w:rsidP="005C72ED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5. Fim de Caso de Uso.</w:t>
            </w:r>
          </w:p>
        </w:tc>
      </w:tr>
      <w:tr w:rsidR="0040242A" w:rsidRPr="00C627DA" w14:paraId="0BC845CA" w14:textId="77777777" w:rsidTr="005C72ED">
        <w:trPr>
          <w:jc w:val="center"/>
        </w:trPr>
        <w:tc>
          <w:tcPr>
            <w:tcW w:w="9293" w:type="dxa"/>
            <w:gridSpan w:val="2"/>
            <w:shd w:val="clear" w:color="auto" w:fill="A3FFD1"/>
          </w:tcPr>
          <w:p w14:paraId="71A2C0B8" w14:textId="47D7E98F" w:rsidR="0040242A" w:rsidRPr="003D434D" w:rsidRDefault="0040242A" w:rsidP="005C72ED">
            <w:pPr>
              <w:jc w:val="center"/>
              <w:rPr>
                <w:b/>
                <w:lang w:val="pt-BR"/>
              </w:rPr>
            </w:pPr>
            <w:r w:rsidRPr="003D434D">
              <w:rPr>
                <w:b/>
                <w:lang w:val="pt-BR"/>
              </w:rPr>
              <w:t xml:space="preserve">Fluxo Principal – </w:t>
            </w:r>
            <w:r w:rsidR="00C1033F" w:rsidRPr="00947883">
              <w:rPr>
                <w:b/>
                <w:lang w:val="pt-BR" w:eastAsia="x-none"/>
              </w:rPr>
              <w:t xml:space="preserve">Cadastrar </w:t>
            </w:r>
            <w:r w:rsidR="00C1033F">
              <w:rPr>
                <w:b/>
                <w:lang w:val="pt-BR" w:eastAsia="x-none"/>
              </w:rPr>
              <w:t>Vinculação</w:t>
            </w:r>
          </w:p>
        </w:tc>
      </w:tr>
      <w:tr w:rsidR="0040242A" w:rsidRPr="00C627DA" w14:paraId="512DA7AA" w14:textId="77777777" w:rsidTr="005C72ED">
        <w:trPr>
          <w:jc w:val="center"/>
        </w:trPr>
        <w:tc>
          <w:tcPr>
            <w:tcW w:w="4501" w:type="dxa"/>
            <w:shd w:val="clear" w:color="auto" w:fill="auto"/>
          </w:tcPr>
          <w:p w14:paraId="1D29FC13" w14:textId="77777777" w:rsidR="0040242A" w:rsidRPr="00C627DA" w:rsidRDefault="0040242A" w:rsidP="005C72ED">
            <w:pPr>
              <w:jc w:val="both"/>
              <w:rPr>
                <w:lang w:val="pt-BR"/>
              </w:rPr>
            </w:pPr>
          </w:p>
        </w:tc>
        <w:tc>
          <w:tcPr>
            <w:tcW w:w="4792" w:type="dxa"/>
            <w:shd w:val="clear" w:color="auto" w:fill="auto"/>
          </w:tcPr>
          <w:p w14:paraId="6EB82663" w14:textId="538B9654" w:rsidR="0040242A" w:rsidRDefault="0040242A" w:rsidP="005C72ED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3</w:t>
            </w:r>
            <w:r w:rsidRPr="00C627DA">
              <w:rPr>
                <w:lang w:val="pt-BR"/>
              </w:rPr>
              <w:t>. Exibe a tela de Cadastrar Sensor</w:t>
            </w:r>
            <w:r w:rsidR="005C72ED">
              <w:rPr>
                <w:lang w:val="pt-BR"/>
              </w:rPr>
              <w:t>, com a caixa de seleção</w:t>
            </w:r>
            <w:r w:rsidRPr="00C627DA">
              <w:rPr>
                <w:lang w:val="pt-BR"/>
              </w:rPr>
              <w:t>:</w:t>
            </w:r>
          </w:p>
          <w:p w14:paraId="7A60CC7A" w14:textId="77777777" w:rsidR="0040242A" w:rsidRDefault="0040242A" w:rsidP="005C72ED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- Nome do Sensor</w:t>
            </w:r>
            <w:r w:rsidR="005C72ED">
              <w:rPr>
                <w:lang w:val="pt-BR"/>
              </w:rPr>
              <w:t>;</w:t>
            </w:r>
          </w:p>
          <w:p w14:paraId="29A59ABA" w14:textId="0D50FEA6" w:rsidR="005C72ED" w:rsidRPr="00C627DA" w:rsidRDefault="005C72ED" w:rsidP="005C72ED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- Id da PCD.</w:t>
            </w:r>
          </w:p>
        </w:tc>
      </w:tr>
      <w:tr w:rsidR="0040242A" w:rsidRPr="005C6710" w14:paraId="289EF284" w14:textId="77777777" w:rsidTr="005C72ED">
        <w:trPr>
          <w:jc w:val="center"/>
        </w:trPr>
        <w:tc>
          <w:tcPr>
            <w:tcW w:w="4501" w:type="dxa"/>
            <w:shd w:val="clear" w:color="auto" w:fill="auto"/>
          </w:tcPr>
          <w:p w14:paraId="5F85F348" w14:textId="73DACFE7" w:rsidR="0040242A" w:rsidRPr="00C627DA" w:rsidRDefault="0040242A" w:rsidP="005C72ED">
            <w:pPr>
              <w:rPr>
                <w:lang w:val="pt-BR"/>
              </w:rPr>
            </w:pPr>
            <w:r>
              <w:rPr>
                <w:lang w:val="pt-BR"/>
              </w:rPr>
              <w:t>4</w:t>
            </w:r>
            <w:r w:rsidRPr="00C627DA">
              <w:rPr>
                <w:lang w:val="pt-BR"/>
              </w:rPr>
              <w:t>. Digita no campo deseja</w:t>
            </w:r>
            <w:r w:rsidR="005C72ED">
              <w:rPr>
                <w:lang w:val="pt-BR"/>
              </w:rPr>
              <w:t>do a vinvulação</w:t>
            </w:r>
            <w:r w:rsidRPr="00C627DA">
              <w:rPr>
                <w:lang w:val="pt-BR"/>
              </w:rPr>
              <w:t xml:space="preserve"> a ser cadastrado.</w:t>
            </w:r>
          </w:p>
        </w:tc>
        <w:tc>
          <w:tcPr>
            <w:tcW w:w="4792" w:type="dxa"/>
            <w:shd w:val="clear" w:color="auto" w:fill="auto"/>
          </w:tcPr>
          <w:p w14:paraId="30D2F8C9" w14:textId="77777777" w:rsidR="0040242A" w:rsidRPr="00C627DA" w:rsidRDefault="0040242A" w:rsidP="005C72ED">
            <w:pPr>
              <w:jc w:val="both"/>
              <w:rPr>
                <w:lang w:val="pt-BR"/>
              </w:rPr>
            </w:pPr>
          </w:p>
        </w:tc>
      </w:tr>
      <w:tr w:rsidR="0040242A" w:rsidRPr="005C6710" w14:paraId="640D8DC6" w14:textId="77777777" w:rsidTr="005C72ED">
        <w:trPr>
          <w:jc w:val="center"/>
        </w:trPr>
        <w:tc>
          <w:tcPr>
            <w:tcW w:w="4501" w:type="dxa"/>
            <w:shd w:val="clear" w:color="auto" w:fill="auto"/>
          </w:tcPr>
          <w:p w14:paraId="74CA6DF8" w14:textId="77777777" w:rsidR="0040242A" w:rsidRPr="00C627DA" w:rsidRDefault="0040242A" w:rsidP="005C72ED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5. Clica no botão “Salvar”.</w:t>
            </w:r>
          </w:p>
        </w:tc>
        <w:tc>
          <w:tcPr>
            <w:tcW w:w="4792" w:type="dxa"/>
            <w:shd w:val="clear" w:color="auto" w:fill="auto"/>
          </w:tcPr>
          <w:p w14:paraId="14E9AFE5" w14:textId="77777777" w:rsidR="0040242A" w:rsidRPr="00C627DA" w:rsidRDefault="0040242A" w:rsidP="005C72ED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6</w:t>
            </w:r>
            <w:r w:rsidRPr="00C627DA">
              <w:rPr>
                <w:lang w:val="pt-BR"/>
              </w:rPr>
              <w:t>. Retornar ao passo 3 do Fluxo Principal.</w:t>
            </w:r>
          </w:p>
        </w:tc>
      </w:tr>
      <w:tr w:rsidR="0040242A" w:rsidRPr="005C6710" w14:paraId="3B866F40" w14:textId="77777777" w:rsidTr="005C72ED">
        <w:trPr>
          <w:jc w:val="center"/>
        </w:trPr>
        <w:tc>
          <w:tcPr>
            <w:tcW w:w="4501" w:type="dxa"/>
            <w:shd w:val="clear" w:color="auto" w:fill="auto"/>
          </w:tcPr>
          <w:p w14:paraId="7704DDDC" w14:textId="77777777" w:rsidR="0040242A" w:rsidRDefault="0040242A" w:rsidP="005C72ED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5. Clica no botão “Cancelar”.</w:t>
            </w:r>
          </w:p>
        </w:tc>
        <w:tc>
          <w:tcPr>
            <w:tcW w:w="4792" w:type="dxa"/>
            <w:shd w:val="clear" w:color="auto" w:fill="auto"/>
          </w:tcPr>
          <w:p w14:paraId="10C04792" w14:textId="77777777" w:rsidR="0040242A" w:rsidRPr="00C627DA" w:rsidRDefault="0040242A" w:rsidP="005C72ED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6</w:t>
            </w:r>
            <w:r w:rsidRPr="00C627DA">
              <w:rPr>
                <w:lang w:val="pt-BR"/>
              </w:rPr>
              <w:t>. Retornar ao passo</w:t>
            </w:r>
            <w:r>
              <w:rPr>
                <w:lang w:val="pt-BR"/>
              </w:rPr>
              <w:t xml:space="preserve"> 2</w:t>
            </w:r>
            <w:r w:rsidRPr="00C627DA">
              <w:rPr>
                <w:lang w:val="pt-BR"/>
              </w:rPr>
              <w:t xml:space="preserve"> do Fluxo Principal.</w:t>
            </w:r>
          </w:p>
        </w:tc>
      </w:tr>
      <w:tr w:rsidR="0040242A" w:rsidRPr="005C6710" w14:paraId="7F7C8182" w14:textId="77777777" w:rsidTr="005C72ED">
        <w:trPr>
          <w:jc w:val="center"/>
        </w:trPr>
        <w:tc>
          <w:tcPr>
            <w:tcW w:w="9293" w:type="dxa"/>
            <w:gridSpan w:val="2"/>
            <w:shd w:val="clear" w:color="auto" w:fill="A3FFD1"/>
          </w:tcPr>
          <w:p w14:paraId="01B45DBB" w14:textId="1E80A90C" w:rsidR="0040242A" w:rsidRPr="009B234E" w:rsidRDefault="00C45EDE" w:rsidP="005C72ED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Fluxo Alternativo A</w:t>
            </w:r>
            <w:r w:rsidR="0040242A">
              <w:rPr>
                <w:b/>
                <w:lang w:val="pt-BR"/>
              </w:rPr>
              <w:t xml:space="preserve"> –</w:t>
            </w:r>
            <w:r w:rsidR="0040242A" w:rsidRPr="009B234E">
              <w:rPr>
                <w:b/>
                <w:lang w:val="pt-BR"/>
              </w:rPr>
              <w:t xml:space="preserve"> </w:t>
            </w:r>
            <w:r w:rsidR="0040242A">
              <w:rPr>
                <w:b/>
                <w:lang w:val="pt-BR"/>
              </w:rPr>
              <w:t>Campo em Branco.</w:t>
            </w:r>
          </w:p>
        </w:tc>
      </w:tr>
      <w:tr w:rsidR="0040242A" w:rsidRPr="005C6710" w14:paraId="5DEA6562" w14:textId="77777777" w:rsidTr="005C72ED">
        <w:trPr>
          <w:jc w:val="center"/>
        </w:trPr>
        <w:tc>
          <w:tcPr>
            <w:tcW w:w="4501" w:type="dxa"/>
            <w:shd w:val="clear" w:color="auto" w:fill="auto"/>
          </w:tcPr>
          <w:p w14:paraId="6681495E" w14:textId="77777777" w:rsidR="0040242A" w:rsidRPr="00C627DA" w:rsidRDefault="0040242A" w:rsidP="005C72ED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5. Clica no botão “Salvar”</w:t>
            </w:r>
          </w:p>
        </w:tc>
        <w:tc>
          <w:tcPr>
            <w:tcW w:w="4792" w:type="dxa"/>
            <w:shd w:val="clear" w:color="auto" w:fill="auto"/>
          </w:tcPr>
          <w:p w14:paraId="08E896B5" w14:textId="77777777" w:rsidR="0040242A" w:rsidRDefault="0040242A" w:rsidP="005C72ED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6. Exibe mensagem “Campos em branco, por favor </w:t>
            </w:r>
            <w:r>
              <w:rPr>
                <w:lang w:val="pt-BR"/>
              </w:rPr>
              <w:lastRenderedPageBreak/>
              <w:t>preencher todos os campos.”</w:t>
            </w:r>
          </w:p>
        </w:tc>
      </w:tr>
      <w:tr w:rsidR="0040242A" w:rsidRPr="005C6710" w14:paraId="6A08304B" w14:textId="77777777" w:rsidTr="005C72ED">
        <w:trPr>
          <w:jc w:val="center"/>
        </w:trPr>
        <w:tc>
          <w:tcPr>
            <w:tcW w:w="4501" w:type="dxa"/>
            <w:shd w:val="clear" w:color="auto" w:fill="auto"/>
          </w:tcPr>
          <w:p w14:paraId="04405352" w14:textId="77777777" w:rsidR="0040242A" w:rsidRDefault="0040242A" w:rsidP="005C72ED">
            <w:pPr>
              <w:jc w:val="both"/>
              <w:rPr>
                <w:lang w:val="pt-BR"/>
              </w:rPr>
            </w:pPr>
          </w:p>
        </w:tc>
        <w:tc>
          <w:tcPr>
            <w:tcW w:w="4792" w:type="dxa"/>
            <w:shd w:val="clear" w:color="auto" w:fill="auto"/>
          </w:tcPr>
          <w:p w14:paraId="32C927CA" w14:textId="77777777" w:rsidR="0040242A" w:rsidRDefault="0040242A" w:rsidP="005C72ED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7. Retorna ao passo 3 do Fluxo Principal – Cadastrar Sensor.</w:t>
            </w:r>
          </w:p>
        </w:tc>
      </w:tr>
      <w:tr w:rsidR="0040242A" w:rsidRPr="00170E4B" w14:paraId="4D32C08F" w14:textId="77777777" w:rsidTr="005C72ED">
        <w:trPr>
          <w:jc w:val="center"/>
        </w:trPr>
        <w:tc>
          <w:tcPr>
            <w:tcW w:w="9293" w:type="dxa"/>
            <w:gridSpan w:val="2"/>
            <w:shd w:val="clear" w:color="auto" w:fill="auto"/>
          </w:tcPr>
          <w:p w14:paraId="5731AB20" w14:textId="77777777" w:rsidR="0040242A" w:rsidRDefault="0040242A" w:rsidP="005C72ED">
            <w:pPr>
              <w:jc w:val="both"/>
              <w:rPr>
                <w:b/>
                <w:lang w:val="pt-BR"/>
              </w:rPr>
            </w:pPr>
            <w:r w:rsidRPr="00C627DA">
              <w:rPr>
                <w:b/>
                <w:lang w:val="pt-BR"/>
              </w:rPr>
              <w:t>Protótipo de Interface Indra:</w:t>
            </w:r>
          </w:p>
          <w:p w14:paraId="277ECA76" w14:textId="301D453D" w:rsidR="0040242A" w:rsidRDefault="0040242A" w:rsidP="005C72ED">
            <w:pPr>
              <w:jc w:val="both"/>
              <w:rPr>
                <w:lang w:val="pt-BR"/>
              </w:rPr>
            </w:pPr>
            <w:r>
              <w:rPr>
                <w:b/>
                <w:lang w:val="pt-BR"/>
              </w:rPr>
              <w:t xml:space="preserve"> </w:t>
            </w:r>
          </w:p>
          <w:p w14:paraId="4629D08E" w14:textId="77777777" w:rsidR="0040242A" w:rsidRDefault="0040242A" w:rsidP="005C72ED">
            <w:pPr>
              <w:jc w:val="both"/>
              <w:rPr>
                <w:lang w:val="pt-BR"/>
              </w:rPr>
            </w:pPr>
          </w:p>
        </w:tc>
      </w:tr>
    </w:tbl>
    <w:p w14:paraId="5445779C" w14:textId="6DC30BA9" w:rsidR="001240DD" w:rsidRDefault="001240DD" w:rsidP="001240DD">
      <w:pPr>
        <w:jc w:val="both"/>
        <w:rPr>
          <w:rStyle w:val="SoDAField"/>
          <w:color w:val="auto"/>
          <w:lang w:val="pt-BR"/>
        </w:rPr>
      </w:pPr>
    </w:p>
    <w:p w14:paraId="6EA35631" w14:textId="2699B8C4" w:rsidR="00C1033F" w:rsidRDefault="00C1033F" w:rsidP="001240DD">
      <w:pPr>
        <w:jc w:val="both"/>
        <w:rPr>
          <w:rStyle w:val="SoDAField"/>
          <w:color w:val="auto"/>
          <w:lang w:val="pt-BR"/>
        </w:rPr>
      </w:pPr>
    </w:p>
    <w:p w14:paraId="7251ED00" w14:textId="4FE9C252" w:rsidR="00C1033F" w:rsidRDefault="00C1033F" w:rsidP="001240DD">
      <w:pPr>
        <w:jc w:val="both"/>
        <w:rPr>
          <w:rStyle w:val="SoDAField"/>
          <w:color w:val="auto"/>
          <w:lang w:val="pt-BR"/>
        </w:rPr>
      </w:pPr>
    </w:p>
    <w:p w14:paraId="55D0B2E8" w14:textId="77777777" w:rsidR="00C1033F" w:rsidRDefault="00C1033F" w:rsidP="001240DD">
      <w:pPr>
        <w:jc w:val="both"/>
        <w:rPr>
          <w:rStyle w:val="SoDAField"/>
          <w:color w:val="auto"/>
          <w:lang w:val="pt-BR"/>
        </w:rPr>
      </w:pPr>
    </w:p>
    <w:p w14:paraId="3BE73FF8" w14:textId="1D1D8C51" w:rsidR="001240DD" w:rsidRDefault="007474F7" w:rsidP="001240DD">
      <w:pPr>
        <w:jc w:val="both"/>
        <w:rPr>
          <w:b/>
          <w:lang w:val="pt-BR"/>
        </w:rPr>
      </w:pPr>
      <w:r>
        <w:rPr>
          <w:b/>
          <w:lang w:val="pt-BR"/>
        </w:rPr>
        <w:t>4.2.6</w:t>
      </w:r>
      <w:r w:rsidR="001240DD">
        <w:rPr>
          <w:b/>
          <w:lang w:val="pt-BR"/>
        </w:rPr>
        <w:t xml:space="preserve"> Vicular Sensor</w:t>
      </w:r>
    </w:p>
    <w:p w14:paraId="183EC1E8" w14:textId="77777777" w:rsidR="00C1033F" w:rsidRDefault="00C1033F" w:rsidP="001240DD">
      <w:pPr>
        <w:jc w:val="both"/>
        <w:rPr>
          <w:b/>
          <w:lang w:val="pt-BR"/>
        </w:rPr>
      </w:pPr>
    </w:p>
    <w:tbl>
      <w:tblPr>
        <w:tblW w:w="9293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4A0" w:firstRow="1" w:lastRow="0" w:firstColumn="1" w:lastColumn="0" w:noHBand="0" w:noVBand="1"/>
      </w:tblPr>
      <w:tblGrid>
        <w:gridCol w:w="4501"/>
        <w:gridCol w:w="4792"/>
      </w:tblGrid>
      <w:tr w:rsidR="007474F7" w:rsidRPr="00C627DA" w14:paraId="0E63C403" w14:textId="77777777" w:rsidTr="00603811">
        <w:trPr>
          <w:jc w:val="center"/>
        </w:trPr>
        <w:tc>
          <w:tcPr>
            <w:tcW w:w="9293" w:type="dxa"/>
            <w:gridSpan w:val="2"/>
            <w:shd w:val="clear" w:color="auto" w:fill="A3FFD1"/>
          </w:tcPr>
          <w:p w14:paraId="2145D0B0" w14:textId="77777777" w:rsidR="007474F7" w:rsidRPr="00C627DA" w:rsidRDefault="007474F7" w:rsidP="00603811">
            <w:pPr>
              <w:jc w:val="both"/>
              <w:rPr>
                <w:b/>
                <w:bCs/>
                <w:lang w:val="x-none"/>
              </w:rPr>
            </w:pPr>
            <w:r w:rsidRPr="00C627DA">
              <w:rPr>
                <w:b/>
                <w:bCs/>
                <w:lang w:val="pt-BR"/>
              </w:rPr>
              <w:t>Nome do Caso de Uso: Gerenciamento de Sensores</w:t>
            </w:r>
          </w:p>
        </w:tc>
      </w:tr>
      <w:tr w:rsidR="007474F7" w:rsidRPr="00C627DA" w14:paraId="4BFA53C0" w14:textId="77777777" w:rsidTr="00603811">
        <w:trPr>
          <w:jc w:val="center"/>
        </w:trPr>
        <w:tc>
          <w:tcPr>
            <w:tcW w:w="4501" w:type="dxa"/>
            <w:shd w:val="clear" w:color="auto" w:fill="auto"/>
          </w:tcPr>
          <w:p w14:paraId="246352ED" w14:textId="77777777" w:rsidR="007474F7" w:rsidRPr="00C627DA" w:rsidRDefault="007474F7" w:rsidP="00603811">
            <w:pPr>
              <w:jc w:val="both"/>
              <w:rPr>
                <w:b/>
                <w:lang w:val="pt-BR"/>
              </w:rPr>
            </w:pPr>
            <w:r w:rsidRPr="00C627DA">
              <w:rPr>
                <w:b/>
                <w:lang w:val="pt-BR"/>
              </w:rPr>
              <w:t xml:space="preserve">Breve Descrição: </w:t>
            </w:r>
          </w:p>
        </w:tc>
        <w:tc>
          <w:tcPr>
            <w:tcW w:w="4792" w:type="dxa"/>
            <w:shd w:val="clear" w:color="auto" w:fill="auto"/>
          </w:tcPr>
          <w:p w14:paraId="11710B8B" w14:textId="77777777" w:rsidR="007474F7" w:rsidRPr="00C627DA" w:rsidRDefault="007474F7" w:rsidP="00603811">
            <w:pPr>
              <w:jc w:val="both"/>
              <w:rPr>
                <w:lang w:val="pt-BR"/>
              </w:rPr>
            </w:pPr>
            <w:r w:rsidRPr="00C627DA">
              <w:rPr>
                <w:lang w:val="pt-BR"/>
              </w:rPr>
              <w:t>Este Caso de Uso deve ocorrer sempre que o método “Gerenciamento de Sensores” for selecionado.</w:t>
            </w:r>
          </w:p>
          <w:p w14:paraId="38D484E0" w14:textId="77777777" w:rsidR="007474F7" w:rsidRPr="00C627DA" w:rsidRDefault="007474F7" w:rsidP="00603811">
            <w:pPr>
              <w:jc w:val="both"/>
              <w:rPr>
                <w:lang w:val="pt-BR"/>
              </w:rPr>
            </w:pPr>
            <w:r w:rsidRPr="00C627DA">
              <w:rPr>
                <w:lang w:val="pt-BR"/>
              </w:rPr>
              <w:t xml:space="preserve">Ele deve adicionar </w:t>
            </w:r>
            <w:r>
              <w:rPr>
                <w:lang w:val="pt-BR"/>
              </w:rPr>
              <w:t>uma nova viculação</w:t>
            </w:r>
            <w:r w:rsidRPr="00C627DA">
              <w:rPr>
                <w:lang w:val="pt-BR"/>
              </w:rPr>
              <w:t xml:space="preserve"> e suas informações no banco de dados ou listar os existentes.</w:t>
            </w:r>
          </w:p>
        </w:tc>
      </w:tr>
      <w:tr w:rsidR="007474F7" w:rsidRPr="00C627DA" w14:paraId="022D20A8" w14:textId="77777777" w:rsidTr="00603811">
        <w:trPr>
          <w:jc w:val="center"/>
        </w:trPr>
        <w:tc>
          <w:tcPr>
            <w:tcW w:w="4501" w:type="dxa"/>
            <w:tcBorders>
              <w:top w:val="single" w:sz="4" w:space="0" w:color="auto"/>
            </w:tcBorders>
            <w:shd w:val="clear" w:color="auto" w:fill="auto"/>
          </w:tcPr>
          <w:p w14:paraId="5D6BC670" w14:textId="77777777" w:rsidR="007474F7" w:rsidRPr="00C627DA" w:rsidRDefault="007474F7" w:rsidP="00603811">
            <w:pPr>
              <w:jc w:val="both"/>
              <w:rPr>
                <w:b/>
                <w:lang w:val="pt-BR"/>
              </w:rPr>
            </w:pPr>
            <w:r w:rsidRPr="00C627DA">
              <w:rPr>
                <w:b/>
                <w:lang w:val="pt-BR"/>
              </w:rPr>
              <w:t>Ator Principal:</w:t>
            </w:r>
          </w:p>
        </w:tc>
        <w:tc>
          <w:tcPr>
            <w:tcW w:w="4792" w:type="dxa"/>
            <w:shd w:val="clear" w:color="auto" w:fill="auto"/>
          </w:tcPr>
          <w:p w14:paraId="0AA8A0CA" w14:textId="77777777" w:rsidR="007474F7" w:rsidRPr="00C627DA" w:rsidRDefault="007474F7" w:rsidP="00603811">
            <w:pPr>
              <w:jc w:val="both"/>
              <w:rPr>
                <w:lang w:val="pt-BR"/>
              </w:rPr>
            </w:pPr>
            <w:r w:rsidRPr="00C627DA">
              <w:rPr>
                <w:lang w:val="pt-BR"/>
              </w:rPr>
              <w:t>Administrador.</w:t>
            </w:r>
          </w:p>
        </w:tc>
      </w:tr>
      <w:tr w:rsidR="007474F7" w:rsidRPr="00C627DA" w14:paraId="40CF43FD" w14:textId="77777777" w:rsidTr="00603811">
        <w:trPr>
          <w:jc w:val="center"/>
        </w:trPr>
        <w:tc>
          <w:tcPr>
            <w:tcW w:w="4501" w:type="dxa"/>
            <w:shd w:val="clear" w:color="auto" w:fill="auto"/>
          </w:tcPr>
          <w:p w14:paraId="184A7426" w14:textId="77777777" w:rsidR="007474F7" w:rsidRPr="00C627DA" w:rsidRDefault="007474F7" w:rsidP="00603811">
            <w:pPr>
              <w:jc w:val="both"/>
              <w:rPr>
                <w:b/>
                <w:lang w:val="pt-BR"/>
              </w:rPr>
            </w:pPr>
            <w:r w:rsidRPr="00C627DA">
              <w:rPr>
                <w:b/>
                <w:lang w:val="pt-BR"/>
              </w:rPr>
              <w:t>Pré-Condição:</w:t>
            </w:r>
          </w:p>
        </w:tc>
        <w:tc>
          <w:tcPr>
            <w:tcW w:w="4792" w:type="dxa"/>
            <w:shd w:val="clear" w:color="auto" w:fill="auto"/>
          </w:tcPr>
          <w:p w14:paraId="7B56823C" w14:textId="77777777" w:rsidR="007474F7" w:rsidRPr="00C627DA" w:rsidRDefault="007474F7" w:rsidP="00603811">
            <w:pPr>
              <w:jc w:val="both"/>
              <w:rPr>
                <w:lang w:val="pt-BR"/>
              </w:rPr>
            </w:pPr>
            <w:r w:rsidRPr="00C627DA">
              <w:rPr>
                <w:lang w:val="pt-BR"/>
              </w:rPr>
              <w:t>O administrador deve estar logado no site.</w:t>
            </w:r>
          </w:p>
        </w:tc>
      </w:tr>
      <w:tr w:rsidR="007474F7" w:rsidRPr="00C627DA" w14:paraId="68E49340" w14:textId="77777777" w:rsidTr="00603811">
        <w:trPr>
          <w:jc w:val="center"/>
        </w:trPr>
        <w:tc>
          <w:tcPr>
            <w:tcW w:w="9293" w:type="dxa"/>
            <w:gridSpan w:val="2"/>
            <w:shd w:val="clear" w:color="auto" w:fill="A3FFD1"/>
          </w:tcPr>
          <w:p w14:paraId="6A70150D" w14:textId="77777777" w:rsidR="007474F7" w:rsidRPr="00C627DA" w:rsidRDefault="007474F7" w:rsidP="00603811">
            <w:pPr>
              <w:jc w:val="center"/>
              <w:rPr>
                <w:b/>
                <w:lang w:val="pt-BR"/>
              </w:rPr>
            </w:pPr>
            <w:r w:rsidRPr="00C627DA">
              <w:rPr>
                <w:b/>
                <w:lang w:val="pt-BR"/>
              </w:rPr>
              <w:t>Fluxo Principal</w:t>
            </w:r>
          </w:p>
        </w:tc>
      </w:tr>
      <w:tr w:rsidR="007474F7" w:rsidRPr="00C627DA" w14:paraId="60DD7567" w14:textId="77777777" w:rsidTr="00603811">
        <w:trPr>
          <w:jc w:val="center"/>
        </w:trPr>
        <w:tc>
          <w:tcPr>
            <w:tcW w:w="4501" w:type="dxa"/>
            <w:shd w:val="clear" w:color="auto" w:fill="DBFDEB"/>
          </w:tcPr>
          <w:p w14:paraId="23F1DDEF" w14:textId="77777777" w:rsidR="007474F7" w:rsidRPr="00C627DA" w:rsidRDefault="007474F7" w:rsidP="00603811">
            <w:pPr>
              <w:jc w:val="both"/>
              <w:rPr>
                <w:b/>
                <w:lang w:val="pt-BR"/>
              </w:rPr>
            </w:pPr>
            <w:r w:rsidRPr="00C627DA">
              <w:rPr>
                <w:b/>
                <w:lang w:val="pt-BR"/>
              </w:rPr>
              <w:t>Ações dos Atores:</w:t>
            </w:r>
          </w:p>
        </w:tc>
        <w:tc>
          <w:tcPr>
            <w:tcW w:w="4792" w:type="dxa"/>
            <w:shd w:val="clear" w:color="auto" w:fill="DBFDEB"/>
          </w:tcPr>
          <w:p w14:paraId="10DBF1F1" w14:textId="77777777" w:rsidR="007474F7" w:rsidRPr="00C627DA" w:rsidRDefault="007474F7" w:rsidP="00603811">
            <w:pPr>
              <w:jc w:val="both"/>
              <w:rPr>
                <w:b/>
                <w:lang w:val="pt-BR"/>
              </w:rPr>
            </w:pPr>
            <w:r w:rsidRPr="00C627DA">
              <w:rPr>
                <w:b/>
                <w:lang w:val="pt-BR"/>
              </w:rPr>
              <w:t>Ações do Sistema:</w:t>
            </w:r>
          </w:p>
        </w:tc>
      </w:tr>
      <w:tr w:rsidR="007474F7" w:rsidRPr="0040242A" w14:paraId="07BCC74B" w14:textId="77777777" w:rsidTr="00603811">
        <w:trPr>
          <w:jc w:val="center"/>
        </w:trPr>
        <w:tc>
          <w:tcPr>
            <w:tcW w:w="4501" w:type="dxa"/>
            <w:shd w:val="clear" w:color="auto" w:fill="auto"/>
          </w:tcPr>
          <w:p w14:paraId="2AEDDBDE" w14:textId="77777777" w:rsidR="007474F7" w:rsidRPr="00C627DA" w:rsidRDefault="007474F7" w:rsidP="00603811">
            <w:pPr>
              <w:jc w:val="both"/>
              <w:rPr>
                <w:lang w:val="pt-BR"/>
              </w:rPr>
            </w:pPr>
            <w:r w:rsidRPr="00C627DA">
              <w:rPr>
                <w:lang w:val="pt-BR"/>
              </w:rPr>
              <w:t>1. Cli</w:t>
            </w:r>
            <w:r>
              <w:rPr>
                <w:lang w:val="pt-BR"/>
              </w:rPr>
              <w:t>car em “Gerenciamento de Sensores</w:t>
            </w:r>
            <w:r w:rsidRPr="00C627DA">
              <w:rPr>
                <w:lang w:val="pt-BR"/>
              </w:rPr>
              <w:t>” no menu de seleção.</w:t>
            </w:r>
          </w:p>
        </w:tc>
        <w:tc>
          <w:tcPr>
            <w:tcW w:w="4792" w:type="dxa"/>
            <w:shd w:val="clear" w:color="auto" w:fill="auto"/>
          </w:tcPr>
          <w:p w14:paraId="02189943" w14:textId="77777777" w:rsidR="007474F7" w:rsidRDefault="007474F7" w:rsidP="00603811">
            <w:pPr>
              <w:jc w:val="both"/>
              <w:rPr>
                <w:lang w:val="pt-BR"/>
              </w:rPr>
            </w:pPr>
            <w:r w:rsidRPr="00C627DA">
              <w:rPr>
                <w:lang w:val="pt-BR"/>
              </w:rPr>
              <w:t>2. Exibir o sub-menu de Gerenciamento de Sensores, com as informações:</w:t>
            </w:r>
          </w:p>
          <w:p w14:paraId="04BC4901" w14:textId="77777777" w:rsidR="007474F7" w:rsidRDefault="007474F7" w:rsidP="00603811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-Pesquisar Sensor;</w:t>
            </w:r>
          </w:p>
          <w:p w14:paraId="46495E8B" w14:textId="7B37D7EB" w:rsidR="007474F7" w:rsidRPr="0040242A" w:rsidRDefault="007474F7" w:rsidP="004E6CC6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-</w:t>
            </w:r>
            <w:r w:rsidR="004E6CC6">
              <w:rPr>
                <w:lang w:val="pt-BR"/>
              </w:rPr>
              <w:t>Vincular Sensor</w:t>
            </w:r>
            <w:r>
              <w:rPr>
                <w:lang w:val="pt-BR"/>
              </w:rPr>
              <w:t>.</w:t>
            </w:r>
          </w:p>
        </w:tc>
      </w:tr>
      <w:tr w:rsidR="007474F7" w:rsidRPr="00C627DA" w14:paraId="56001C57" w14:textId="77777777" w:rsidTr="00603811">
        <w:trPr>
          <w:jc w:val="center"/>
        </w:trPr>
        <w:tc>
          <w:tcPr>
            <w:tcW w:w="4501" w:type="dxa"/>
            <w:tcBorders>
              <w:bottom w:val="single" w:sz="4" w:space="0" w:color="auto"/>
            </w:tcBorders>
            <w:shd w:val="clear" w:color="auto" w:fill="auto"/>
          </w:tcPr>
          <w:p w14:paraId="70363367" w14:textId="77777777" w:rsidR="007474F7" w:rsidRPr="00C627DA" w:rsidRDefault="007474F7" w:rsidP="00603811">
            <w:pPr>
              <w:jc w:val="both"/>
              <w:rPr>
                <w:lang w:val="pt-BR"/>
              </w:rPr>
            </w:pPr>
            <w:r w:rsidRPr="00C627DA">
              <w:rPr>
                <w:lang w:val="pt-BR"/>
              </w:rPr>
              <w:t>3. Fim do Caso de Uso.</w:t>
            </w:r>
          </w:p>
        </w:tc>
        <w:tc>
          <w:tcPr>
            <w:tcW w:w="4792" w:type="dxa"/>
            <w:shd w:val="clear" w:color="auto" w:fill="auto"/>
          </w:tcPr>
          <w:p w14:paraId="6A5EE83B" w14:textId="77777777" w:rsidR="007474F7" w:rsidRPr="00C627DA" w:rsidRDefault="007474F7" w:rsidP="00603811">
            <w:pPr>
              <w:jc w:val="both"/>
              <w:rPr>
                <w:lang w:val="pt-BR"/>
              </w:rPr>
            </w:pPr>
          </w:p>
        </w:tc>
      </w:tr>
      <w:tr w:rsidR="007474F7" w:rsidRPr="00C627DA" w14:paraId="48CB87AA" w14:textId="77777777" w:rsidTr="00603811">
        <w:trPr>
          <w:jc w:val="center"/>
        </w:trPr>
        <w:tc>
          <w:tcPr>
            <w:tcW w:w="9293" w:type="dxa"/>
            <w:gridSpan w:val="2"/>
            <w:shd w:val="clear" w:color="auto" w:fill="A3FFD1"/>
          </w:tcPr>
          <w:p w14:paraId="5D4C0793" w14:textId="77777777" w:rsidR="007474F7" w:rsidRPr="00C627DA" w:rsidRDefault="007474F7" w:rsidP="00603811">
            <w:pPr>
              <w:jc w:val="center"/>
              <w:rPr>
                <w:b/>
                <w:lang w:val="pt-BR"/>
              </w:rPr>
            </w:pPr>
            <w:r w:rsidRPr="00C627DA">
              <w:rPr>
                <w:b/>
                <w:lang w:val="pt-BR"/>
              </w:rPr>
              <w:t>Fluxo Alternativo</w:t>
            </w:r>
            <w:r>
              <w:rPr>
                <w:b/>
                <w:lang w:val="pt-BR"/>
              </w:rPr>
              <w:t xml:space="preserve"> – Vincular Sensor</w:t>
            </w:r>
          </w:p>
        </w:tc>
      </w:tr>
      <w:tr w:rsidR="007474F7" w:rsidRPr="00C627DA" w14:paraId="04EB7307" w14:textId="77777777" w:rsidTr="00603811">
        <w:trPr>
          <w:jc w:val="center"/>
        </w:trPr>
        <w:tc>
          <w:tcPr>
            <w:tcW w:w="4501" w:type="dxa"/>
            <w:shd w:val="clear" w:color="auto" w:fill="auto"/>
          </w:tcPr>
          <w:p w14:paraId="432068DD" w14:textId="1D81D2DD" w:rsidR="007474F7" w:rsidRPr="00C627DA" w:rsidRDefault="007474F7" w:rsidP="007474F7">
            <w:pPr>
              <w:jc w:val="both"/>
              <w:rPr>
                <w:lang w:val="pt-BR"/>
              </w:rPr>
            </w:pPr>
          </w:p>
        </w:tc>
        <w:tc>
          <w:tcPr>
            <w:tcW w:w="4792" w:type="dxa"/>
            <w:shd w:val="clear" w:color="auto" w:fill="auto"/>
          </w:tcPr>
          <w:p w14:paraId="15541442" w14:textId="77777777" w:rsidR="007474F7" w:rsidRPr="00C627DA" w:rsidRDefault="007474F7" w:rsidP="007474F7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3</w:t>
            </w:r>
            <w:r w:rsidRPr="00C627DA">
              <w:rPr>
                <w:lang w:val="pt-BR"/>
              </w:rPr>
              <w:t xml:space="preserve">. </w:t>
            </w:r>
            <w:r>
              <w:rPr>
                <w:lang w:val="pt-BR"/>
              </w:rPr>
              <w:t>Executa Caso de Uso “Pesquisar Sensor”.</w:t>
            </w:r>
          </w:p>
          <w:p w14:paraId="4D63B389" w14:textId="426E1CCF" w:rsidR="007474F7" w:rsidRPr="00C627DA" w:rsidRDefault="007474F7" w:rsidP="007474F7">
            <w:pPr>
              <w:jc w:val="both"/>
              <w:rPr>
                <w:lang w:val="pt-BR"/>
              </w:rPr>
            </w:pPr>
          </w:p>
        </w:tc>
      </w:tr>
      <w:tr w:rsidR="007474F7" w14:paraId="2B83B2D5" w14:textId="77777777" w:rsidTr="00603811">
        <w:trPr>
          <w:jc w:val="center"/>
        </w:trPr>
        <w:tc>
          <w:tcPr>
            <w:tcW w:w="4501" w:type="dxa"/>
            <w:tcBorders>
              <w:top w:val="single" w:sz="4" w:space="0" w:color="auto"/>
            </w:tcBorders>
            <w:shd w:val="clear" w:color="auto" w:fill="auto"/>
          </w:tcPr>
          <w:p w14:paraId="57A8885E" w14:textId="77777777" w:rsidR="007474F7" w:rsidRPr="00C627DA" w:rsidRDefault="007474F7" w:rsidP="007474F7">
            <w:pPr>
              <w:jc w:val="both"/>
              <w:rPr>
                <w:lang w:val="pt-BR"/>
              </w:rPr>
            </w:pPr>
          </w:p>
        </w:tc>
        <w:tc>
          <w:tcPr>
            <w:tcW w:w="4792" w:type="dxa"/>
            <w:shd w:val="clear" w:color="auto" w:fill="auto"/>
          </w:tcPr>
          <w:p w14:paraId="77845A28" w14:textId="0B427A48" w:rsidR="007474F7" w:rsidRDefault="007474F7" w:rsidP="007474F7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4. Fim de caso de Uso</w:t>
            </w:r>
          </w:p>
        </w:tc>
      </w:tr>
      <w:tr w:rsidR="007474F7" w:rsidRPr="003D434D" w14:paraId="51AF914B" w14:textId="77777777" w:rsidTr="00603811">
        <w:trPr>
          <w:jc w:val="center"/>
        </w:trPr>
        <w:tc>
          <w:tcPr>
            <w:tcW w:w="9293" w:type="dxa"/>
            <w:gridSpan w:val="2"/>
            <w:shd w:val="clear" w:color="auto" w:fill="A3FFD1"/>
          </w:tcPr>
          <w:p w14:paraId="76706A6B" w14:textId="77777777" w:rsidR="007474F7" w:rsidRPr="003D434D" w:rsidRDefault="007474F7" w:rsidP="00603811">
            <w:pPr>
              <w:jc w:val="center"/>
              <w:rPr>
                <w:b/>
                <w:lang w:val="pt-BR"/>
              </w:rPr>
            </w:pPr>
            <w:r w:rsidRPr="003D434D">
              <w:rPr>
                <w:b/>
                <w:lang w:val="pt-BR"/>
              </w:rPr>
              <w:t xml:space="preserve">Fluxo Principal – </w:t>
            </w:r>
            <w:r>
              <w:rPr>
                <w:b/>
                <w:lang w:val="pt-BR"/>
              </w:rPr>
              <w:t>Vicular Sensor</w:t>
            </w:r>
          </w:p>
        </w:tc>
      </w:tr>
      <w:tr w:rsidR="007474F7" w:rsidRPr="00C627DA" w14:paraId="4757E970" w14:textId="77777777" w:rsidTr="00603811">
        <w:trPr>
          <w:jc w:val="center"/>
        </w:trPr>
        <w:tc>
          <w:tcPr>
            <w:tcW w:w="4501" w:type="dxa"/>
            <w:shd w:val="clear" w:color="auto" w:fill="auto"/>
          </w:tcPr>
          <w:p w14:paraId="5765BEFD" w14:textId="77777777" w:rsidR="007474F7" w:rsidRPr="00C627DA" w:rsidRDefault="007474F7" w:rsidP="007474F7">
            <w:pPr>
              <w:jc w:val="both"/>
              <w:rPr>
                <w:lang w:val="pt-BR"/>
              </w:rPr>
            </w:pPr>
          </w:p>
        </w:tc>
        <w:tc>
          <w:tcPr>
            <w:tcW w:w="4792" w:type="dxa"/>
            <w:shd w:val="clear" w:color="auto" w:fill="auto"/>
          </w:tcPr>
          <w:p w14:paraId="5237F251" w14:textId="0ECD52B9" w:rsidR="007474F7" w:rsidRPr="00C627DA" w:rsidRDefault="007474F7" w:rsidP="007474F7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2. Listagem de Vinculações existentes e barra de pesquisa.</w:t>
            </w:r>
          </w:p>
        </w:tc>
      </w:tr>
      <w:tr w:rsidR="007474F7" w:rsidRPr="00C627DA" w14:paraId="1442F5D0" w14:textId="77777777" w:rsidTr="00603811">
        <w:trPr>
          <w:jc w:val="center"/>
        </w:trPr>
        <w:tc>
          <w:tcPr>
            <w:tcW w:w="4501" w:type="dxa"/>
            <w:shd w:val="clear" w:color="auto" w:fill="auto"/>
          </w:tcPr>
          <w:p w14:paraId="12A349A1" w14:textId="418E7CE5" w:rsidR="007474F7" w:rsidRPr="00C627DA" w:rsidRDefault="007474F7" w:rsidP="007474F7">
            <w:pPr>
              <w:rPr>
                <w:lang w:val="pt-BR"/>
              </w:rPr>
            </w:pPr>
            <w:r>
              <w:rPr>
                <w:lang w:val="pt-BR"/>
              </w:rPr>
              <w:t>3. Seleciona Vinculaçãodesejado.</w:t>
            </w:r>
          </w:p>
        </w:tc>
        <w:tc>
          <w:tcPr>
            <w:tcW w:w="4792" w:type="dxa"/>
            <w:shd w:val="clear" w:color="auto" w:fill="auto"/>
          </w:tcPr>
          <w:p w14:paraId="1D4C5419" w14:textId="7C363737" w:rsidR="007474F7" w:rsidRPr="00C627DA" w:rsidRDefault="007474F7" w:rsidP="007474F7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4.. Exibe informações cadastradas no banco e os botões “Editar” ou “Excluir</w:t>
            </w:r>
          </w:p>
        </w:tc>
      </w:tr>
      <w:tr w:rsidR="007474F7" w:rsidRPr="00C627DA" w14:paraId="56FDA25D" w14:textId="77777777" w:rsidTr="00603811">
        <w:trPr>
          <w:jc w:val="center"/>
        </w:trPr>
        <w:tc>
          <w:tcPr>
            <w:tcW w:w="4501" w:type="dxa"/>
            <w:shd w:val="clear" w:color="auto" w:fill="auto"/>
          </w:tcPr>
          <w:p w14:paraId="67DCDEEA" w14:textId="46F122B4" w:rsidR="007474F7" w:rsidRPr="00C627DA" w:rsidRDefault="007474F7" w:rsidP="007474F7">
            <w:pPr>
              <w:jc w:val="both"/>
              <w:rPr>
                <w:lang w:val="pt-BR"/>
              </w:rPr>
            </w:pPr>
          </w:p>
        </w:tc>
        <w:tc>
          <w:tcPr>
            <w:tcW w:w="4792" w:type="dxa"/>
            <w:shd w:val="clear" w:color="auto" w:fill="auto"/>
          </w:tcPr>
          <w:p w14:paraId="1F60933F" w14:textId="7B01EE72" w:rsidR="007474F7" w:rsidRPr="007474F7" w:rsidRDefault="007474F7" w:rsidP="007474F7">
            <w:pPr>
              <w:jc w:val="both"/>
              <w:rPr>
                <w:u w:val="single"/>
                <w:lang w:val="pt-BR"/>
              </w:rPr>
            </w:pPr>
            <w:r>
              <w:rPr>
                <w:lang w:val="pt-BR"/>
              </w:rPr>
              <w:t>5. Fim de Caso de Uso.</w:t>
            </w:r>
          </w:p>
        </w:tc>
      </w:tr>
      <w:tr w:rsidR="007474F7" w14:paraId="4B7E779D" w14:textId="77777777" w:rsidTr="00603811">
        <w:trPr>
          <w:jc w:val="center"/>
        </w:trPr>
        <w:tc>
          <w:tcPr>
            <w:tcW w:w="9293" w:type="dxa"/>
            <w:gridSpan w:val="2"/>
            <w:shd w:val="clear" w:color="auto" w:fill="auto"/>
          </w:tcPr>
          <w:p w14:paraId="3A25E0D4" w14:textId="5C465F97" w:rsidR="007474F7" w:rsidRDefault="007474F7" w:rsidP="00603811">
            <w:pPr>
              <w:jc w:val="both"/>
              <w:rPr>
                <w:b/>
                <w:lang w:val="pt-BR"/>
              </w:rPr>
            </w:pPr>
            <w:r w:rsidRPr="00C627DA">
              <w:rPr>
                <w:b/>
                <w:lang w:val="pt-BR"/>
              </w:rPr>
              <w:t>Protótipo de Interface Indra:</w:t>
            </w:r>
          </w:p>
          <w:p w14:paraId="12CE0B09" w14:textId="5BEE4649" w:rsidR="00656794" w:rsidRDefault="00656794" w:rsidP="00656794">
            <w:pPr>
              <w:jc w:val="center"/>
              <w:rPr>
                <w:b/>
                <w:lang w:val="pt-BR"/>
              </w:rPr>
            </w:pPr>
            <w:r w:rsidRPr="001B1546">
              <w:rPr>
                <w:noProof/>
                <w:lang w:eastAsia="pt-BR"/>
              </w:rPr>
              <w:lastRenderedPageBreak/>
              <w:drawing>
                <wp:inline distT="0" distB="0" distL="0" distR="0" wp14:anchorId="5F0B5787" wp14:editId="3C2B49B9">
                  <wp:extent cx="5686425" cy="3098971"/>
                  <wp:effectExtent l="0" t="0" r="0" b="6350"/>
                  <wp:docPr id="1" name="Imagem 1" descr="C:\Users\aluno.AD\Desktop\Cadastrov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luno.AD\Desktop\Cadastrov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99694" cy="3106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A2EF14B" w14:textId="77777777" w:rsidR="007474F7" w:rsidRDefault="007474F7" w:rsidP="00603811">
            <w:pPr>
              <w:jc w:val="both"/>
              <w:rPr>
                <w:lang w:val="pt-BR"/>
              </w:rPr>
            </w:pPr>
            <w:r>
              <w:rPr>
                <w:b/>
                <w:lang w:val="pt-BR"/>
              </w:rPr>
              <w:t xml:space="preserve"> </w:t>
            </w:r>
          </w:p>
          <w:p w14:paraId="55EBA0A3" w14:textId="77777777" w:rsidR="007474F7" w:rsidRDefault="007474F7" w:rsidP="00603811">
            <w:pPr>
              <w:jc w:val="both"/>
              <w:rPr>
                <w:lang w:val="pt-BR"/>
              </w:rPr>
            </w:pPr>
          </w:p>
        </w:tc>
      </w:tr>
    </w:tbl>
    <w:p w14:paraId="0EA5D998" w14:textId="7797216B" w:rsidR="001240DD" w:rsidRDefault="001240DD" w:rsidP="000104A4">
      <w:pPr>
        <w:ind w:left="720"/>
        <w:jc w:val="both"/>
        <w:rPr>
          <w:rStyle w:val="SoDAField"/>
          <w:color w:val="auto"/>
          <w:lang w:val="pt-BR"/>
        </w:rPr>
      </w:pPr>
    </w:p>
    <w:p w14:paraId="7BE9F237" w14:textId="30C06103" w:rsidR="0061171E" w:rsidRDefault="0061171E" w:rsidP="000104A4">
      <w:pPr>
        <w:ind w:left="720"/>
        <w:jc w:val="both"/>
        <w:rPr>
          <w:rStyle w:val="SoDAField"/>
          <w:color w:val="auto"/>
          <w:lang w:val="pt-BR"/>
        </w:rPr>
      </w:pPr>
    </w:p>
    <w:p w14:paraId="5F568428" w14:textId="77777777" w:rsidR="0061171E" w:rsidRDefault="0061171E" w:rsidP="000104A4">
      <w:pPr>
        <w:ind w:left="720"/>
        <w:jc w:val="both"/>
        <w:rPr>
          <w:rStyle w:val="SoDAField"/>
          <w:color w:val="auto"/>
          <w:lang w:val="pt-BR"/>
        </w:rPr>
      </w:pPr>
    </w:p>
    <w:p w14:paraId="49B55A23" w14:textId="0C18D46A" w:rsidR="0061171E" w:rsidRDefault="0061171E" w:rsidP="0061171E">
      <w:pPr>
        <w:jc w:val="both"/>
        <w:rPr>
          <w:b/>
          <w:lang w:val="pt-BR"/>
        </w:rPr>
      </w:pPr>
      <w:r>
        <w:rPr>
          <w:b/>
          <w:lang w:val="pt-BR"/>
        </w:rPr>
        <w:t>4.2.7 Editar Viculação</w:t>
      </w:r>
    </w:p>
    <w:p w14:paraId="5D9B2E68" w14:textId="640B1501" w:rsidR="0061171E" w:rsidRDefault="0061171E" w:rsidP="000104A4">
      <w:pPr>
        <w:ind w:left="720"/>
        <w:jc w:val="both"/>
        <w:rPr>
          <w:rStyle w:val="SoDAField"/>
          <w:color w:val="auto"/>
          <w:lang w:val="pt-BR"/>
        </w:rPr>
      </w:pPr>
    </w:p>
    <w:tbl>
      <w:tblPr>
        <w:tblW w:w="9293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4A0" w:firstRow="1" w:lastRow="0" w:firstColumn="1" w:lastColumn="0" w:noHBand="0" w:noVBand="1"/>
      </w:tblPr>
      <w:tblGrid>
        <w:gridCol w:w="4501"/>
        <w:gridCol w:w="4792"/>
      </w:tblGrid>
      <w:tr w:rsidR="0061171E" w14:paraId="13060344" w14:textId="77777777" w:rsidTr="00603811">
        <w:trPr>
          <w:jc w:val="center"/>
        </w:trPr>
        <w:tc>
          <w:tcPr>
            <w:tcW w:w="9293" w:type="dxa"/>
            <w:gridSpan w:val="2"/>
            <w:shd w:val="clear" w:color="auto" w:fill="A3FFD1"/>
          </w:tcPr>
          <w:p w14:paraId="4C4876E5" w14:textId="77777777" w:rsidR="0061171E" w:rsidRDefault="0061171E" w:rsidP="00603811">
            <w:pPr>
              <w:jc w:val="both"/>
              <w:rPr>
                <w:lang w:val="pt-BR"/>
              </w:rPr>
            </w:pPr>
            <w:r w:rsidRPr="00C627DA">
              <w:rPr>
                <w:b/>
                <w:bCs/>
                <w:lang w:val="pt-BR"/>
              </w:rPr>
              <w:t>Nome do Caso de Uso: Gerenciamento de Sensores</w:t>
            </w:r>
          </w:p>
        </w:tc>
      </w:tr>
      <w:tr w:rsidR="0061171E" w14:paraId="7C831EE3" w14:textId="77777777" w:rsidTr="00603811">
        <w:trPr>
          <w:jc w:val="center"/>
        </w:trPr>
        <w:tc>
          <w:tcPr>
            <w:tcW w:w="4501" w:type="dxa"/>
            <w:shd w:val="clear" w:color="auto" w:fill="FFFFFF"/>
          </w:tcPr>
          <w:p w14:paraId="68B7F389" w14:textId="77777777" w:rsidR="0061171E" w:rsidRDefault="0061171E" w:rsidP="0061171E">
            <w:pPr>
              <w:jc w:val="both"/>
              <w:rPr>
                <w:lang w:val="pt-BR"/>
              </w:rPr>
            </w:pPr>
            <w:r w:rsidRPr="00C627DA">
              <w:rPr>
                <w:b/>
                <w:lang w:val="pt-BR"/>
              </w:rPr>
              <w:t xml:space="preserve">Breve Descrição: </w:t>
            </w:r>
          </w:p>
        </w:tc>
        <w:tc>
          <w:tcPr>
            <w:tcW w:w="4792" w:type="dxa"/>
            <w:shd w:val="clear" w:color="auto" w:fill="FFFFFF"/>
          </w:tcPr>
          <w:p w14:paraId="30143189" w14:textId="77777777" w:rsidR="0061171E" w:rsidRPr="00C627DA" w:rsidRDefault="0061171E" w:rsidP="0061171E">
            <w:pPr>
              <w:jc w:val="both"/>
              <w:rPr>
                <w:lang w:val="pt-BR"/>
              </w:rPr>
            </w:pPr>
            <w:r w:rsidRPr="00C627DA">
              <w:rPr>
                <w:lang w:val="pt-BR"/>
              </w:rPr>
              <w:t>Este Caso de Uso deve ocorrer sempre que o método “Gerenciamento de Sensores” for selecionado.</w:t>
            </w:r>
          </w:p>
          <w:p w14:paraId="3FFD8925" w14:textId="11BD235F" w:rsidR="0061171E" w:rsidRDefault="0061171E" w:rsidP="0061171E">
            <w:pPr>
              <w:jc w:val="both"/>
              <w:rPr>
                <w:lang w:val="pt-BR"/>
              </w:rPr>
            </w:pPr>
            <w:r w:rsidRPr="00C627DA">
              <w:rPr>
                <w:lang w:val="pt-BR"/>
              </w:rPr>
              <w:t xml:space="preserve">Ele deve adicionar </w:t>
            </w:r>
            <w:r>
              <w:rPr>
                <w:lang w:val="pt-BR"/>
              </w:rPr>
              <w:t>uma nova viculação</w:t>
            </w:r>
            <w:r w:rsidRPr="00C627DA">
              <w:rPr>
                <w:lang w:val="pt-BR"/>
              </w:rPr>
              <w:t xml:space="preserve"> e suas informações no banco de dados ou listar os existentes.</w:t>
            </w:r>
          </w:p>
        </w:tc>
      </w:tr>
      <w:tr w:rsidR="0061171E" w14:paraId="01D36FEE" w14:textId="77777777" w:rsidTr="00603811">
        <w:trPr>
          <w:jc w:val="center"/>
        </w:trPr>
        <w:tc>
          <w:tcPr>
            <w:tcW w:w="4501" w:type="dxa"/>
            <w:shd w:val="clear" w:color="auto" w:fill="FFFFFF"/>
          </w:tcPr>
          <w:p w14:paraId="4D44F17C" w14:textId="77777777" w:rsidR="0061171E" w:rsidRDefault="0061171E" w:rsidP="0061171E">
            <w:pPr>
              <w:jc w:val="both"/>
              <w:rPr>
                <w:lang w:val="pt-BR"/>
              </w:rPr>
            </w:pPr>
            <w:r w:rsidRPr="00C627DA">
              <w:rPr>
                <w:b/>
                <w:lang w:val="pt-BR"/>
              </w:rPr>
              <w:t>Ator Principal:</w:t>
            </w:r>
          </w:p>
        </w:tc>
        <w:tc>
          <w:tcPr>
            <w:tcW w:w="4792" w:type="dxa"/>
            <w:shd w:val="clear" w:color="auto" w:fill="FFFFFF"/>
          </w:tcPr>
          <w:p w14:paraId="68F1082C" w14:textId="23E945C3" w:rsidR="0061171E" w:rsidRDefault="0061171E" w:rsidP="0061171E">
            <w:pPr>
              <w:jc w:val="both"/>
              <w:rPr>
                <w:lang w:val="pt-BR"/>
              </w:rPr>
            </w:pPr>
            <w:r w:rsidRPr="00C627DA">
              <w:rPr>
                <w:lang w:val="pt-BR"/>
              </w:rPr>
              <w:t>Administrador.</w:t>
            </w:r>
          </w:p>
        </w:tc>
      </w:tr>
      <w:tr w:rsidR="0061171E" w:rsidRPr="00C627DA" w14:paraId="3754578B" w14:textId="77777777" w:rsidTr="00603811">
        <w:trPr>
          <w:jc w:val="center"/>
        </w:trPr>
        <w:tc>
          <w:tcPr>
            <w:tcW w:w="4501" w:type="dxa"/>
            <w:shd w:val="clear" w:color="auto" w:fill="FFFFFF"/>
          </w:tcPr>
          <w:p w14:paraId="2779BF2D" w14:textId="77777777" w:rsidR="0061171E" w:rsidRPr="00C627DA" w:rsidRDefault="0061171E" w:rsidP="0061171E">
            <w:pPr>
              <w:jc w:val="both"/>
              <w:rPr>
                <w:b/>
                <w:lang w:val="pt-BR"/>
              </w:rPr>
            </w:pPr>
            <w:r w:rsidRPr="00C627DA">
              <w:rPr>
                <w:b/>
                <w:lang w:val="pt-BR"/>
              </w:rPr>
              <w:t>Pré-Condição:</w:t>
            </w:r>
          </w:p>
        </w:tc>
        <w:tc>
          <w:tcPr>
            <w:tcW w:w="4792" w:type="dxa"/>
            <w:shd w:val="clear" w:color="auto" w:fill="FFFFFF"/>
          </w:tcPr>
          <w:p w14:paraId="04A7E04B" w14:textId="18C9EEB6" w:rsidR="0061171E" w:rsidRPr="00C627DA" w:rsidRDefault="0061171E" w:rsidP="0061171E">
            <w:pPr>
              <w:jc w:val="both"/>
              <w:rPr>
                <w:lang w:val="pt-BR"/>
              </w:rPr>
            </w:pPr>
            <w:r w:rsidRPr="00C627DA">
              <w:rPr>
                <w:lang w:val="pt-BR"/>
              </w:rPr>
              <w:t>O administrador deve estar logado no site.</w:t>
            </w:r>
          </w:p>
        </w:tc>
      </w:tr>
      <w:tr w:rsidR="0061171E" w:rsidRPr="00C627DA" w14:paraId="10AF272E" w14:textId="77777777" w:rsidTr="00603811">
        <w:trPr>
          <w:jc w:val="center"/>
        </w:trPr>
        <w:tc>
          <w:tcPr>
            <w:tcW w:w="9293" w:type="dxa"/>
            <w:gridSpan w:val="2"/>
            <w:shd w:val="clear" w:color="auto" w:fill="A3FFD1"/>
          </w:tcPr>
          <w:p w14:paraId="39AF2F1C" w14:textId="77777777" w:rsidR="0061171E" w:rsidRPr="00C627DA" w:rsidRDefault="0061171E" w:rsidP="00603811">
            <w:pPr>
              <w:jc w:val="center"/>
              <w:rPr>
                <w:lang w:val="pt-BR"/>
              </w:rPr>
            </w:pPr>
            <w:r w:rsidRPr="00C627DA">
              <w:rPr>
                <w:b/>
                <w:lang w:val="pt-BR"/>
              </w:rPr>
              <w:t>Fluxo Principal</w:t>
            </w:r>
          </w:p>
        </w:tc>
      </w:tr>
      <w:tr w:rsidR="00A44B41" w:rsidRPr="00C627DA" w14:paraId="14CA54C3" w14:textId="77777777" w:rsidTr="00603811">
        <w:trPr>
          <w:jc w:val="center"/>
        </w:trPr>
        <w:tc>
          <w:tcPr>
            <w:tcW w:w="4501" w:type="dxa"/>
            <w:shd w:val="clear" w:color="auto" w:fill="D9FFEC"/>
          </w:tcPr>
          <w:p w14:paraId="2A7ED9AB" w14:textId="6B7C7A83" w:rsidR="00A44B41" w:rsidRPr="00C627DA" w:rsidRDefault="00A44B41" w:rsidP="00A44B41">
            <w:pPr>
              <w:jc w:val="both"/>
              <w:rPr>
                <w:b/>
                <w:lang w:val="pt-BR"/>
              </w:rPr>
            </w:pPr>
            <w:r w:rsidRPr="00C627DA">
              <w:rPr>
                <w:b/>
                <w:lang w:val="pt-BR"/>
              </w:rPr>
              <w:t>Ações dos Atores:</w:t>
            </w:r>
          </w:p>
        </w:tc>
        <w:tc>
          <w:tcPr>
            <w:tcW w:w="4792" w:type="dxa"/>
            <w:shd w:val="clear" w:color="auto" w:fill="D9FFEC"/>
          </w:tcPr>
          <w:p w14:paraId="5F71334F" w14:textId="1D3855D3" w:rsidR="00A44B41" w:rsidRPr="00C627DA" w:rsidRDefault="00A44B41" w:rsidP="00A44B41">
            <w:pPr>
              <w:jc w:val="both"/>
              <w:rPr>
                <w:lang w:val="pt-BR"/>
              </w:rPr>
            </w:pPr>
            <w:r w:rsidRPr="00C627DA">
              <w:rPr>
                <w:b/>
                <w:lang w:val="pt-BR"/>
              </w:rPr>
              <w:t>Ações do Sistema:</w:t>
            </w:r>
          </w:p>
        </w:tc>
      </w:tr>
      <w:tr w:rsidR="00A44B41" w:rsidRPr="00C627DA" w14:paraId="350C4645" w14:textId="77777777" w:rsidTr="00603811">
        <w:trPr>
          <w:jc w:val="center"/>
        </w:trPr>
        <w:tc>
          <w:tcPr>
            <w:tcW w:w="4501" w:type="dxa"/>
            <w:shd w:val="clear" w:color="auto" w:fill="FFFFFF"/>
          </w:tcPr>
          <w:p w14:paraId="3122885E" w14:textId="0492054A" w:rsidR="00A44B41" w:rsidRPr="00C627DA" w:rsidRDefault="00A44B41" w:rsidP="00A44B41">
            <w:pPr>
              <w:jc w:val="both"/>
              <w:rPr>
                <w:b/>
                <w:lang w:val="pt-BR"/>
              </w:rPr>
            </w:pPr>
            <w:r w:rsidRPr="00C627DA">
              <w:rPr>
                <w:lang w:val="pt-BR"/>
              </w:rPr>
              <w:t>1. Cli</w:t>
            </w:r>
            <w:r>
              <w:rPr>
                <w:lang w:val="pt-BR"/>
              </w:rPr>
              <w:t>car em “Gerenciamento de Sensores</w:t>
            </w:r>
            <w:r w:rsidRPr="00C627DA">
              <w:rPr>
                <w:lang w:val="pt-BR"/>
              </w:rPr>
              <w:t>” no menu de seleção.</w:t>
            </w:r>
          </w:p>
        </w:tc>
        <w:tc>
          <w:tcPr>
            <w:tcW w:w="4792" w:type="dxa"/>
            <w:shd w:val="clear" w:color="auto" w:fill="FFFFFF"/>
          </w:tcPr>
          <w:p w14:paraId="19BE8DD9" w14:textId="77777777" w:rsidR="00A44B41" w:rsidRDefault="00A44B41" w:rsidP="00A44B41">
            <w:pPr>
              <w:jc w:val="both"/>
              <w:rPr>
                <w:lang w:val="pt-BR"/>
              </w:rPr>
            </w:pPr>
            <w:r w:rsidRPr="00C627DA">
              <w:rPr>
                <w:lang w:val="pt-BR"/>
              </w:rPr>
              <w:t>2. Exibir o sub-menu de Gerenciamento de Sensores, com as informações:</w:t>
            </w:r>
          </w:p>
          <w:p w14:paraId="3E54755B" w14:textId="77777777" w:rsidR="00A44B41" w:rsidRDefault="00A44B41" w:rsidP="00A44B41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-Pesquisar Sensor;</w:t>
            </w:r>
          </w:p>
          <w:p w14:paraId="7E84505F" w14:textId="4926EE63" w:rsidR="00A44B41" w:rsidRPr="00C627DA" w:rsidRDefault="00A44B41" w:rsidP="00A44B41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-Vincular Sensor.</w:t>
            </w:r>
          </w:p>
        </w:tc>
      </w:tr>
      <w:tr w:rsidR="00A44B41" w:rsidRPr="00C627DA" w14:paraId="1CD22BA1" w14:textId="77777777" w:rsidTr="00603811">
        <w:trPr>
          <w:jc w:val="center"/>
        </w:trPr>
        <w:tc>
          <w:tcPr>
            <w:tcW w:w="4501" w:type="dxa"/>
            <w:shd w:val="clear" w:color="auto" w:fill="FFFFFF"/>
          </w:tcPr>
          <w:p w14:paraId="32F0A55A" w14:textId="508F1518" w:rsidR="00A44B41" w:rsidRPr="00C627DA" w:rsidRDefault="00A44B41" w:rsidP="00A44B41">
            <w:pPr>
              <w:jc w:val="both"/>
              <w:rPr>
                <w:b/>
                <w:lang w:val="pt-BR"/>
              </w:rPr>
            </w:pPr>
            <w:r w:rsidRPr="00C627DA">
              <w:rPr>
                <w:lang w:val="pt-BR"/>
              </w:rPr>
              <w:t>3. Fim do Caso de Uso.</w:t>
            </w:r>
          </w:p>
        </w:tc>
        <w:tc>
          <w:tcPr>
            <w:tcW w:w="4792" w:type="dxa"/>
            <w:shd w:val="clear" w:color="auto" w:fill="FFFFFF"/>
          </w:tcPr>
          <w:p w14:paraId="550430D5" w14:textId="77777777" w:rsidR="00A44B41" w:rsidRPr="00C627DA" w:rsidRDefault="00A44B41" w:rsidP="00A44B41">
            <w:pPr>
              <w:jc w:val="both"/>
              <w:rPr>
                <w:lang w:val="pt-BR"/>
              </w:rPr>
            </w:pPr>
          </w:p>
        </w:tc>
      </w:tr>
      <w:tr w:rsidR="0061171E" w:rsidRPr="00500CA6" w14:paraId="51BDBBD6" w14:textId="77777777" w:rsidTr="00603811">
        <w:trPr>
          <w:jc w:val="center"/>
        </w:trPr>
        <w:tc>
          <w:tcPr>
            <w:tcW w:w="9293" w:type="dxa"/>
            <w:gridSpan w:val="2"/>
            <w:shd w:val="clear" w:color="auto" w:fill="A3FFD1"/>
          </w:tcPr>
          <w:p w14:paraId="45E08792" w14:textId="20F8D90F" w:rsidR="0061171E" w:rsidRPr="00500CA6" w:rsidRDefault="0061171E" w:rsidP="00A44B41">
            <w:pPr>
              <w:jc w:val="center"/>
              <w:rPr>
                <w:b/>
                <w:lang w:val="pt-BR"/>
              </w:rPr>
            </w:pPr>
            <w:r w:rsidRPr="00500CA6">
              <w:rPr>
                <w:b/>
                <w:lang w:val="pt-BR"/>
              </w:rPr>
              <w:t xml:space="preserve">Fluxo Alternativo Editar </w:t>
            </w:r>
            <w:r w:rsidR="00A44B41">
              <w:rPr>
                <w:b/>
                <w:lang w:val="pt-BR"/>
              </w:rPr>
              <w:t>Viculação</w:t>
            </w:r>
          </w:p>
        </w:tc>
      </w:tr>
      <w:tr w:rsidR="0061171E" w14:paraId="1BFAE5E7" w14:textId="77777777" w:rsidTr="00603811">
        <w:trPr>
          <w:jc w:val="center"/>
        </w:trPr>
        <w:tc>
          <w:tcPr>
            <w:tcW w:w="4501" w:type="dxa"/>
            <w:shd w:val="clear" w:color="auto" w:fill="FFFFFF"/>
          </w:tcPr>
          <w:p w14:paraId="76DBEBBD" w14:textId="77777777" w:rsidR="0061171E" w:rsidRDefault="0061171E" w:rsidP="00603811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3. Selecionar o botão “Editar” e abrir um modal para editar sensor.</w:t>
            </w:r>
          </w:p>
        </w:tc>
        <w:tc>
          <w:tcPr>
            <w:tcW w:w="4792" w:type="dxa"/>
            <w:shd w:val="clear" w:color="auto" w:fill="FFFFFF"/>
          </w:tcPr>
          <w:p w14:paraId="6DEF9A2F" w14:textId="29D9ED73" w:rsidR="0061171E" w:rsidRDefault="0061171E" w:rsidP="00603811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4. Exe</w:t>
            </w:r>
            <w:r w:rsidR="00A44B41">
              <w:rPr>
                <w:lang w:val="pt-BR"/>
              </w:rPr>
              <w:t>cutar Caso de Uso “Editar Vinculação</w:t>
            </w:r>
            <w:r>
              <w:rPr>
                <w:lang w:val="pt-BR"/>
              </w:rPr>
              <w:t>”</w:t>
            </w:r>
          </w:p>
        </w:tc>
      </w:tr>
      <w:tr w:rsidR="0061171E" w14:paraId="76BD509D" w14:textId="77777777" w:rsidTr="00603811">
        <w:trPr>
          <w:jc w:val="center"/>
        </w:trPr>
        <w:tc>
          <w:tcPr>
            <w:tcW w:w="4501" w:type="dxa"/>
            <w:shd w:val="clear" w:color="auto" w:fill="FFFFFF"/>
          </w:tcPr>
          <w:p w14:paraId="035286E5" w14:textId="77777777" w:rsidR="0061171E" w:rsidRDefault="0061171E" w:rsidP="00603811">
            <w:pPr>
              <w:jc w:val="both"/>
              <w:rPr>
                <w:lang w:val="pt-BR"/>
              </w:rPr>
            </w:pPr>
          </w:p>
        </w:tc>
        <w:tc>
          <w:tcPr>
            <w:tcW w:w="4792" w:type="dxa"/>
            <w:shd w:val="clear" w:color="auto" w:fill="FFFFFF"/>
          </w:tcPr>
          <w:p w14:paraId="100DA69B" w14:textId="77777777" w:rsidR="0061171E" w:rsidRDefault="0061171E" w:rsidP="00603811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5. Fim de Caso de Uso.</w:t>
            </w:r>
          </w:p>
        </w:tc>
      </w:tr>
      <w:tr w:rsidR="0061171E" w:rsidRPr="00500CA6" w14:paraId="116C58AB" w14:textId="77777777" w:rsidTr="00603811">
        <w:trPr>
          <w:jc w:val="center"/>
        </w:trPr>
        <w:tc>
          <w:tcPr>
            <w:tcW w:w="9293" w:type="dxa"/>
            <w:gridSpan w:val="2"/>
            <w:shd w:val="clear" w:color="auto" w:fill="A3FFD1"/>
          </w:tcPr>
          <w:p w14:paraId="57CA92BE" w14:textId="77777777" w:rsidR="0061171E" w:rsidRPr="00500CA6" w:rsidRDefault="0061171E" w:rsidP="00603811">
            <w:pPr>
              <w:jc w:val="center"/>
              <w:rPr>
                <w:b/>
                <w:lang w:val="pt-BR"/>
              </w:rPr>
            </w:pPr>
            <w:r w:rsidRPr="00500CA6">
              <w:rPr>
                <w:b/>
                <w:lang w:val="pt-BR"/>
              </w:rPr>
              <w:t xml:space="preserve">Fluxo Principal </w:t>
            </w:r>
            <w:r>
              <w:rPr>
                <w:b/>
                <w:lang w:val="pt-BR"/>
              </w:rPr>
              <w:t xml:space="preserve">- </w:t>
            </w:r>
            <w:r w:rsidRPr="00500CA6">
              <w:rPr>
                <w:b/>
                <w:lang w:val="pt-BR"/>
              </w:rPr>
              <w:t>Editar Sensor</w:t>
            </w:r>
          </w:p>
        </w:tc>
      </w:tr>
      <w:tr w:rsidR="0061171E" w14:paraId="77B796D7" w14:textId="77777777" w:rsidTr="00603811">
        <w:trPr>
          <w:jc w:val="center"/>
        </w:trPr>
        <w:tc>
          <w:tcPr>
            <w:tcW w:w="4501" w:type="dxa"/>
            <w:shd w:val="clear" w:color="auto" w:fill="FFFFFF"/>
          </w:tcPr>
          <w:p w14:paraId="04926334" w14:textId="77777777" w:rsidR="0061171E" w:rsidRDefault="0061171E" w:rsidP="00603811">
            <w:pPr>
              <w:jc w:val="both"/>
              <w:rPr>
                <w:lang w:val="pt-BR"/>
              </w:rPr>
            </w:pPr>
          </w:p>
        </w:tc>
        <w:tc>
          <w:tcPr>
            <w:tcW w:w="4792" w:type="dxa"/>
            <w:shd w:val="clear" w:color="auto" w:fill="FFFFFF"/>
          </w:tcPr>
          <w:p w14:paraId="7EF47583" w14:textId="08D06BBF" w:rsidR="0061171E" w:rsidRPr="00C627DA" w:rsidRDefault="0061171E" w:rsidP="00603811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3. Exibe a tela de Editar</w:t>
            </w:r>
            <w:r w:rsidR="00A44B41">
              <w:rPr>
                <w:lang w:val="pt-BR"/>
              </w:rPr>
              <w:t xml:space="preserve"> </w:t>
            </w:r>
            <w:r w:rsidRPr="00C627DA">
              <w:rPr>
                <w:lang w:val="pt-BR"/>
              </w:rPr>
              <w:t>, com a caixa de combinação:</w:t>
            </w:r>
          </w:p>
          <w:p w14:paraId="36F12100" w14:textId="77777777" w:rsidR="00A44B41" w:rsidRDefault="00A44B41" w:rsidP="00A44B41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- Nome do Sensor;</w:t>
            </w:r>
          </w:p>
          <w:p w14:paraId="4219ED76" w14:textId="60AD1B54" w:rsidR="0061171E" w:rsidRDefault="00A44B41" w:rsidP="00A44B41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- Id da PCD</w:t>
            </w:r>
            <w:r w:rsidR="0061171E">
              <w:rPr>
                <w:lang w:val="pt-BR"/>
              </w:rPr>
              <w:t>.</w:t>
            </w:r>
          </w:p>
        </w:tc>
      </w:tr>
      <w:tr w:rsidR="0061171E" w14:paraId="477F5B2B" w14:textId="77777777" w:rsidTr="00603811">
        <w:trPr>
          <w:jc w:val="center"/>
        </w:trPr>
        <w:tc>
          <w:tcPr>
            <w:tcW w:w="4501" w:type="dxa"/>
            <w:shd w:val="clear" w:color="auto" w:fill="FFFFFF"/>
          </w:tcPr>
          <w:p w14:paraId="5922B82E" w14:textId="59A21EB8" w:rsidR="0061171E" w:rsidRDefault="0061171E" w:rsidP="00A44B41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4</w:t>
            </w:r>
            <w:r w:rsidRPr="00C627DA">
              <w:rPr>
                <w:lang w:val="pt-BR"/>
              </w:rPr>
              <w:t>. Digita no campo deseja</w:t>
            </w:r>
            <w:r w:rsidR="00A44B41">
              <w:rPr>
                <w:lang w:val="pt-BR"/>
              </w:rPr>
              <w:t xml:space="preserve">doa Vinculação </w:t>
            </w:r>
            <w:r>
              <w:rPr>
                <w:lang w:val="pt-BR"/>
              </w:rPr>
              <w:t>a ser editado</w:t>
            </w:r>
            <w:r w:rsidRPr="00C627DA">
              <w:rPr>
                <w:lang w:val="pt-BR"/>
              </w:rPr>
              <w:t>.</w:t>
            </w:r>
          </w:p>
        </w:tc>
        <w:tc>
          <w:tcPr>
            <w:tcW w:w="4792" w:type="dxa"/>
            <w:shd w:val="clear" w:color="auto" w:fill="FFFFFF"/>
          </w:tcPr>
          <w:p w14:paraId="2400A324" w14:textId="77777777" w:rsidR="0061171E" w:rsidRDefault="0061171E" w:rsidP="00603811">
            <w:pPr>
              <w:jc w:val="both"/>
              <w:rPr>
                <w:lang w:val="pt-BR"/>
              </w:rPr>
            </w:pPr>
          </w:p>
        </w:tc>
      </w:tr>
      <w:tr w:rsidR="0061171E" w14:paraId="6B0F48CD" w14:textId="77777777" w:rsidTr="00603811">
        <w:trPr>
          <w:jc w:val="center"/>
        </w:trPr>
        <w:tc>
          <w:tcPr>
            <w:tcW w:w="4501" w:type="dxa"/>
            <w:shd w:val="clear" w:color="auto" w:fill="FFFFFF"/>
          </w:tcPr>
          <w:p w14:paraId="7BD95835" w14:textId="77777777" w:rsidR="0061171E" w:rsidRDefault="0061171E" w:rsidP="00603811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5. Clica no botão “Salvar”.</w:t>
            </w:r>
          </w:p>
        </w:tc>
        <w:tc>
          <w:tcPr>
            <w:tcW w:w="4792" w:type="dxa"/>
            <w:shd w:val="clear" w:color="auto" w:fill="FFFFFF"/>
          </w:tcPr>
          <w:p w14:paraId="5C19F66B" w14:textId="77777777" w:rsidR="0061171E" w:rsidRDefault="0061171E" w:rsidP="00603811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6</w:t>
            </w:r>
            <w:r w:rsidRPr="00C627DA">
              <w:rPr>
                <w:lang w:val="pt-BR"/>
              </w:rPr>
              <w:t>. Retornar ao passo 3 do Fluxo Principal.</w:t>
            </w:r>
          </w:p>
        </w:tc>
      </w:tr>
      <w:tr w:rsidR="0061171E" w:rsidRPr="00C627DA" w14:paraId="1A4144CC" w14:textId="77777777" w:rsidTr="00603811">
        <w:trPr>
          <w:trHeight w:val="460"/>
          <w:jc w:val="center"/>
        </w:trPr>
        <w:tc>
          <w:tcPr>
            <w:tcW w:w="4501" w:type="dxa"/>
            <w:shd w:val="clear" w:color="auto" w:fill="FFFFFF"/>
          </w:tcPr>
          <w:p w14:paraId="4468C9D2" w14:textId="77777777" w:rsidR="0061171E" w:rsidRPr="00C627DA" w:rsidRDefault="0061171E" w:rsidP="00603811">
            <w:pPr>
              <w:tabs>
                <w:tab w:val="center" w:pos="2022"/>
              </w:tabs>
              <w:rPr>
                <w:lang w:val="pt-BR"/>
              </w:rPr>
            </w:pPr>
            <w:r>
              <w:rPr>
                <w:lang w:val="pt-BR"/>
              </w:rPr>
              <w:t>5. Clica no botão “Cancelar”.</w:t>
            </w:r>
          </w:p>
        </w:tc>
        <w:tc>
          <w:tcPr>
            <w:tcW w:w="4792" w:type="dxa"/>
            <w:shd w:val="clear" w:color="auto" w:fill="FFFFFF"/>
          </w:tcPr>
          <w:p w14:paraId="0313661E" w14:textId="77777777" w:rsidR="0061171E" w:rsidRPr="00C627DA" w:rsidRDefault="0061171E" w:rsidP="00603811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6</w:t>
            </w:r>
            <w:r w:rsidRPr="00C627DA">
              <w:rPr>
                <w:lang w:val="pt-BR"/>
              </w:rPr>
              <w:t>. Retornar ao passo</w:t>
            </w:r>
            <w:r>
              <w:rPr>
                <w:lang w:val="pt-BR"/>
              </w:rPr>
              <w:t xml:space="preserve"> 2</w:t>
            </w:r>
            <w:r w:rsidRPr="00C627DA">
              <w:rPr>
                <w:lang w:val="pt-BR"/>
              </w:rPr>
              <w:t xml:space="preserve"> do Fluxo Principal.</w:t>
            </w:r>
          </w:p>
        </w:tc>
      </w:tr>
      <w:tr w:rsidR="0061171E" w:rsidRPr="00C627DA" w14:paraId="28E771BD" w14:textId="77777777" w:rsidTr="00603811">
        <w:trPr>
          <w:trHeight w:val="372"/>
          <w:jc w:val="center"/>
        </w:trPr>
        <w:tc>
          <w:tcPr>
            <w:tcW w:w="4501" w:type="dxa"/>
            <w:shd w:val="clear" w:color="auto" w:fill="FFFFFF"/>
          </w:tcPr>
          <w:p w14:paraId="54F90CEB" w14:textId="77777777" w:rsidR="0061171E" w:rsidRPr="00C627DA" w:rsidRDefault="0061171E" w:rsidP="00603811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4</w:t>
            </w:r>
            <w:r w:rsidRPr="00C627DA">
              <w:rPr>
                <w:lang w:val="pt-BR"/>
              </w:rPr>
              <w:t xml:space="preserve">. Clicar no botão </w:t>
            </w:r>
            <w:r>
              <w:rPr>
                <w:lang w:val="pt-BR"/>
              </w:rPr>
              <w:t>“S</w:t>
            </w:r>
            <w:r w:rsidRPr="00C627DA">
              <w:rPr>
                <w:lang w:val="pt-BR"/>
              </w:rPr>
              <w:t>alvar</w:t>
            </w:r>
            <w:r>
              <w:rPr>
                <w:lang w:val="pt-BR"/>
              </w:rPr>
              <w:t>”</w:t>
            </w:r>
            <w:r w:rsidRPr="00C627DA">
              <w:rPr>
                <w:lang w:val="pt-BR"/>
              </w:rPr>
              <w:t>.</w:t>
            </w:r>
          </w:p>
        </w:tc>
        <w:tc>
          <w:tcPr>
            <w:tcW w:w="4792" w:type="dxa"/>
            <w:shd w:val="clear" w:color="auto" w:fill="FFFFFF"/>
          </w:tcPr>
          <w:p w14:paraId="717176CC" w14:textId="15F1DE58" w:rsidR="0061171E" w:rsidRPr="00C627DA" w:rsidRDefault="0061171E" w:rsidP="0083528A">
            <w:pPr>
              <w:rPr>
                <w:lang w:val="pt-BR"/>
              </w:rPr>
            </w:pPr>
            <w:r>
              <w:rPr>
                <w:lang w:val="pt-BR"/>
              </w:rPr>
              <w:t xml:space="preserve">5. Edita as informações </w:t>
            </w:r>
            <w:r w:rsidR="0083528A">
              <w:rPr>
                <w:lang w:val="pt-BR"/>
              </w:rPr>
              <w:t>da vinculação selecionada</w:t>
            </w:r>
            <w:r w:rsidRPr="00C627DA">
              <w:rPr>
                <w:lang w:val="pt-BR"/>
              </w:rPr>
              <w:t xml:space="preserve"> no </w:t>
            </w:r>
            <w:r w:rsidRPr="00C627DA">
              <w:rPr>
                <w:lang w:val="pt-BR"/>
              </w:rPr>
              <w:lastRenderedPageBreak/>
              <w:t>Banco de Dados.</w:t>
            </w:r>
          </w:p>
        </w:tc>
      </w:tr>
      <w:tr w:rsidR="0061171E" w:rsidRPr="00C627DA" w14:paraId="5F97B4CC" w14:textId="77777777" w:rsidTr="00603811">
        <w:trPr>
          <w:trHeight w:val="136"/>
          <w:jc w:val="center"/>
        </w:trPr>
        <w:tc>
          <w:tcPr>
            <w:tcW w:w="4501" w:type="dxa"/>
            <w:shd w:val="clear" w:color="auto" w:fill="FFFFFF"/>
          </w:tcPr>
          <w:p w14:paraId="52031C6D" w14:textId="77777777" w:rsidR="0061171E" w:rsidRPr="00C627DA" w:rsidRDefault="0061171E" w:rsidP="00603811">
            <w:pPr>
              <w:jc w:val="both"/>
              <w:rPr>
                <w:lang w:val="pt-BR"/>
              </w:rPr>
            </w:pPr>
          </w:p>
        </w:tc>
        <w:tc>
          <w:tcPr>
            <w:tcW w:w="4792" w:type="dxa"/>
            <w:shd w:val="clear" w:color="auto" w:fill="FFFFFF"/>
          </w:tcPr>
          <w:p w14:paraId="5C666759" w14:textId="77777777" w:rsidR="0061171E" w:rsidRPr="00C627DA" w:rsidRDefault="0061171E" w:rsidP="00603811">
            <w:pPr>
              <w:rPr>
                <w:lang w:val="pt-BR"/>
              </w:rPr>
            </w:pPr>
            <w:r>
              <w:rPr>
                <w:lang w:val="pt-BR"/>
              </w:rPr>
              <w:t>6</w:t>
            </w:r>
            <w:r w:rsidRPr="00C627DA">
              <w:rPr>
                <w:lang w:val="pt-BR"/>
              </w:rPr>
              <w:t>. Retornar ao passo 3 do Fluxo Principal.</w:t>
            </w:r>
          </w:p>
        </w:tc>
      </w:tr>
      <w:tr w:rsidR="0061171E" w:rsidRPr="00C627DA" w14:paraId="61B7E244" w14:textId="77777777" w:rsidTr="00603811">
        <w:trPr>
          <w:jc w:val="center"/>
        </w:trPr>
        <w:tc>
          <w:tcPr>
            <w:tcW w:w="9293" w:type="dxa"/>
            <w:gridSpan w:val="2"/>
            <w:shd w:val="clear" w:color="auto" w:fill="A3FFD1"/>
          </w:tcPr>
          <w:p w14:paraId="13529201" w14:textId="3DB88FC4" w:rsidR="0061171E" w:rsidRPr="00C627DA" w:rsidRDefault="00A44B41" w:rsidP="00603811">
            <w:pPr>
              <w:tabs>
                <w:tab w:val="left" w:pos="3210"/>
                <w:tab w:val="center" w:pos="4153"/>
              </w:tabs>
              <w:jc w:val="center"/>
              <w:rPr>
                <w:color w:val="FFFFFF"/>
                <w:lang w:val="pt-BR"/>
              </w:rPr>
            </w:pPr>
            <w:r>
              <w:rPr>
                <w:b/>
                <w:lang w:val="pt-BR"/>
              </w:rPr>
              <w:t>Fluxo Alternativo A</w:t>
            </w:r>
            <w:r w:rsidR="0061171E" w:rsidRPr="00C627DA">
              <w:rPr>
                <w:b/>
                <w:lang w:val="pt-BR"/>
              </w:rPr>
              <w:t xml:space="preserve"> – Campos em branco</w:t>
            </w:r>
          </w:p>
        </w:tc>
      </w:tr>
      <w:tr w:rsidR="0061171E" w:rsidRPr="00C627DA" w14:paraId="01B7128C" w14:textId="77777777" w:rsidTr="00603811">
        <w:trPr>
          <w:jc w:val="center"/>
        </w:trPr>
        <w:tc>
          <w:tcPr>
            <w:tcW w:w="4501" w:type="dxa"/>
            <w:shd w:val="clear" w:color="auto" w:fill="auto"/>
          </w:tcPr>
          <w:p w14:paraId="6670237E" w14:textId="77777777" w:rsidR="0061171E" w:rsidRPr="007D6B3C" w:rsidRDefault="0061171E" w:rsidP="00603811">
            <w:pPr>
              <w:jc w:val="both"/>
              <w:rPr>
                <w:lang w:val="pt-BR"/>
              </w:rPr>
            </w:pPr>
            <w:r w:rsidRPr="007D6B3C">
              <w:rPr>
                <w:lang w:val="pt-BR"/>
              </w:rPr>
              <w:t>4. Clicar no botão “Salvar”.</w:t>
            </w:r>
          </w:p>
        </w:tc>
        <w:tc>
          <w:tcPr>
            <w:tcW w:w="4792" w:type="dxa"/>
            <w:shd w:val="clear" w:color="auto" w:fill="auto"/>
          </w:tcPr>
          <w:p w14:paraId="770E7BFA" w14:textId="77777777" w:rsidR="0061171E" w:rsidRPr="00C627DA" w:rsidRDefault="0061171E" w:rsidP="00603811">
            <w:pPr>
              <w:tabs>
                <w:tab w:val="left" w:pos="1245"/>
              </w:tabs>
              <w:jc w:val="both"/>
              <w:rPr>
                <w:lang w:val="pt-BR"/>
              </w:rPr>
            </w:pPr>
            <w:r w:rsidRPr="00C627DA">
              <w:rPr>
                <w:lang w:val="pt-BR"/>
              </w:rPr>
              <w:t>3. Exibe a mensagem “Campo</w:t>
            </w:r>
            <w:r>
              <w:rPr>
                <w:lang w:val="pt-BR"/>
              </w:rPr>
              <w:t>s</w:t>
            </w:r>
            <w:r w:rsidRPr="00C627DA">
              <w:rPr>
                <w:lang w:val="pt-BR"/>
              </w:rPr>
              <w:t xml:space="preserve"> em branco</w:t>
            </w:r>
            <w:r>
              <w:rPr>
                <w:lang w:val="pt-BR"/>
              </w:rPr>
              <w:t>, por favor preencher todos os campos.</w:t>
            </w:r>
            <w:r w:rsidRPr="00C627DA">
              <w:rPr>
                <w:lang w:val="pt-BR"/>
              </w:rPr>
              <w:t>”.</w:t>
            </w:r>
          </w:p>
        </w:tc>
      </w:tr>
      <w:tr w:rsidR="0061171E" w:rsidRPr="00C627DA" w14:paraId="282CB5E5" w14:textId="77777777" w:rsidTr="00603811">
        <w:trPr>
          <w:jc w:val="center"/>
        </w:trPr>
        <w:tc>
          <w:tcPr>
            <w:tcW w:w="4501" w:type="dxa"/>
            <w:shd w:val="clear" w:color="auto" w:fill="auto"/>
          </w:tcPr>
          <w:p w14:paraId="674F278D" w14:textId="77777777" w:rsidR="0061171E" w:rsidRPr="00C627DA" w:rsidRDefault="0061171E" w:rsidP="00603811">
            <w:pPr>
              <w:jc w:val="both"/>
              <w:rPr>
                <w:lang w:val="pt-BR"/>
              </w:rPr>
            </w:pPr>
          </w:p>
        </w:tc>
        <w:tc>
          <w:tcPr>
            <w:tcW w:w="4792" w:type="dxa"/>
            <w:shd w:val="clear" w:color="auto" w:fill="auto"/>
          </w:tcPr>
          <w:p w14:paraId="62AD29E2" w14:textId="77777777" w:rsidR="0061171E" w:rsidRPr="00C627DA" w:rsidRDefault="0061171E" w:rsidP="00603811">
            <w:pPr>
              <w:jc w:val="both"/>
              <w:rPr>
                <w:lang w:val="pt-BR"/>
              </w:rPr>
            </w:pPr>
            <w:r w:rsidRPr="00C627DA">
              <w:rPr>
                <w:lang w:val="pt-BR"/>
              </w:rPr>
              <w:t>4</w:t>
            </w:r>
            <w:r>
              <w:rPr>
                <w:lang w:val="pt-BR"/>
              </w:rPr>
              <w:t>. Retornar ao passo 3 do Fluxo Alternativo A – Editar Sensor</w:t>
            </w:r>
            <w:r w:rsidRPr="00C627DA">
              <w:rPr>
                <w:lang w:val="pt-BR"/>
              </w:rPr>
              <w:t>.</w:t>
            </w:r>
          </w:p>
        </w:tc>
      </w:tr>
      <w:tr w:rsidR="0061171E" w:rsidRPr="00C627DA" w14:paraId="6A8FE7D3" w14:textId="77777777" w:rsidTr="00603811">
        <w:trPr>
          <w:jc w:val="center"/>
        </w:trPr>
        <w:tc>
          <w:tcPr>
            <w:tcW w:w="9293" w:type="dxa"/>
            <w:gridSpan w:val="2"/>
            <w:shd w:val="clear" w:color="auto" w:fill="auto"/>
          </w:tcPr>
          <w:p w14:paraId="564AD028" w14:textId="77777777" w:rsidR="0061171E" w:rsidRDefault="0061171E" w:rsidP="00603811">
            <w:pPr>
              <w:jc w:val="both"/>
              <w:rPr>
                <w:b/>
                <w:lang w:val="pt-BR"/>
              </w:rPr>
            </w:pPr>
            <w:r w:rsidRPr="00C627DA">
              <w:rPr>
                <w:b/>
                <w:lang w:val="pt-BR"/>
              </w:rPr>
              <w:t>Protótipo de Interface Indra:</w:t>
            </w:r>
            <w:r>
              <w:rPr>
                <w:b/>
                <w:lang w:val="pt-BR"/>
              </w:rPr>
              <w:t xml:space="preserve"> </w:t>
            </w:r>
          </w:p>
          <w:p w14:paraId="0F2070B1" w14:textId="2C3BB1BF" w:rsidR="0061171E" w:rsidRPr="00C627DA" w:rsidRDefault="0061171E" w:rsidP="00603811">
            <w:pPr>
              <w:jc w:val="both"/>
              <w:rPr>
                <w:lang w:val="pt-BR"/>
              </w:rPr>
            </w:pPr>
            <w:r>
              <w:rPr>
                <w:noProof/>
                <w:lang w:val="pt-BR" w:eastAsia="pt-BR"/>
              </w:rPr>
              <w:t xml:space="preserve"> </w:t>
            </w:r>
            <w:r w:rsidR="00656794" w:rsidRPr="001B1546">
              <w:rPr>
                <w:noProof/>
                <w:lang w:eastAsia="pt-BR"/>
              </w:rPr>
              <w:drawing>
                <wp:inline distT="0" distB="0" distL="0" distR="0" wp14:anchorId="091EC255" wp14:editId="7C11F777">
                  <wp:extent cx="4152011" cy="2077568"/>
                  <wp:effectExtent l="0" t="0" r="1270" b="0"/>
                  <wp:docPr id="11" name="Imagem 11" descr="C:\Users\aluno.AD\Desktop\editar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luno.AD\Desktop\editar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56295" cy="20797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31A21B" w14:textId="0F530C26" w:rsidR="0061171E" w:rsidRDefault="0061171E" w:rsidP="00B86AC9">
      <w:pPr>
        <w:jc w:val="both"/>
        <w:rPr>
          <w:rStyle w:val="SoDAField"/>
          <w:color w:val="auto"/>
          <w:lang w:val="pt-BR"/>
        </w:rPr>
      </w:pPr>
    </w:p>
    <w:p w14:paraId="0005C555" w14:textId="77777777" w:rsidR="00B86AC9" w:rsidRDefault="00B86AC9" w:rsidP="00B86AC9">
      <w:pPr>
        <w:jc w:val="both"/>
        <w:rPr>
          <w:rStyle w:val="SoDAField"/>
          <w:color w:val="auto"/>
          <w:lang w:val="pt-BR"/>
        </w:rPr>
      </w:pPr>
    </w:p>
    <w:p w14:paraId="4D006715" w14:textId="19D89B2F" w:rsidR="001240DD" w:rsidRDefault="001240DD" w:rsidP="000104A4">
      <w:pPr>
        <w:ind w:left="720"/>
        <w:jc w:val="both"/>
        <w:rPr>
          <w:rStyle w:val="SoDAField"/>
          <w:color w:val="auto"/>
          <w:lang w:val="pt-BR"/>
        </w:rPr>
      </w:pPr>
    </w:p>
    <w:p w14:paraId="25C620E2" w14:textId="669ABF03" w:rsidR="00B86AC9" w:rsidRPr="00B86AC9" w:rsidRDefault="00B86AC9" w:rsidP="00B86AC9">
      <w:pPr>
        <w:rPr>
          <w:rStyle w:val="SoDAField"/>
          <w:b/>
          <w:color w:val="auto"/>
          <w:lang w:val="pt-BR"/>
        </w:rPr>
      </w:pPr>
      <w:r>
        <w:rPr>
          <w:b/>
          <w:lang w:val="pt-BR"/>
        </w:rPr>
        <w:t>4.2.4 Excluir Vinculação</w:t>
      </w:r>
    </w:p>
    <w:p w14:paraId="7022AEDF" w14:textId="77777777" w:rsidR="00B86AC9" w:rsidRDefault="00B86AC9" w:rsidP="000104A4">
      <w:pPr>
        <w:ind w:left="720"/>
        <w:jc w:val="both"/>
        <w:rPr>
          <w:rStyle w:val="SoDAField"/>
          <w:color w:val="auto"/>
          <w:lang w:val="pt-BR"/>
        </w:rPr>
      </w:pPr>
    </w:p>
    <w:tbl>
      <w:tblPr>
        <w:tblW w:w="9293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4A0" w:firstRow="1" w:lastRow="0" w:firstColumn="1" w:lastColumn="0" w:noHBand="0" w:noVBand="1"/>
      </w:tblPr>
      <w:tblGrid>
        <w:gridCol w:w="4490"/>
        <w:gridCol w:w="11"/>
        <w:gridCol w:w="9"/>
        <w:gridCol w:w="4783"/>
      </w:tblGrid>
      <w:tr w:rsidR="00B86AC9" w14:paraId="3DCD5D01" w14:textId="77777777" w:rsidTr="00603811">
        <w:trPr>
          <w:jc w:val="center"/>
        </w:trPr>
        <w:tc>
          <w:tcPr>
            <w:tcW w:w="9293" w:type="dxa"/>
            <w:gridSpan w:val="4"/>
            <w:shd w:val="clear" w:color="auto" w:fill="A3FFD1"/>
          </w:tcPr>
          <w:p w14:paraId="0D5CD7BE" w14:textId="77777777" w:rsidR="00B86AC9" w:rsidRDefault="00B86AC9" w:rsidP="00603811">
            <w:pPr>
              <w:jc w:val="both"/>
              <w:rPr>
                <w:lang w:val="pt-BR"/>
              </w:rPr>
            </w:pPr>
            <w:r w:rsidRPr="00C627DA">
              <w:rPr>
                <w:b/>
                <w:bCs/>
                <w:lang w:val="pt-BR"/>
              </w:rPr>
              <w:t>Nome do Caso de Uso: Gerenciamento de Sensores</w:t>
            </w:r>
          </w:p>
        </w:tc>
      </w:tr>
      <w:tr w:rsidR="00B86AC9" w14:paraId="4B01A119" w14:textId="77777777" w:rsidTr="00603811">
        <w:trPr>
          <w:jc w:val="center"/>
        </w:trPr>
        <w:tc>
          <w:tcPr>
            <w:tcW w:w="4501" w:type="dxa"/>
            <w:gridSpan w:val="2"/>
            <w:shd w:val="clear" w:color="auto" w:fill="FFFFFF"/>
          </w:tcPr>
          <w:p w14:paraId="0A75C60F" w14:textId="77777777" w:rsidR="00B86AC9" w:rsidRDefault="00B86AC9" w:rsidP="00603811">
            <w:pPr>
              <w:jc w:val="both"/>
              <w:rPr>
                <w:lang w:val="pt-BR"/>
              </w:rPr>
            </w:pPr>
            <w:r w:rsidRPr="00C627DA">
              <w:rPr>
                <w:b/>
                <w:lang w:val="pt-BR"/>
              </w:rPr>
              <w:t xml:space="preserve">Breve Descrição: </w:t>
            </w:r>
          </w:p>
        </w:tc>
        <w:tc>
          <w:tcPr>
            <w:tcW w:w="4792" w:type="dxa"/>
            <w:gridSpan w:val="2"/>
            <w:shd w:val="clear" w:color="auto" w:fill="FFFFFF"/>
          </w:tcPr>
          <w:p w14:paraId="16DD41DD" w14:textId="77777777" w:rsidR="00B86AC9" w:rsidRPr="00C627DA" w:rsidRDefault="00B86AC9" w:rsidP="00B86AC9">
            <w:pPr>
              <w:jc w:val="both"/>
              <w:rPr>
                <w:lang w:val="pt-BR"/>
              </w:rPr>
            </w:pPr>
            <w:r w:rsidRPr="00C627DA">
              <w:rPr>
                <w:lang w:val="pt-BR"/>
              </w:rPr>
              <w:t>Este Caso de Uso deve ocorrer sempre que o método “Gerenciamento de Sensores” for selecionado.</w:t>
            </w:r>
          </w:p>
          <w:p w14:paraId="0C198B4C" w14:textId="41348730" w:rsidR="00B86AC9" w:rsidRDefault="00B86AC9" w:rsidP="00B86AC9">
            <w:pPr>
              <w:jc w:val="both"/>
              <w:rPr>
                <w:lang w:val="pt-BR"/>
              </w:rPr>
            </w:pPr>
            <w:r w:rsidRPr="00C627DA">
              <w:rPr>
                <w:lang w:val="pt-BR"/>
              </w:rPr>
              <w:t xml:space="preserve">Ele deve adicionar </w:t>
            </w:r>
            <w:r>
              <w:rPr>
                <w:lang w:val="pt-BR"/>
              </w:rPr>
              <w:t>uma nova viculação</w:t>
            </w:r>
            <w:r w:rsidRPr="00C627DA">
              <w:rPr>
                <w:lang w:val="pt-BR"/>
              </w:rPr>
              <w:t xml:space="preserve"> e suas informações no banco de dados ou listar os existentes.</w:t>
            </w:r>
          </w:p>
        </w:tc>
      </w:tr>
      <w:tr w:rsidR="00B86AC9" w:rsidRPr="00B254F7" w14:paraId="2B6A67D7" w14:textId="77777777" w:rsidTr="00603811">
        <w:trPr>
          <w:jc w:val="center"/>
        </w:trPr>
        <w:tc>
          <w:tcPr>
            <w:tcW w:w="449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88E28A8" w14:textId="77777777" w:rsidR="00B86AC9" w:rsidRPr="00B254F7" w:rsidRDefault="00B86AC9" w:rsidP="00603811">
            <w:pPr>
              <w:rPr>
                <w:b/>
                <w:lang w:val="pt-BR"/>
              </w:rPr>
            </w:pPr>
            <w:r w:rsidRPr="00C627DA">
              <w:rPr>
                <w:b/>
                <w:lang w:val="pt-BR"/>
              </w:rPr>
              <w:t>Ator Principal:</w:t>
            </w:r>
          </w:p>
        </w:tc>
        <w:tc>
          <w:tcPr>
            <w:tcW w:w="4803" w:type="dxa"/>
            <w:gridSpan w:val="3"/>
            <w:tcBorders>
              <w:top w:val="nil"/>
              <w:left w:val="single" w:sz="4" w:space="0" w:color="auto"/>
            </w:tcBorders>
            <w:shd w:val="clear" w:color="auto" w:fill="auto"/>
          </w:tcPr>
          <w:p w14:paraId="20BA7014" w14:textId="77777777" w:rsidR="00B86AC9" w:rsidRPr="00B254F7" w:rsidRDefault="00B86AC9" w:rsidP="00603811">
            <w:pPr>
              <w:rPr>
                <w:b/>
                <w:lang w:val="pt-BR"/>
              </w:rPr>
            </w:pPr>
            <w:r w:rsidRPr="00C627DA">
              <w:rPr>
                <w:lang w:val="pt-BR"/>
              </w:rPr>
              <w:t>Administrador.</w:t>
            </w:r>
          </w:p>
        </w:tc>
      </w:tr>
      <w:tr w:rsidR="00B86AC9" w:rsidRPr="00B254F7" w14:paraId="7744E719" w14:textId="77777777" w:rsidTr="00603811">
        <w:trPr>
          <w:jc w:val="center"/>
        </w:trPr>
        <w:tc>
          <w:tcPr>
            <w:tcW w:w="4490" w:type="dxa"/>
            <w:tcBorders>
              <w:right w:val="single" w:sz="4" w:space="0" w:color="auto"/>
            </w:tcBorders>
            <w:shd w:val="clear" w:color="auto" w:fill="auto"/>
          </w:tcPr>
          <w:p w14:paraId="2C1E5BE7" w14:textId="77777777" w:rsidR="00B86AC9" w:rsidRPr="00B254F7" w:rsidRDefault="00B86AC9" w:rsidP="00603811">
            <w:pPr>
              <w:rPr>
                <w:b/>
                <w:lang w:val="pt-BR"/>
              </w:rPr>
            </w:pPr>
            <w:r w:rsidRPr="00C627DA">
              <w:rPr>
                <w:b/>
                <w:lang w:val="pt-BR"/>
              </w:rPr>
              <w:t>Pré-Condição:</w:t>
            </w:r>
          </w:p>
        </w:tc>
        <w:tc>
          <w:tcPr>
            <w:tcW w:w="4803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14:paraId="23B87A9F" w14:textId="77777777" w:rsidR="00B86AC9" w:rsidRPr="00B254F7" w:rsidRDefault="00B86AC9" w:rsidP="00603811">
            <w:pPr>
              <w:rPr>
                <w:b/>
                <w:lang w:val="pt-BR"/>
              </w:rPr>
            </w:pPr>
            <w:r w:rsidRPr="00C627DA">
              <w:rPr>
                <w:lang w:val="pt-BR"/>
              </w:rPr>
              <w:t>O administrador deve estar logado no site.</w:t>
            </w:r>
          </w:p>
        </w:tc>
      </w:tr>
      <w:tr w:rsidR="00B86AC9" w:rsidRPr="00C627DA" w14:paraId="45AAAC9E" w14:textId="77777777" w:rsidTr="00603811">
        <w:trPr>
          <w:jc w:val="center"/>
        </w:trPr>
        <w:tc>
          <w:tcPr>
            <w:tcW w:w="9293" w:type="dxa"/>
            <w:gridSpan w:val="4"/>
            <w:shd w:val="clear" w:color="auto" w:fill="A3FFD1"/>
          </w:tcPr>
          <w:p w14:paraId="296292E9" w14:textId="77777777" w:rsidR="00B86AC9" w:rsidRPr="00C627DA" w:rsidRDefault="00B86AC9" w:rsidP="00603811">
            <w:pPr>
              <w:jc w:val="center"/>
              <w:rPr>
                <w:lang w:val="pt-BR"/>
              </w:rPr>
            </w:pPr>
            <w:r w:rsidRPr="00C627DA">
              <w:rPr>
                <w:b/>
                <w:lang w:val="pt-BR"/>
              </w:rPr>
              <w:t>Fluxo Principal</w:t>
            </w:r>
          </w:p>
        </w:tc>
      </w:tr>
      <w:tr w:rsidR="00B86AC9" w:rsidRPr="00C627DA" w14:paraId="514A885F" w14:textId="77777777" w:rsidTr="00603811">
        <w:trPr>
          <w:jc w:val="center"/>
        </w:trPr>
        <w:tc>
          <w:tcPr>
            <w:tcW w:w="4501" w:type="dxa"/>
            <w:gridSpan w:val="2"/>
            <w:shd w:val="clear" w:color="auto" w:fill="D9FFEC"/>
          </w:tcPr>
          <w:p w14:paraId="3FACF72D" w14:textId="77777777" w:rsidR="00B86AC9" w:rsidRPr="00C627DA" w:rsidRDefault="00B86AC9" w:rsidP="00603811">
            <w:pPr>
              <w:jc w:val="both"/>
              <w:rPr>
                <w:b/>
                <w:lang w:val="pt-BR"/>
              </w:rPr>
            </w:pPr>
            <w:r w:rsidRPr="00C627DA">
              <w:rPr>
                <w:b/>
                <w:lang w:val="pt-BR"/>
              </w:rPr>
              <w:t>Ações dos Atores:</w:t>
            </w:r>
          </w:p>
        </w:tc>
        <w:tc>
          <w:tcPr>
            <w:tcW w:w="4792" w:type="dxa"/>
            <w:gridSpan w:val="2"/>
            <w:shd w:val="clear" w:color="auto" w:fill="D9FFEC"/>
          </w:tcPr>
          <w:p w14:paraId="699341A7" w14:textId="77777777" w:rsidR="00B86AC9" w:rsidRPr="00C627DA" w:rsidRDefault="00B86AC9" w:rsidP="00603811">
            <w:pPr>
              <w:jc w:val="both"/>
              <w:rPr>
                <w:lang w:val="pt-BR"/>
              </w:rPr>
            </w:pPr>
            <w:r w:rsidRPr="00C627DA">
              <w:rPr>
                <w:b/>
                <w:lang w:val="pt-BR"/>
              </w:rPr>
              <w:t>Ações do Sistema:</w:t>
            </w:r>
          </w:p>
        </w:tc>
      </w:tr>
      <w:tr w:rsidR="00B86AC9" w:rsidRPr="00C627DA" w14:paraId="58FE1055" w14:textId="77777777" w:rsidTr="00603811">
        <w:trPr>
          <w:jc w:val="center"/>
        </w:trPr>
        <w:tc>
          <w:tcPr>
            <w:tcW w:w="4501" w:type="dxa"/>
            <w:gridSpan w:val="2"/>
            <w:shd w:val="clear" w:color="auto" w:fill="FFFFFF"/>
          </w:tcPr>
          <w:p w14:paraId="335E8326" w14:textId="77777777" w:rsidR="00B86AC9" w:rsidRPr="00C627DA" w:rsidRDefault="00B86AC9" w:rsidP="00B86AC9">
            <w:pPr>
              <w:jc w:val="both"/>
              <w:rPr>
                <w:b/>
                <w:lang w:val="pt-BR"/>
              </w:rPr>
            </w:pPr>
            <w:r w:rsidRPr="00C627DA">
              <w:rPr>
                <w:lang w:val="pt-BR"/>
              </w:rPr>
              <w:t>1. Cli</w:t>
            </w:r>
            <w:r>
              <w:rPr>
                <w:lang w:val="pt-BR"/>
              </w:rPr>
              <w:t>car em “Gerenciamento de Sensores</w:t>
            </w:r>
            <w:r w:rsidRPr="00C627DA">
              <w:rPr>
                <w:lang w:val="pt-BR"/>
              </w:rPr>
              <w:t>” no menu de seleção.</w:t>
            </w:r>
          </w:p>
        </w:tc>
        <w:tc>
          <w:tcPr>
            <w:tcW w:w="4792" w:type="dxa"/>
            <w:gridSpan w:val="2"/>
            <w:shd w:val="clear" w:color="auto" w:fill="FFFFFF"/>
          </w:tcPr>
          <w:p w14:paraId="35156FB3" w14:textId="77777777" w:rsidR="00B86AC9" w:rsidRDefault="00B86AC9" w:rsidP="00B86AC9">
            <w:pPr>
              <w:jc w:val="both"/>
              <w:rPr>
                <w:lang w:val="pt-BR"/>
              </w:rPr>
            </w:pPr>
            <w:r w:rsidRPr="00C627DA">
              <w:rPr>
                <w:lang w:val="pt-BR"/>
              </w:rPr>
              <w:t>2. Exibir o sub-menu de Gerenciamento de Sensores, com as informações:</w:t>
            </w:r>
          </w:p>
          <w:p w14:paraId="126AE98A" w14:textId="77777777" w:rsidR="00B86AC9" w:rsidRDefault="00B86AC9" w:rsidP="00B86AC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-Pesquisar Sensor;</w:t>
            </w:r>
          </w:p>
          <w:p w14:paraId="070EAC8B" w14:textId="2A8E1FDC" w:rsidR="00B86AC9" w:rsidRPr="00C627DA" w:rsidRDefault="00B86AC9" w:rsidP="00B86AC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-Vincular Sensor.</w:t>
            </w:r>
          </w:p>
        </w:tc>
      </w:tr>
      <w:tr w:rsidR="00B86AC9" w:rsidRPr="00C627DA" w14:paraId="18A888EC" w14:textId="77777777" w:rsidTr="00603811">
        <w:trPr>
          <w:jc w:val="center"/>
        </w:trPr>
        <w:tc>
          <w:tcPr>
            <w:tcW w:w="4501" w:type="dxa"/>
            <w:gridSpan w:val="2"/>
            <w:shd w:val="clear" w:color="auto" w:fill="FFFFFF"/>
          </w:tcPr>
          <w:p w14:paraId="25C583CB" w14:textId="77777777" w:rsidR="00B86AC9" w:rsidRPr="00C627DA" w:rsidRDefault="00B86AC9" w:rsidP="00B86AC9">
            <w:pPr>
              <w:jc w:val="both"/>
              <w:rPr>
                <w:b/>
                <w:lang w:val="pt-BR"/>
              </w:rPr>
            </w:pPr>
            <w:r w:rsidRPr="00C627DA">
              <w:rPr>
                <w:lang w:val="pt-BR"/>
              </w:rPr>
              <w:t>3. Fim do Caso de Uso.</w:t>
            </w:r>
          </w:p>
        </w:tc>
        <w:tc>
          <w:tcPr>
            <w:tcW w:w="4792" w:type="dxa"/>
            <w:gridSpan w:val="2"/>
            <w:shd w:val="clear" w:color="auto" w:fill="FFFFFF"/>
          </w:tcPr>
          <w:p w14:paraId="255DC057" w14:textId="77777777" w:rsidR="00B86AC9" w:rsidRPr="00C627DA" w:rsidRDefault="00B86AC9" w:rsidP="00B86AC9">
            <w:pPr>
              <w:jc w:val="both"/>
              <w:rPr>
                <w:lang w:val="pt-BR"/>
              </w:rPr>
            </w:pPr>
          </w:p>
        </w:tc>
      </w:tr>
      <w:tr w:rsidR="00B86AC9" w:rsidRPr="00500CA6" w14:paraId="61979E16" w14:textId="77777777" w:rsidTr="00603811">
        <w:trPr>
          <w:jc w:val="center"/>
        </w:trPr>
        <w:tc>
          <w:tcPr>
            <w:tcW w:w="9293" w:type="dxa"/>
            <w:gridSpan w:val="4"/>
            <w:shd w:val="clear" w:color="auto" w:fill="A3FFD1"/>
          </w:tcPr>
          <w:p w14:paraId="14998BDF" w14:textId="0935C6C0" w:rsidR="00B86AC9" w:rsidRPr="00500CA6" w:rsidRDefault="00B86AC9" w:rsidP="00B86AC9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Fluxo Alternativo A –Excluir Vinculação</w:t>
            </w:r>
          </w:p>
        </w:tc>
      </w:tr>
      <w:tr w:rsidR="00B86AC9" w14:paraId="759678A9" w14:textId="77777777" w:rsidTr="00603811">
        <w:trPr>
          <w:jc w:val="center"/>
        </w:trPr>
        <w:tc>
          <w:tcPr>
            <w:tcW w:w="4501" w:type="dxa"/>
            <w:gridSpan w:val="2"/>
            <w:shd w:val="clear" w:color="auto" w:fill="FFFFFF"/>
          </w:tcPr>
          <w:p w14:paraId="1098950D" w14:textId="77777777" w:rsidR="00B86AC9" w:rsidRDefault="00B86AC9" w:rsidP="00B86AC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3. Selecionar o botão “Excluir” e irá abrir um modal para excluir o sensor selecionado.</w:t>
            </w:r>
          </w:p>
        </w:tc>
        <w:tc>
          <w:tcPr>
            <w:tcW w:w="4792" w:type="dxa"/>
            <w:gridSpan w:val="2"/>
            <w:shd w:val="clear" w:color="auto" w:fill="FFFFFF"/>
          </w:tcPr>
          <w:p w14:paraId="489ACC25" w14:textId="42FC427C" w:rsidR="00B86AC9" w:rsidRDefault="00B86AC9" w:rsidP="002A40A1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4. Executar Caso de Uso “Excluir</w:t>
            </w:r>
            <w:r w:rsidR="002A40A1">
              <w:rPr>
                <w:lang w:val="pt-BR"/>
              </w:rPr>
              <w:t xml:space="preserve"> Vinculação</w:t>
            </w:r>
            <w:r>
              <w:rPr>
                <w:lang w:val="pt-BR"/>
              </w:rPr>
              <w:t>”</w:t>
            </w:r>
          </w:p>
        </w:tc>
      </w:tr>
      <w:tr w:rsidR="00B86AC9" w14:paraId="2A30DA90" w14:textId="77777777" w:rsidTr="00603811">
        <w:trPr>
          <w:jc w:val="center"/>
        </w:trPr>
        <w:tc>
          <w:tcPr>
            <w:tcW w:w="4501" w:type="dxa"/>
            <w:gridSpan w:val="2"/>
            <w:shd w:val="clear" w:color="auto" w:fill="FFFFFF"/>
          </w:tcPr>
          <w:p w14:paraId="289FE7B4" w14:textId="77777777" w:rsidR="00B86AC9" w:rsidRDefault="00B86AC9" w:rsidP="00B86AC9">
            <w:pPr>
              <w:jc w:val="both"/>
              <w:rPr>
                <w:lang w:val="pt-BR"/>
              </w:rPr>
            </w:pPr>
          </w:p>
        </w:tc>
        <w:tc>
          <w:tcPr>
            <w:tcW w:w="4792" w:type="dxa"/>
            <w:gridSpan w:val="2"/>
            <w:shd w:val="clear" w:color="auto" w:fill="FFFFFF"/>
          </w:tcPr>
          <w:p w14:paraId="1988A50E" w14:textId="77777777" w:rsidR="00B86AC9" w:rsidRDefault="00B86AC9" w:rsidP="00B86AC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5. Fim de Caso de Uso.</w:t>
            </w:r>
          </w:p>
        </w:tc>
      </w:tr>
      <w:tr w:rsidR="00B86AC9" w:rsidRPr="00B254F7" w14:paraId="64EEC69F" w14:textId="77777777" w:rsidTr="00603811">
        <w:trPr>
          <w:jc w:val="center"/>
        </w:trPr>
        <w:tc>
          <w:tcPr>
            <w:tcW w:w="9293" w:type="dxa"/>
            <w:gridSpan w:val="4"/>
            <w:shd w:val="clear" w:color="auto" w:fill="A3FFD1"/>
          </w:tcPr>
          <w:p w14:paraId="2F3D7CF0" w14:textId="77777777" w:rsidR="00B86AC9" w:rsidRPr="00B254F7" w:rsidRDefault="00B86AC9" w:rsidP="00B86AC9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Fluxo Alternativo B – Mensagem de Exclusão</w:t>
            </w:r>
          </w:p>
        </w:tc>
      </w:tr>
      <w:tr w:rsidR="00B86AC9" w:rsidRPr="00B254F7" w14:paraId="1228581D" w14:textId="77777777" w:rsidTr="00603811">
        <w:trPr>
          <w:jc w:val="center"/>
        </w:trPr>
        <w:tc>
          <w:tcPr>
            <w:tcW w:w="451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3746ADE2" w14:textId="77777777" w:rsidR="00B86AC9" w:rsidRPr="00B254F7" w:rsidRDefault="00B86AC9" w:rsidP="00B86AC9">
            <w:pPr>
              <w:rPr>
                <w:b/>
                <w:lang w:val="pt-BR"/>
              </w:rPr>
            </w:pPr>
            <w:r w:rsidRPr="007D6B3C">
              <w:rPr>
                <w:lang w:val="pt-BR"/>
              </w:rPr>
              <w:t>2. Selecionar “Excluir”.</w:t>
            </w:r>
          </w:p>
        </w:tc>
        <w:tc>
          <w:tcPr>
            <w:tcW w:w="4783" w:type="dxa"/>
            <w:tcBorders>
              <w:left w:val="single" w:sz="4" w:space="0" w:color="auto"/>
            </w:tcBorders>
            <w:shd w:val="clear" w:color="auto" w:fill="auto"/>
          </w:tcPr>
          <w:p w14:paraId="2D899510" w14:textId="79848408" w:rsidR="00B86AC9" w:rsidRPr="00B254F7" w:rsidRDefault="00B86AC9" w:rsidP="00B86AC9">
            <w:pPr>
              <w:rPr>
                <w:b/>
                <w:lang w:val="pt-BR"/>
              </w:rPr>
            </w:pPr>
            <w:r>
              <w:rPr>
                <w:lang w:val="pt-BR"/>
              </w:rPr>
              <w:t>3. Exibe mensagem “Você realmente deseja excluir a vinculação selecionado?”</w:t>
            </w:r>
          </w:p>
        </w:tc>
      </w:tr>
      <w:tr w:rsidR="00B86AC9" w:rsidRPr="00B254F7" w14:paraId="4222DFBF" w14:textId="77777777" w:rsidTr="00603811">
        <w:trPr>
          <w:jc w:val="center"/>
        </w:trPr>
        <w:tc>
          <w:tcPr>
            <w:tcW w:w="451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30C90716" w14:textId="77777777" w:rsidR="00B86AC9" w:rsidRPr="00B254F7" w:rsidRDefault="00B86AC9" w:rsidP="00B86AC9">
            <w:pPr>
              <w:rPr>
                <w:b/>
                <w:lang w:val="pt-BR"/>
              </w:rPr>
            </w:pPr>
            <w:r w:rsidRPr="007D6B3C">
              <w:rPr>
                <w:lang w:val="pt-BR"/>
              </w:rPr>
              <w:t>4. Seleciona “Sim”.</w:t>
            </w:r>
          </w:p>
        </w:tc>
        <w:tc>
          <w:tcPr>
            <w:tcW w:w="4783" w:type="dxa"/>
            <w:tcBorders>
              <w:left w:val="single" w:sz="4" w:space="0" w:color="auto"/>
            </w:tcBorders>
            <w:shd w:val="clear" w:color="auto" w:fill="auto"/>
          </w:tcPr>
          <w:p w14:paraId="2B219376" w14:textId="058E5B17" w:rsidR="00B86AC9" w:rsidRPr="00B254F7" w:rsidRDefault="002A40A1" w:rsidP="00B86AC9">
            <w:pPr>
              <w:rPr>
                <w:b/>
                <w:lang w:val="pt-BR"/>
              </w:rPr>
            </w:pPr>
            <w:r>
              <w:rPr>
                <w:lang w:val="pt-BR"/>
              </w:rPr>
              <w:t>5. Exclui Vinculação</w:t>
            </w:r>
            <w:r w:rsidR="00B86AC9">
              <w:rPr>
                <w:lang w:val="pt-BR"/>
              </w:rPr>
              <w:t xml:space="preserve"> do Banco de Dados.</w:t>
            </w:r>
          </w:p>
        </w:tc>
      </w:tr>
      <w:tr w:rsidR="00B86AC9" w:rsidRPr="00B254F7" w14:paraId="3BD196F2" w14:textId="77777777" w:rsidTr="00603811">
        <w:trPr>
          <w:jc w:val="center"/>
        </w:trPr>
        <w:tc>
          <w:tcPr>
            <w:tcW w:w="451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4EEE7FF9" w14:textId="77777777" w:rsidR="00B86AC9" w:rsidRPr="00B254F7" w:rsidRDefault="00B86AC9" w:rsidP="00B86AC9">
            <w:pPr>
              <w:rPr>
                <w:b/>
                <w:lang w:val="pt-BR"/>
              </w:rPr>
            </w:pPr>
            <w:r w:rsidRPr="007D6B3C">
              <w:rPr>
                <w:lang w:val="pt-BR"/>
              </w:rPr>
              <w:t>4. Seleciona “Não”.</w:t>
            </w:r>
          </w:p>
        </w:tc>
        <w:tc>
          <w:tcPr>
            <w:tcW w:w="4783" w:type="dxa"/>
            <w:tcBorders>
              <w:left w:val="single" w:sz="4" w:space="0" w:color="auto"/>
            </w:tcBorders>
            <w:shd w:val="clear" w:color="auto" w:fill="auto"/>
          </w:tcPr>
          <w:p w14:paraId="2EB04847" w14:textId="413D4121" w:rsidR="00B86AC9" w:rsidRPr="00B254F7" w:rsidRDefault="00B86AC9" w:rsidP="002A40A1">
            <w:pPr>
              <w:rPr>
                <w:b/>
                <w:lang w:val="pt-BR"/>
              </w:rPr>
            </w:pPr>
            <w:r>
              <w:rPr>
                <w:lang w:val="pt-BR"/>
              </w:rPr>
              <w:t>5. Retorna ao passo 4 do Fluxo Principal</w:t>
            </w:r>
            <w:r w:rsidR="002A40A1">
              <w:rPr>
                <w:lang w:val="pt-BR"/>
              </w:rPr>
              <w:t>.</w:t>
            </w:r>
          </w:p>
        </w:tc>
      </w:tr>
      <w:tr w:rsidR="00B86AC9" w:rsidRPr="00C627DA" w14:paraId="46730712" w14:textId="77777777" w:rsidTr="00603811">
        <w:trPr>
          <w:trHeight w:val="490"/>
          <w:jc w:val="center"/>
        </w:trPr>
        <w:tc>
          <w:tcPr>
            <w:tcW w:w="9293" w:type="dxa"/>
            <w:gridSpan w:val="4"/>
            <w:shd w:val="clear" w:color="auto" w:fill="auto"/>
          </w:tcPr>
          <w:p w14:paraId="7298A2DE" w14:textId="77777777" w:rsidR="00B86AC9" w:rsidRDefault="00B86AC9" w:rsidP="00B86AC9">
            <w:pPr>
              <w:jc w:val="both"/>
              <w:rPr>
                <w:b/>
                <w:lang w:val="pt-BR"/>
              </w:rPr>
            </w:pPr>
            <w:r w:rsidRPr="00C627DA">
              <w:rPr>
                <w:b/>
                <w:lang w:val="pt-BR"/>
              </w:rPr>
              <w:t>Protótipo de Interface Indra:</w:t>
            </w:r>
          </w:p>
          <w:p w14:paraId="64AD207F" w14:textId="2C6E8C46" w:rsidR="00B86AC9" w:rsidRDefault="00656794" w:rsidP="00B86AC9">
            <w:pPr>
              <w:jc w:val="both"/>
              <w:rPr>
                <w:b/>
                <w:lang w:val="pt-BR"/>
              </w:rPr>
            </w:pPr>
            <w:r w:rsidRPr="001B1546">
              <w:rPr>
                <w:noProof/>
                <w:lang w:eastAsia="pt-BR"/>
              </w:rPr>
              <w:lastRenderedPageBreak/>
              <w:drawing>
                <wp:inline distT="0" distB="0" distL="0" distR="0" wp14:anchorId="28081C6B" wp14:editId="5A36F72E">
                  <wp:extent cx="5400040" cy="2702052"/>
                  <wp:effectExtent l="0" t="0" r="0" b="3175"/>
                  <wp:docPr id="12" name="Imagem 12" descr="C:\Users\aluno.AD\Desktop\excluirv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luno.AD\Desktop\excluirv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27020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9" w:name="_GoBack"/>
            <w:bookmarkEnd w:id="9"/>
            <w:r w:rsidR="00B86AC9">
              <w:rPr>
                <w:b/>
                <w:lang w:val="pt-BR"/>
              </w:rPr>
              <w:t xml:space="preserve"> </w:t>
            </w:r>
          </w:p>
          <w:p w14:paraId="60C4A018" w14:textId="77777777" w:rsidR="00B86AC9" w:rsidRDefault="00B86AC9" w:rsidP="00B86AC9">
            <w:pPr>
              <w:jc w:val="both"/>
              <w:rPr>
                <w:b/>
                <w:lang w:val="pt-BR"/>
              </w:rPr>
            </w:pPr>
          </w:p>
          <w:p w14:paraId="723EB180" w14:textId="77777777" w:rsidR="00B86AC9" w:rsidRDefault="00B86AC9" w:rsidP="00B86AC9">
            <w:pPr>
              <w:jc w:val="both"/>
              <w:rPr>
                <w:b/>
                <w:lang w:val="pt-BR"/>
              </w:rPr>
            </w:pPr>
          </w:p>
          <w:p w14:paraId="6A2C7435" w14:textId="0E0C2400" w:rsidR="00B86AC9" w:rsidRPr="00C627DA" w:rsidRDefault="00B86AC9" w:rsidP="00B86AC9">
            <w:pPr>
              <w:jc w:val="both"/>
              <w:rPr>
                <w:lang w:val="pt-BR"/>
              </w:rPr>
            </w:pPr>
          </w:p>
        </w:tc>
      </w:tr>
    </w:tbl>
    <w:p w14:paraId="2B425A83" w14:textId="77777777" w:rsidR="001240DD" w:rsidRPr="00C627DA" w:rsidRDefault="001240DD" w:rsidP="000104A4">
      <w:pPr>
        <w:ind w:left="720"/>
        <w:jc w:val="both"/>
        <w:rPr>
          <w:rStyle w:val="SoDAField"/>
          <w:color w:val="auto"/>
          <w:lang w:val="pt-BR"/>
        </w:rPr>
      </w:pPr>
    </w:p>
    <w:p w14:paraId="4D6177EC" w14:textId="77777777" w:rsidR="004D7A55" w:rsidRDefault="004D7A55" w:rsidP="003D434D">
      <w:pPr>
        <w:jc w:val="both"/>
        <w:rPr>
          <w:rStyle w:val="SoDAField"/>
          <w:color w:val="auto"/>
          <w:lang w:val="pt-BR"/>
        </w:rPr>
      </w:pPr>
    </w:p>
    <w:p w14:paraId="58C3BA51" w14:textId="0FD07432" w:rsidR="0005373D" w:rsidRPr="00C627DA" w:rsidRDefault="0005373D" w:rsidP="00777600">
      <w:pPr>
        <w:jc w:val="center"/>
        <w:rPr>
          <w:lang w:val="pt-BR"/>
        </w:rPr>
      </w:pPr>
    </w:p>
    <w:p w14:paraId="30809F59" w14:textId="1EA4499B" w:rsidR="00E47A42" w:rsidRDefault="002701BB" w:rsidP="002701BB">
      <w:pPr>
        <w:pStyle w:val="Cabealho2"/>
        <w:numPr>
          <w:ilvl w:val="0"/>
          <w:numId w:val="0"/>
        </w:numPr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4.3</w:t>
      </w:r>
      <w:r w:rsidR="00E6600C">
        <w:rPr>
          <w:rFonts w:ascii="Times New Roman" w:hAnsi="Times New Roman"/>
          <w:lang w:val="pt-BR"/>
        </w:rPr>
        <w:t xml:space="preserve"> </w:t>
      </w:r>
      <w:r w:rsidR="00DF7B33" w:rsidRPr="002701BB">
        <w:rPr>
          <w:rFonts w:ascii="Times New Roman" w:hAnsi="Times New Roman"/>
          <w:lang w:val="pt-BR"/>
        </w:rPr>
        <w:t>Processamento de Imagens.</w:t>
      </w:r>
    </w:p>
    <w:p w14:paraId="1FA8867E" w14:textId="02A1326B" w:rsidR="00947883" w:rsidRPr="00947883" w:rsidRDefault="00947883" w:rsidP="00947883">
      <w:pPr>
        <w:rPr>
          <w:b/>
          <w:lang w:val="pt-BR" w:eastAsia="x-none"/>
        </w:rPr>
      </w:pPr>
      <w:r w:rsidRPr="00947883">
        <w:rPr>
          <w:b/>
          <w:lang w:val="pt-BR" w:eastAsia="x-none"/>
        </w:rPr>
        <w:t>4.3.1 Cadastrar Imagens</w:t>
      </w:r>
    </w:p>
    <w:tbl>
      <w:tblPr>
        <w:tblW w:w="9625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4A0" w:firstRow="1" w:lastRow="0" w:firstColumn="1" w:lastColumn="0" w:noHBand="0" w:noVBand="1"/>
      </w:tblPr>
      <w:tblGrid>
        <w:gridCol w:w="49"/>
        <w:gridCol w:w="4621"/>
        <w:gridCol w:w="79"/>
        <w:gridCol w:w="4813"/>
        <w:gridCol w:w="37"/>
        <w:gridCol w:w="26"/>
      </w:tblGrid>
      <w:tr w:rsidR="009361B6" w:rsidRPr="005C6710" w14:paraId="01253B86" w14:textId="77777777" w:rsidTr="00947883">
        <w:trPr>
          <w:gridAfter w:val="2"/>
          <w:wAfter w:w="63" w:type="dxa"/>
          <w:jc w:val="center"/>
        </w:trPr>
        <w:tc>
          <w:tcPr>
            <w:tcW w:w="9562" w:type="dxa"/>
            <w:gridSpan w:val="4"/>
            <w:shd w:val="clear" w:color="auto" w:fill="A3FFD1"/>
          </w:tcPr>
          <w:p w14:paraId="516DECE0" w14:textId="77777777" w:rsidR="00E47A42" w:rsidRPr="00C627DA" w:rsidRDefault="00E47A42" w:rsidP="009E3BF1">
            <w:pPr>
              <w:jc w:val="both"/>
              <w:rPr>
                <w:b/>
                <w:bCs/>
                <w:lang w:val="x-none"/>
              </w:rPr>
            </w:pPr>
            <w:r w:rsidRPr="00C627DA">
              <w:rPr>
                <w:b/>
                <w:bCs/>
                <w:lang w:val="pt-BR"/>
              </w:rPr>
              <w:t xml:space="preserve">Nome do Caso de Uso: </w:t>
            </w:r>
            <w:r w:rsidR="00C53718">
              <w:rPr>
                <w:b/>
                <w:bCs/>
                <w:lang w:val="pt-BR"/>
              </w:rPr>
              <w:t>Processar</w:t>
            </w:r>
            <w:r w:rsidR="001037DA" w:rsidRPr="00C627DA">
              <w:rPr>
                <w:b/>
                <w:bCs/>
                <w:lang w:val="pt-BR"/>
              </w:rPr>
              <w:t xml:space="preserve"> Imagens de PCDs</w:t>
            </w:r>
          </w:p>
        </w:tc>
      </w:tr>
      <w:tr w:rsidR="009361B6" w:rsidRPr="005C6710" w14:paraId="32CDACC9" w14:textId="77777777" w:rsidTr="00AD0E85">
        <w:trPr>
          <w:gridAfter w:val="2"/>
          <w:wAfter w:w="63" w:type="dxa"/>
          <w:jc w:val="center"/>
        </w:trPr>
        <w:tc>
          <w:tcPr>
            <w:tcW w:w="4670" w:type="dxa"/>
            <w:gridSpan w:val="2"/>
            <w:shd w:val="clear" w:color="auto" w:fill="auto"/>
          </w:tcPr>
          <w:p w14:paraId="0C69379C" w14:textId="77777777" w:rsidR="00E47A42" w:rsidRPr="00C627DA" w:rsidRDefault="00E47A42" w:rsidP="008442C0">
            <w:pPr>
              <w:jc w:val="both"/>
              <w:rPr>
                <w:b/>
                <w:lang w:val="pt-BR"/>
              </w:rPr>
            </w:pPr>
            <w:r w:rsidRPr="00C627DA">
              <w:rPr>
                <w:b/>
                <w:lang w:val="pt-BR"/>
              </w:rPr>
              <w:t xml:space="preserve">Breve Descrição: </w:t>
            </w:r>
          </w:p>
        </w:tc>
        <w:tc>
          <w:tcPr>
            <w:tcW w:w="4892" w:type="dxa"/>
            <w:gridSpan w:val="2"/>
            <w:shd w:val="clear" w:color="auto" w:fill="auto"/>
          </w:tcPr>
          <w:p w14:paraId="3B870A6E" w14:textId="77777777" w:rsidR="00E47A42" w:rsidRPr="00C627DA" w:rsidRDefault="00E47A42" w:rsidP="00E47A42">
            <w:pPr>
              <w:jc w:val="both"/>
              <w:rPr>
                <w:lang w:val="pt-BR"/>
              </w:rPr>
            </w:pPr>
            <w:r w:rsidRPr="00C627DA">
              <w:rPr>
                <w:lang w:val="pt-BR"/>
              </w:rPr>
              <w:t xml:space="preserve">Este Caso de Uso deve ocorrer sempre que o método </w:t>
            </w:r>
            <w:r w:rsidR="00341650">
              <w:rPr>
                <w:lang w:val="pt-BR"/>
              </w:rPr>
              <w:t>“Processar I</w:t>
            </w:r>
            <w:r w:rsidR="001037DA" w:rsidRPr="00C627DA">
              <w:rPr>
                <w:lang w:val="pt-BR"/>
              </w:rPr>
              <w:t>magens</w:t>
            </w:r>
            <w:r w:rsidR="00341650">
              <w:rPr>
                <w:lang w:val="pt-BR"/>
              </w:rPr>
              <w:t>”</w:t>
            </w:r>
            <w:r w:rsidR="00294076" w:rsidRPr="00C627DA">
              <w:rPr>
                <w:lang w:val="pt-BR"/>
              </w:rPr>
              <w:t xml:space="preserve"> </w:t>
            </w:r>
            <w:r w:rsidR="00CF6419" w:rsidRPr="00C627DA">
              <w:rPr>
                <w:lang w:val="pt-BR"/>
              </w:rPr>
              <w:t xml:space="preserve">for </w:t>
            </w:r>
            <w:r w:rsidR="00341650">
              <w:rPr>
                <w:lang w:val="pt-BR"/>
              </w:rPr>
              <w:t>selecionado</w:t>
            </w:r>
            <w:r w:rsidR="00CF6419" w:rsidRPr="00C627DA">
              <w:rPr>
                <w:lang w:val="pt-BR"/>
              </w:rPr>
              <w:t>.</w:t>
            </w:r>
          </w:p>
          <w:p w14:paraId="46A7EA20" w14:textId="77777777" w:rsidR="00CF6419" w:rsidRPr="00C627DA" w:rsidRDefault="00CF6419" w:rsidP="00CF6419">
            <w:pPr>
              <w:jc w:val="both"/>
              <w:rPr>
                <w:lang w:val="pt-BR"/>
              </w:rPr>
            </w:pPr>
            <w:r w:rsidRPr="00C627DA">
              <w:rPr>
                <w:lang w:val="pt-BR"/>
              </w:rPr>
              <w:t>Ele deve informar ao ban</w:t>
            </w:r>
            <w:r w:rsidR="001037DA" w:rsidRPr="00C627DA">
              <w:rPr>
                <w:lang w:val="pt-BR"/>
              </w:rPr>
              <w:t>co de dados que a imagem foi processada</w:t>
            </w:r>
            <w:r w:rsidRPr="00C627DA">
              <w:rPr>
                <w:lang w:val="pt-BR"/>
              </w:rPr>
              <w:t>.</w:t>
            </w:r>
          </w:p>
        </w:tc>
      </w:tr>
      <w:tr w:rsidR="009361B6" w:rsidRPr="00C627DA" w14:paraId="0445B753" w14:textId="77777777" w:rsidTr="00AD0E85">
        <w:trPr>
          <w:gridAfter w:val="2"/>
          <w:wAfter w:w="63" w:type="dxa"/>
          <w:jc w:val="center"/>
        </w:trPr>
        <w:tc>
          <w:tcPr>
            <w:tcW w:w="4670" w:type="dxa"/>
            <w:gridSpan w:val="2"/>
            <w:shd w:val="clear" w:color="auto" w:fill="auto"/>
          </w:tcPr>
          <w:p w14:paraId="176A68B9" w14:textId="77777777" w:rsidR="00E47A42" w:rsidRPr="00C627DA" w:rsidRDefault="00E47A42" w:rsidP="008442C0">
            <w:pPr>
              <w:jc w:val="both"/>
              <w:rPr>
                <w:b/>
                <w:lang w:val="pt-BR"/>
              </w:rPr>
            </w:pPr>
            <w:r w:rsidRPr="00C627DA">
              <w:rPr>
                <w:b/>
                <w:lang w:val="pt-BR"/>
              </w:rPr>
              <w:t>Ator Principal:</w:t>
            </w:r>
          </w:p>
        </w:tc>
        <w:tc>
          <w:tcPr>
            <w:tcW w:w="4892" w:type="dxa"/>
            <w:gridSpan w:val="2"/>
            <w:shd w:val="clear" w:color="auto" w:fill="auto"/>
          </w:tcPr>
          <w:p w14:paraId="6840428B" w14:textId="77777777" w:rsidR="00E47A42" w:rsidRPr="00C627DA" w:rsidRDefault="001037DA" w:rsidP="008442C0">
            <w:pPr>
              <w:jc w:val="both"/>
              <w:rPr>
                <w:lang w:val="pt-BR"/>
              </w:rPr>
            </w:pPr>
            <w:r w:rsidRPr="00C627DA">
              <w:rPr>
                <w:lang w:val="pt-BR"/>
              </w:rPr>
              <w:t>Administrador</w:t>
            </w:r>
            <w:r w:rsidR="00D21FAF" w:rsidRPr="00C627DA">
              <w:rPr>
                <w:lang w:val="pt-BR"/>
              </w:rPr>
              <w:t>.</w:t>
            </w:r>
          </w:p>
        </w:tc>
      </w:tr>
      <w:tr w:rsidR="009361B6" w:rsidRPr="005C6710" w14:paraId="318D5DD6" w14:textId="77777777" w:rsidTr="00AD0E85">
        <w:trPr>
          <w:gridAfter w:val="2"/>
          <w:wAfter w:w="63" w:type="dxa"/>
          <w:jc w:val="center"/>
        </w:trPr>
        <w:tc>
          <w:tcPr>
            <w:tcW w:w="4670" w:type="dxa"/>
            <w:gridSpan w:val="2"/>
            <w:shd w:val="clear" w:color="auto" w:fill="auto"/>
          </w:tcPr>
          <w:p w14:paraId="0196A30E" w14:textId="77777777" w:rsidR="00E47A42" w:rsidRPr="00C627DA" w:rsidRDefault="00E47A42" w:rsidP="008442C0">
            <w:pPr>
              <w:jc w:val="both"/>
              <w:rPr>
                <w:b/>
                <w:lang w:val="pt-BR"/>
              </w:rPr>
            </w:pPr>
            <w:r w:rsidRPr="00C627DA">
              <w:rPr>
                <w:b/>
                <w:lang w:val="pt-BR"/>
              </w:rPr>
              <w:t>Pré-Condição:</w:t>
            </w:r>
          </w:p>
        </w:tc>
        <w:tc>
          <w:tcPr>
            <w:tcW w:w="4892" w:type="dxa"/>
            <w:gridSpan w:val="2"/>
            <w:shd w:val="clear" w:color="auto" w:fill="auto"/>
          </w:tcPr>
          <w:p w14:paraId="0AF9F089" w14:textId="77777777" w:rsidR="00E47A42" w:rsidRPr="00C627DA" w:rsidRDefault="00DF7B33" w:rsidP="008442C0">
            <w:pPr>
              <w:jc w:val="both"/>
              <w:rPr>
                <w:lang w:val="pt-BR"/>
              </w:rPr>
            </w:pPr>
            <w:r w:rsidRPr="00C627DA">
              <w:rPr>
                <w:lang w:val="pt-BR"/>
              </w:rPr>
              <w:t>O administrador deve estar logado no site.</w:t>
            </w:r>
          </w:p>
        </w:tc>
      </w:tr>
      <w:tr w:rsidR="009361B6" w:rsidRPr="00C627DA" w14:paraId="4B89760F" w14:textId="77777777" w:rsidTr="00947883">
        <w:trPr>
          <w:gridAfter w:val="2"/>
          <w:wAfter w:w="63" w:type="dxa"/>
          <w:jc w:val="center"/>
        </w:trPr>
        <w:tc>
          <w:tcPr>
            <w:tcW w:w="9562" w:type="dxa"/>
            <w:gridSpan w:val="4"/>
            <w:shd w:val="clear" w:color="auto" w:fill="A3FFD1"/>
          </w:tcPr>
          <w:p w14:paraId="1755A436" w14:textId="77777777" w:rsidR="00E47A42" w:rsidRPr="00C627DA" w:rsidRDefault="00E47A42" w:rsidP="008442C0">
            <w:pPr>
              <w:jc w:val="center"/>
              <w:rPr>
                <w:b/>
                <w:lang w:val="pt-BR"/>
              </w:rPr>
            </w:pPr>
            <w:r w:rsidRPr="00C627DA">
              <w:rPr>
                <w:b/>
                <w:lang w:val="pt-BR"/>
              </w:rPr>
              <w:t>Fluxo Principal</w:t>
            </w:r>
          </w:p>
        </w:tc>
      </w:tr>
      <w:tr w:rsidR="009361B6" w:rsidRPr="00C627DA" w14:paraId="55CE4D27" w14:textId="77777777" w:rsidTr="00AD0E85">
        <w:trPr>
          <w:gridAfter w:val="2"/>
          <w:wAfter w:w="63" w:type="dxa"/>
          <w:jc w:val="center"/>
        </w:trPr>
        <w:tc>
          <w:tcPr>
            <w:tcW w:w="4670" w:type="dxa"/>
            <w:gridSpan w:val="2"/>
            <w:shd w:val="clear" w:color="auto" w:fill="DBFDEB"/>
          </w:tcPr>
          <w:p w14:paraId="7382F5C0" w14:textId="77777777" w:rsidR="00E47A42" w:rsidRPr="00C627DA" w:rsidRDefault="00E47A42" w:rsidP="008442C0">
            <w:pPr>
              <w:jc w:val="both"/>
              <w:rPr>
                <w:b/>
                <w:lang w:val="pt-BR"/>
              </w:rPr>
            </w:pPr>
            <w:r w:rsidRPr="00C627DA">
              <w:rPr>
                <w:b/>
                <w:lang w:val="pt-BR"/>
              </w:rPr>
              <w:t>Ações dos Atores:</w:t>
            </w:r>
          </w:p>
        </w:tc>
        <w:tc>
          <w:tcPr>
            <w:tcW w:w="4892" w:type="dxa"/>
            <w:gridSpan w:val="2"/>
            <w:shd w:val="clear" w:color="auto" w:fill="DBFDEB"/>
          </w:tcPr>
          <w:p w14:paraId="021AB63F" w14:textId="77777777" w:rsidR="00E47A42" w:rsidRPr="00C627DA" w:rsidRDefault="00E47A42" w:rsidP="008442C0">
            <w:pPr>
              <w:jc w:val="both"/>
              <w:rPr>
                <w:b/>
                <w:lang w:val="pt-BR"/>
              </w:rPr>
            </w:pPr>
            <w:r w:rsidRPr="00C627DA">
              <w:rPr>
                <w:b/>
                <w:lang w:val="pt-BR"/>
              </w:rPr>
              <w:t>Ações do Sistema:</w:t>
            </w:r>
          </w:p>
        </w:tc>
      </w:tr>
      <w:tr w:rsidR="009361B6" w:rsidRPr="005C6710" w14:paraId="1039AB39" w14:textId="77777777" w:rsidTr="00AD0E85">
        <w:trPr>
          <w:gridAfter w:val="2"/>
          <w:wAfter w:w="63" w:type="dxa"/>
          <w:jc w:val="center"/>
        </w:trPr>
        <w:tc>
          <w:tcPr>
            <w:tcW w:w="4670" w:type="dxa"/>
            <w:gridSpan w:val="2"/>
            <w:shd w:val="clear" w:color="auto" w:fill="auto"/>
          </w:tcPr>
          <w:p w14:paraId="6672A8D6" w14:textId="77777777" w:rsidR="00FC0265" w:rsidRPr="00C627DA" w:rsidRDefault="00FC0265" w:rsidP="00982346">
            <w:pPr>
              <w:jc w:val="both"/>
              <w:rPr>
                <w:lang w:val="pt-BR"/>
              </w:rPr>
            </w:pPr>
            <w:r w:rsidRPr="00C627DA">
              <w:rPr>
                <w:lang w:val="pt-BR"/>
              </w:rPr>
              <w:t>1</w:t>
            </w:r>
            <w:r w:rsidR="00DF7B33" w:rsidRPr="00C627DA">
              <w:rPr>
                <w:lang w:val="pt-BR"/>
              </w:rPr>
              <w:t>. Clicar em “Gerenciamento de Imagens</w:t>
            </w:r>
            <w:r w:rsidRPr="00C627DA">
              <w:rPr>
                <w:lang w:val="pt-BR"/>
              </w:rPr>
              <w:t>” no menu de seleção.</w:t>
            </w:r>
          </w:p>
        </w:tc>
        <w:tc>
          <w:tcPr>
            <w:tcW w:w="4892" w:type="dxa"/>
            <w:gridSpan w:val="2"/>
            <w:shd w:val="clear" w:color="auto" w:fill="auto"/>
          </w:tcPr>
          <w:p w14:paraId="57C3F827" w14:textId="57751318" w:rsidR="00FC0265" w:rsidRPr="00C627DA" w:rsidRDefault="00FC0265" w:rsidP="00982346">
            <w:pPr>
              <w:jc w:val="both"/>
              <w:rPr>
                <w:lang w:val="pt-BR"/>
              </w:rPr>
            </w:pPr>
            <w:r w:rsidRPr="00C627DA">
              <w:rPr>
                <w:lang w:val="pt-BR"/>
              </w:rPr>
              <w:t>2.</w:t>
            </w:r>
            <w:r w:rsidR="001037DA" w:rsidRPr="00C627DA">
              <w:rPr>
                <w:lang w:val="pt-BR"/>
              </w:rPr>
              <w:t xml:space="preserve"> Exibir o sub-menu de processar imagens</w:t>
            </w:r>
            <w:r w:rsidR="00337DDB">
              <w:rPr>
                <w:lang w:val="pt-BR"/>
              </w:rPr>
              <w:t>, com a</w:t>
            </w:r>
            <w:r w:rsidRPr="00C627DA">
              <w:rPr>
                <w:lang w:val="pt-BR"/>
              </w:rPr>
              <w:t xml:space="preserve"> </w:t>
            </w:r>
            <w:r w:rsidR="00337DDB">
              <w:rPr>
                <w:lang w:val="pt-BR"/>
              </w:rPr>
              <w:t>opção</w:t>
            </w:r>
            <w:r w:rsidRPr="00C627DA">
              <w:rPr>
                <w:lang w:val="pt-BR"/>
              </w:rPr>
              <w:t>:</w:t>
            </w:r>
            <w:r w:rsidR="00DF7B33" w:rsidRPr="00C627DA">
              <w:rPr>
                <w:lang w:val="pt-BR"/>
              </w:rPr>
              <w:t xml:space="preserve"> </w:t>
            </w:r>
          </w:p>
          <w:p w14:paraId="67C26FD9" w14:textId="1C77A999" w:rsidR="00FC0265" w:rsidRPr="00C627DA" w:rsidRDefault="00FC0265" w:rsidP="00337DDB">
            <w:pPr>
              <w:jc w:val="both"/>
              <w:rPr>
                <w:lang w:val="pt-BR"/>
              </w:rPr>
            </w:pPr>
            <w:r w:rsidRPr="00C627DA">
              <w:rPr>
                <w:lang w:val="pt-BR"/>
              </w:rPr>
              <w:t>-</w:t>
            </w:r>
            <w:r w:rsidR="004E25CC">
              <w:rPr>
                <w:lang w:val="pt-BR"/>
              </w:rPr>
              <w:t>Gerenciar Imagem</w:t>
            </w:r>
            <w:r w:rsidR="00D21FAF" w:rsidRPr="00C627DA">
              <w:rPr>
                <w:lang w:val="pt-BR"/>
              </w:rPr>
              <w:t>.</w:t>
            </w:r>
          </w:p>
          <w:p w14:paraId="2949D33E" w14:textId="77777777" w:rsidR="001573E5" w:rsidRPr="00C627DA" w:rsidRDefault="001573E5" w:rsidP="00982346">
            <w:pPr>
              <w:jc w:val="both"/>
              <w:rPr>
                <w:lang w:val="pt-BR"/>
              </w:rPr>
            </w:pPr>
            <w:r w:rsidRPr="00C627DA">
              <w:rPr>
                <w:lang w:val="pt-BR"/>
              </w:rPr>
              <w:t>Haverá um limite de dez(10) fotos por PCD a ser cadastrada no site.</w:t>
            </w:r>
          </w:p>
        </w:tc>
      </w:tr>
      <w:tr w:rsidR="009361B6" w:rsidRPr="005C6710" w14:paraId="40F3756E" w14:textId="77777777" w:rsidTr="00AD0E85">
        <w:trPr>
          <w:gridAfter w:val="2"/>
          <w:wAfter w:w="63" w:type="dxa"/>
          <w:jc w:val="center"/>
        </w:trPr>
        <w:tc>
          <w:tcPr>
            <w:tcW w:w="4670" w:type="dxa"/>
            <w:gridSpan w:val="2"/>
            <w:shd w:val="clear" w:color="auto" w:fill="auto"/>
          </w:tcPr>
          <w:p w14:paraId="0F6A57F1" w14:textId="77777777" w:rsidR="00F55D65" w:rsidRPr="00C627DA" w:rsidRDefault="007F3346" w:rsidP="00982346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3</w:t>
            </w:r>
            <w:r w:rsidR="00F55D65" w:rsidRPr="00C627DA">
              <w:rPr>
                <w:lang w:val="pt-BR"/>
              </w:rPr>
              <w:t>. Fim do Caso de Uso.</w:t>
            </w:r>
          </w:p>
        </w:tc>
        <w:tc>
          <w:tcPr>
            <w:tcW w:w="4892" w:type="dxa"/>
            <w:gridSpan w:val="2"/>
            <w:shd w:val="clear" w:color="auto" w:fill="auto"/>
          </w:tcPr>
          <w:p w14:paraId="7DBC6ECC" w14:textId="77777777" w:rsidR="00F55D65" w:rsidRPr="00C627DA" w:rsidRDefault="00F55D65" w:rsidP="00FA4991">
            <w:pPr>
              <w:jc w:val="both"/>
              <w:rPr>
                <w:lang w:val="pt-BR"/>
              </w:rPr>
            </w:pPr>
          </w:p>
        </w:tc>
      </w:tr>
      <w:tr w:rsidR="009361B6" w:rsidRPr="00170E4B" w14:paraId="5710471C" w14:textId="77777777" w:rsidTr="00947883">
        <w:trPr>
          <w:gridAfter w:val="2"/>
          <w:wAfter w:w="63" w:type="dxa"/>
          <w:jc w:val="center"/>
        </w:trPr>
        <w:tc>
          <w:tcPr>
            <w:tcW w:w="9562" w:type="dxa"/>
            <w:gridSpan w:val="4"/>
            <w:shd w:val="clear" w:color="auto" w:fill="A3FFD1"/>
          </w:tcPr>
          <w:p w14:paraId="56ECD766" w14:textId="01F46005" w:rsidR="00FA4991" w:rsidRPr="00C627DA" w:rsidRDefault="00FA4991" w:rsidP="00337DDB">
            <w:pPr>
              <w:jc w:val="center"/>
              <w:rPr>
                <w:b/>
                <w:lang w:val="pt-BR"/>
              </w:rPr>
            </w:pPr>
            <w:r w:rsidRPr="00C627DA">
              <w:rPr>
                <w:b/>
                <w:lang w:val="pt-BR"/>
              </w:rPr>
              <w:t xml:space="preserve">Fluxo </w:t>
            </w:r>
            <w:r w:rsidR="007923E5">
              <w:rPr>
                <w:b/>
                <w:lang w:val="pt-BR"/>
              </w:rPr>
              <w:t xml:space="preserve">Alternativo </w:t>
            </w:r>
            <w:r w:rsidR="001573E5" w:rsidRPr="00C627DA">
              <w:rPr>
                <w:b/>
                <w:lang w:val="pt-BR"/>
              </w:rPr>
              <w:t>–</w:t>
            </w:r>
            <w:r w:rsidR="00337DDB">
              <w:rPr>
                <w:b/>
                <w:lang w:val="pt-BR"/>
              </w:rPr>
              <w:t xml:space="preserve">Nova </w:t>
            </w:r>
            <w:r w:rsidR="007F3346">
              <w:rPr>
                <w:b/>
                <w:lang w:val="pt-BR"/>
              </w:rPr>
              <w:t>Imagem</w:t>
            </w:r>
          </w:p>
        </w:tc>
      </w:tr>
      <w:tr w:rsidR="007923E5" w:rsidRPr="005C6710" w14:paraId="0F42E204" w14:textId="77777777" w:rsidTr="00AD0E85">
        <w:trPr>
          <w:gridAfter w:val="2"/>
          <w:wAfter w:w="63" w:type="dxa"/>
          <w:jc w:val="center"/>
        </w:trPr>
        <w:tc>
          <w:tcPr>
            <w:tcW w:w="4670" w:type="dxa"/>
            <w:gridSpan w:val="2"/>
            <w:shd w:val="clear" w:color="auto" w:fill="auto"/>
          </w:tcPr>
          <w:p w14:paraId="2684DBF5" w14:textId="615B8809" w:rsidR="007923E5" w:rsidRPr="007F3346" w:rsidRDefault="00337DDB" w:rsidP="00337DDB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3. Selecionar o botão “Nova Imagem” e cadastrar a imagem e abrir um modal para cadastrar  novas imagens.</w:t>
            </w:r>
          </w:p>
        </w:tc>
        <w:tc>
          <w:tcPr>
            <w:tcW w:w="4892" w:type="dxa"/>
            <w:gridSpan w:val="2"/>
            <w:shd w:val="clear" w:color="auto" w:fill="auto"/>
          </w:tcPr>
          <w:p w14:paraId="51F7173A" w14:textId="1540583C" w:rsidR="007923E5" w:rsidRDefault="00337DDB" w:rsidP="007923E5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4</w:t>
            </w:r>
            <w:r w:rsidR="007923E5">
              <w:rPr>
                <w:lang w:val="pt-BR"/>
              </w:rPr>
              <w:t>. Executar Caso de Uso “Cadastrar Imagens”.</w:t>
            </w:r>
          </w:p>
        </w:tc>
      </w:tr>
      <w:tr w:rsidR="007923E5" w:rsidRPr="005C6710" w14:paraId="25A4769C" w14:textId="77777777" w:rsidTr="00AD0E85">
        <w:trPr>
          <w:gridAfter w:val="2"/>
          <w:wAfter w:w="63" w:type="dxa"/>
          <w:jc w:val="center"/>
        </w:trPr>
        <w:tc>
          <w:tcPr>
            <w:tcW w:w="4670" w:type="dxa"/>
            <w:gridSpan w:val="2"/>
            <w:shd w:val="clear" w:color="auto" w:fill="auto"/>
          </w:tcPr>
          <w:p w14:paraId="13E5740B" w14:textId="77777777" w:rsidR="007923E5" w:rsidRPr="007F3346" w:rsidRDefault="007923E5" w:rsidP="007923E5">
            <w:pPr>
              <w:jc w:val="both"/>
              <w:rPr>
                <w:lang w:val="pt-BR"/>
              </w:rPr>
            </w:pPr>
          </w:p>
        </w:tc>
        <w:tc>
          <w:tcPr>
            <w:tcW w:w="4892" w:type="dxa"/>
            <w:gridSpan w:val="2"/>
            <w:shd w:val="clear" w:color="auto" w:fill="auto"/>
          </w:tcPr>
          <w:p w14:paraId="64A19380" w14:textId="7F36911C" w:rsidR="007923E5" w:rsidRDefault="00337DDB" w:rsidP="007923E5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5</w:t>
            </w:r>
            <w:r w:rsidR="007923E5">
              <w:rPr>
                <w:lang w:val="pt-BR"/>
              </w:rPr>
              <w:t>. Fim de Caso de Uso.</w:t>
            </w:r>
          </w:p>
        </w:tc>
      </w:tr>
      <w:tr w:rsidR="00DF5842" w:rsidRPr="00170E4B" w14:paraId="57BA5293" w14:textId="77777777" w:rsidTr="00947883">
        <w:trPr>
          <w:gridAfter w:val="2"/>
          <w:wAfter w:w="63" w:type="dxa"/>
          <w:jc w:val="center"/>
        </w:trPr>
        <w:tc>
          <w:tcPr>
            <w:tcW w:w="9562" w:type="dxa"/>
            <w:gridSpan w:val="4"/>
            <w:shd w:val="clear" w:color="auto" w:fill="A3FFD1"/>
          </w:tcPr>
          <w:p w14:paraId="316701BC" w14:textId="7723517D" w:rsidR="00DF5842" w:rsidRDefault="00DF5842" w:rsidP="00614ECC">
            <w:pPr>
              <w:tabs>
                <w:tab w:val="center" w:pos="4553"/>
              </w:tabs>
              <w:jc w:val="center"/>
              <w:rPr>
                <w:lang w:val="pt-BR"/>
              </w:rPr>
            </w:pPr>
            <w:r w:rsidRPr="007923E5">
              <w:rPr>
                <w:b/>
                <w:lang w:val="pt-BR"/>
              </w:rPr>
              <w:t xml:space="preserve">Fluxo </w:t>
            </w:r>
            <w:r w:rsidR="00614ECC">
              <w:rPr>
                <w:b/>
                <w:lang w:val="pt-BR"/>
              </w:rPr>
              <w:t>Principal</w:t>
            </w:r>
            <w:r w:rsidRPr="007923E5">
              <w:rPr>
                <w:b/>
                <w:lang w:val="pt-BR"/>
              </w:rPr>
              <w:t xml:space="preserve"> – Cadastrar Imagens</w:t>
            </w:r>
          </w:p>
        </w:tc>
      </w:tr>
      <w:tr w:rsidR="00DF5842" w:rsidRPr="005C6710" w14:paraId="426866B9" w14:textId="77777777" w:rsidTr="00AD0E85">
        <w:trPr>
          <w:gridAfter w:val="2"/>
          <w:wAfter w:w="63" w:type="dxa"/>
          <w:jc w:val="center"/>
        </w:trPr>
        <w:tc>
          <w:tcPr>
            <w:tcW w:w="467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1FEC3F8" w14:textId="6A472F94" w:rsidR="00DF5842" w:rsidRPr="007F3346" w:rsidRDefault="00DF5842" w:rsidP="004848C0">
            <w:pPr>
              <w:jc w:val="both"/>
              <w:rPr>
                <w:lang w:val="pt-BR"/>
              </w:rPr>
            </w:pPr>
          </w:p>
        </w:tc>
        <w:tc>
          <w:tcPr>
            <w:tcW w:w="4892" w:type="dxa"/>
            <w:gridSpan w:val="2"/>
            <w:shd w:val="clear" w:color="auto" w:fill="auto"/>
          </w:tcPr>
          <w:p w14:paraId="7C8F4D2C" w14:textId="08B1E487" w:rsidR="00337DDB" w:rsidRPr="00C627DA" w:rsidRDefault="00337DDB" w:rsidP="00337DDB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3</w:t>
            </w:r>
            <w:r w:rsidRPr="00C627DA">
              <w:rPr>
                <w:lang w:val="pt-BR"/>
              </w:rPr>
              <w:t xml:space="preserve">. Exibe a tela de Cadastrar </w:t>
            </w:r>
            <w:r>
              <w:rPr>
                <w:lang w:val="pt-BR"/>
              </w:rPr>
              <w:t>Imagem, com o input file</w:t>
            </w:r>
            <w:r w:rsidR="00614ECC">
              <w:rPr>
                <w:lang w:val="pt-BR"/>
              </w:rPr>
              <w:t xml:space="preserve"> e input text respectivos</w:t>
            </w:r>
            <w:r w:rsidRPr="00C627DA">
              <w:rPr>
                <w:lang w:val="pt-BR"/>
              </w:rPr>
              <w:t>:</w:t>
            </w:r>
          </w:p>
          <w:p w14:paraId="20908BDE" w14:textId="3DFB7DE2" w:rsidR="00337DDB" w:rsidRDefault="00337DDB" w:rsidP="00337DDB">
            <w:pPr>
              <w:jc w:val="both"/>
              <w:rPr>
                <w:lang w:val="pt-BR"/>
              </w:rPr>
            </w:pPr>
            <w:r w:rsidRPr="00C627DA">
              <w:rPr>
                <w:lang w:val="pt-BR"/>
              </w:rPr>
              <w:t>-</w:t>
            </w:r>
            <w:r w:rsidR="004848C0">
              <w:rPr>
                <w:lang w:val="pt-BR"/>
              </w:rPr>
              <w:t>Caminho da imagem</w:t>
            </w:r>
            <w:r w:rsidRPr="00C627DA">
              <w:rPr>
                <w:lang w:val="pt-BR"/>
              </w:rPr>
              <w:t>;</w:t>
            </w:r>
          </w:p>
          <w:p w14:paraId="2B3C4679" w14:textId="10FD49C9" w:rsidR="00DF5842" w:rsidRDefault="00337DDB" w:rsidP="00337DDB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- PCD vinculada</w:t>
            </w:r>
            <w:r w:rsidR="00DF5842">
              <w:rPr>
                <w:lang w:val="pt-BR"/>
              </w:rPr>
              <w:t>.</w:t>
            </w:r>
          </w:p>
        </w:tc>
      </w:tr>
      <w:tr w:rsidR="007923E5" w:rsidRPr="005C6710" w14:paraId="70C9D445" w14:textId="77777777" w:rsidTr="00AD0E85">
        <w:trPr>
          <w:gridAfter w:val="2"/>
          <w:wAfter w:w="63" w:type="dxa"/>
          <w:jc w:val="center"/>
        </w:trPr>
        <w:tc>
          <w:tcPr>
            <w:tcW w:w="467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3A39AE16" w14:textId="135F765F" w:rsidR="007923E5" w:rsidRPr="00C627DA" w:rsidRDefault="004848C0" w:rsidP="004848C0">
            <w:pPr>
              <w:jc w:val="both"/>
              <w:rPr>
                <w:b/>
                <w:lang w:val="pt-BR"/>
              </w:rPr>
            </w:pPr>
            <w:r>
              <w:rPr>
                <w:lang w:val="pt-BR"/>
              </w:rPr>
              <w:t>4</w:t>
            </w:r>
            <w:r w:rsidRPr="00C627DA">
              <w:rPr>
                <w:lang w:val="pt-BR"/>
              </w:rPr>
              <w:t xml:space="preserve">. Digita no campo desejado </w:t>
            </w:r>
            <w:r>
              <w:rPr>
                <w:lang w:val="pt-BR"/>
              </w:rPr>
              <w:t>as informações</w:t>
            </w:r>
            <w:r w:rsidRPr="00C627DA">
              <w:rPr>
                <w:lang w:val="pt-BR"/>
              </w:rPr>
              <w:t xml:space="preserve"> a ser</w:t>
            </w:r>
            <w:r>
              <w:rPr>
                <w:lang w:val="pt-BR"/>
              </w:rPr>
              <w:t>em cadastradas</w:t>
            </w:r>
            <w:r w:rsidRPr="00C627DA">
              <w:rPr>
                <w:lang w:val="pt-BR"/>
              </w:rPr>
              <w:t>.</w:t>
            </w:r>
          </w:p>
        </w:tc>
        <w:tc>
          <w:tcPr>
            <w:tcW w:w="4892" w:type="dxa"/>
            <w:gridSpan w:val="2"/>
            <w:shd w:val="clear" w:color="auto" w:fill="auto"/>
          </w:tcPr>
          <w:p w14:paraId="51D84487" w14:textId="77777777" w:rsidR="007923E5" w:rsidRPr="00C627DA" w:rsidRDefault="007923E5" w:rsidP="007923E5">
            <w:pPr>
              <w:rPr>
                <w:lang w:val="pt-BR"/>
              </w:rPr>
            </w:pPr>
          </w:p>
        </w:tc>
      </w:tr>
      <w:tr w:rsidR="004848C0" w:rsidRPr="005C6710" w14:paraId="4EAA1693" w14:textId="77777777" w:rsidTr="00AD0E85">
        <w:trPr>
          <w:gridAfter w:val="2"/>
          <w:wAfter w:w="63" w:type="dxa"/>
          <w:jc w:val="center"/>
        </w:trPr>
        <w:tc>
          <w:tcPr>
            <w:tcW w:w="4670" w:type="dxa"/>
            <w:gridSpan w:val="2"/>
            <w:shd w:val="clear" w:color="auto" w:fill="auto"/>
          </w:tcPr>
          <w:p w14:paraId="09E1441F" w14:textId="651EDDC6" w:rsidR="004848C0" w:rsidRDefault="004848C0" w:rsidP="004848C0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5. Clica no botão “Salvar”.</w:t>
            </w:r>
          </w:p>
        </w:tc>
        <w:tc>
          <w:tcPr>
            <w:tcW w:w="4892" w:type="dxa"/>
            <w:gridSpan w:val="2"/>
            <w:shd w:val="clear" w:color="auto" w:fill="auto"/>
          </w:tcPr>
          <w:p w14:paraId="21FEFFDA" w14:textId="2AD49961" w:rsidR="004848C0" w:rsidRPr="00C627DA" w:rsidRDefault="004848C0" w:rsidP="004848C0">
            <w:pPr>
              <w:rPr>
                <w:lang w:val="pt-BR"/>
              </w:rPr>
            </w:pPr>
            <w:r>
              <w:rPr>
                <w:lang w:val="pt-BR"/>
              </w:rPr>
              <w:t>6</w:t>
            </w:r>
            <w:r w:rsidRPr="00C627DA">
              <w:rPr>
                <w:lang w:val="pt-BR"/>
              </w:rPr>
              <w:t>. Retornar ao passo 3 do Fluxo Principal.</w:t>
            </w:r>
          </w:p>
        </w:tc>
      </w:tr>
      <w:tr w:rsidR="004848C0" w:rsidRPr="005C6710" w14:paraId="24969812" w14:textId="77777777" w:rsidTr="00AD0E85">
        <w:trPr>
          <w:gridAfter w:val="2"/>
          <w:wAfter w:w="63" w:type="dxa"/>
          <w:trHeight w:val="272"/>
          <w:jc w:val="center"/>
        </w:trPr>
        <w:tc>
          <w:tcPr>
            <w:tcW w:w="4670" w:type="dxa"/>
            <w:gridSpan w:val="2"/>
            <w:shd w:val="clear" w:color="auto" w:fill="auto"/>
          </w:tcPr>
          <w:p w14:paraId="6E30F112" w14:textId="3421EAF9" w:rsidR="004848C0" w:rsidRPr="00C627DA" w:rsidRDefault="004848C0" w:rsidP="004848C0">
            <w:pPr>
              <w:jc w:val="both"/>
              <w:rPr>
                <w:b/>
                <w:lang w:val="pt-BR"/>
              </w:rPr>
            </w:pPr>
            <w:r>
              <w:rPr>
                <w:lang w:val="pt-BR"/>
              </w:rPr>
              <w:t>5. Clica no botão “Cancelar”.</w:t>
            </w:r>
          </w:p>
        </w:tc>
        <w:tc>
          <w:tcPr>
            <w:tcW w:w="4892" w:type="dxa"/>
            <w:gridSpan w:val="2"/>
            <w:shd w:val="clear" w:color="auto" w:fill="auto"/>
          </w:tcPr>
          <w:p w14:paraId="39BD0C88" w14:textId="648E028E" w:rsidR="004848C0" w:rsidRPr="00C627DA" w:rsidRDefault="004848C0" w:rsidP="004848C0">
            <w:pPr>
              <w:rPr>
                <w:b/>
                <w:lang w:val="pt-BR"/>
              </w:rPr>
            </w:pPr>
            <w:r>
              <w:rPr>
                <w:lang w:val="pt-BR"/>
              </w:rPr>
              <w:t>6. Retornar ao passo 2</w:t>
            </w:r>
            <w:r w:rsidRPr="00C627DA">
              <w:rPr>
                <w:lang w:val="pt-BR"/>
              </w:rPr>
              <w:t xml:space="preserve"> do Fluxo Principal.</w:t>
            </w:r>
          </w:p>
        </w:tc>
      </w:tr>
      <w:tr w:rsidR="004848C0" w:rsidRPr="005C6710" w14:paraId="0DC25D24" w14:textId="77777777" w:rsidTr="00947883">
        <w:trPr>
          <w:gridAfter w:val="2"/>
          <w:wAfter w:w="63" w:type="dxa"/>
          <w:trHeight w:val="230"/>
          <w:jc w:val="center"/>
        </w:trPr>
        <w:tc>
          <w:tcPr>
            <w:tcW w:w="9562" w:type="dxa"/>
            <w:gridSpan w:val="4"/>
            <w:shd w:val="clear" w:color="auto" w:fill="A3FFD1"/>
          </w:tcPr>
          <w:p w14:paraId="4054BC23" w14:textId="77777777" w:rsidR="004848C0" w:rsidRPr="0080622B" w:rsidRDefault="004848C0" w:rsidP="004848C0">
            <w:pPr>
              <w:tabs>
                <w:tab w:val="left" w:pos="1530"/>
                <w:tab w:val="center" w:pos="4153"/>
              </w:tabs>
              <w:rPr>
                <w:b/>
                <w:lang w:val="pt-BR"/>
              </w:rPr>
            </w:pPr>
            <w:r>
              <w:rPr>
                <w:b/>
                <w:lang w:val="pt-BR"/>
              </w:rPr>
              <w:tab/>
            </w:r>
            <w:r>
              <w:rPr>
                <w:b/>
                <w:lang w:val="pt-BR"/>
              </w:rPr>
              <w:tab/>
            </w:r>
            <w:r w:rsidRPr="0080622B">
              <w:rPr>
                <w:b/>
                <w:lang w:val="pt-BR"/>
              </w:rPr>
              <w:t>Flu</w:t>
            </w:r>
            <w:r>
              <w:rPr>
                <w:b/>
                <w:lang w:val="pt-BR"/>
              </w:rPr>
              <w:t>xo Alternativo B – Nenhuma Imagem Selecionada</w:t>
            </w:r>
          </w:p>
        </w:tc>
      </w:tr>
      <w:tr w:rsidR="004848C0" w:rsidRPr="005C6710" w14:paraId="3C0F1E73" w14:textId="77777777" w:rsidTr="00AD0E85">
        <w:trPr>
          <w:gridAfter w:val="2"/>
          <w:wAfter w:w="63" w:type="dxa"/>
          <w:trHeight w:val="490"/>
          <w:jc w:val="center"/>
        </w:trPr>
        <w:tc>
          <w:tcPr>
            <w:tcW w:w="4670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747BDA0F" w14:textId="098BCB17" w:rsidR="004848C0" w:rsidRPr="0080622B" w:rsidRDefault="006A2F90" w:rsidP="004848C0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lastRenderedPageBreak/>
              <w:t>4. Clica no botão “Salvar”</w:t>
            </w:r>
            <w:r w:rsidR="004848C0">
              <w:rPr>
                <w:lang w:val="pt-BR"/>
              </w:rPr>
              <w:t>.</w:t>
            </w:r>
          </w:p>
        </w:tc>
        <w:tc>
          <w:tcPr>
            <w:tcW w:w="4892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14:paraId="4E696331" w14:textId="31827B05" w:rsidR="004848C0" w:rsidRPr="00C627DA" w:rsidRDefault="00614ECC" w:rsidP="006A2F90">
            <w:pPr>
              <w:tabs>
                <w:tab w:val="left" w:pos="1245"/>
              </w:tabs>
              <w:jc w:val="both"/>
              <w:rPr>
                <w:lang w:val="pt-BR"/>
              </w:rPr>
            </w:pPr>
            <w:r>
              <w:rPr>
                <w:lang w:val="pt-BR"/>
              </w:rPr>
              <w:t>5</w:t>
            </w:r>
            <w:r w:rsidR="004848C0" w:rsidRPr="00C627DA">
              <w:rPr>
                <w:lang w:val="pt-BR"/>
              </w:rPr>
              <w:t>. Exibe a mensagem “</w:t>
            </w:r>
            <w:r w:rsidR="004848C0">
              <w:rPr>
                <w:lang w:val="pt-BR"/>
              </w:rPr>
              <w:t xml:space="preserve">Nenhuma </w:t>
            </w:r>
            <w:r w:rsidR="006A2F90">
              <w:rPr>
                <w:lang w:val="pt-BR"/>
              </w:rPr>
              <w:t>Imagem</w:t>
            </w:r>
            <w:r w:rsidR="004848C0">
              <w:rPr>
                <w:lang w:val="pt-BR"/>
              </w:rPr>
              <w:t xml:space="preserve"> foi selecionada, por favor escolha alguma!</w:t>
            </w:r>
            <w:r w:rsidR="004848C0" w:rsidRPr="00C627DA">
              <w:rPr>
                <w:lang w:val="pt-BR"/>
              </w:rPr>
              <w:t>”.</w:t>
            </w:r>
          </w:p>
        </w:tc>
      </w:tr>
      <w:tr w:rsidR="004848C0" w:rsidRPr="005C6710" w14:paraId="48DA8B3A" w14:textId="77777777" w:rsidTr="00AD0E85">
        <w:trPr>
          <w:gridAfter w:val="2"/>
          <w:wAfter w:w="63" w:type="dxa"/>
          <w:trHeight w:val="338"/>
          <w:jc w:val="center"/>
        </w:trPr>
        <w:tc>
          <w:tcPr>
            <w:tcW w:w="4670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2B0FFED7" w14:textId="77777777" w:rsidR="004848C0" w:rsidRPr="0080622B" w:rsidRDefault="004848C0" w:rsidP="004848C0">
            <w:pPr>
              <w:jc w:val="both"/>
              <w:rPr>
                <w:lang w:val="pt-BR"/>
              </w:rPr>
            </w:pPr>
          </w:p>
        </w:tc>
        <w:tc>
          <w:tcPr>
            <w:tcW w:w="4892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14:paraId="1FB04883" w14:textId="57C3B2E4" w:rsidR="004848C0" w:rsidRPr="00C627DA" w:rsidRDefault="00614ECC" w:rsidP="004848C0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6</w:t>
            </w:r>
            <w:r w:rsidR="004848C0">
              <w:rPr>
                <w:lang w:val="pt-BR"/>
              </w:rPr>
              <w:t>. Retornar ao passo 3 do Fluxo Alternativo A – Cadastrar Imagens</w:t>
            </w:r>
            <w:r w:rsidR="004848C0" w:rsidRPr="00C627DA">
              <w:rPr>
                <w:lang w:val="pt-BR"/>
              </w:rPr>
              <w:t>.</w:t>
            </w:r>
          </w:p>
        </w:tc>
      </w:tr>
      <w:tr w:rsidR="004848C0" w:rsidRPr="005C6710" w14:paraId="44812B42" w14:textId="77777777" w:rsidTr="00AD0E85">
        <w:trPr>
          <w:gridAfter w:val="2"/>
          <w:wAfter w:w="63" w:type="dxa"/>
          <w:trHeight w:val="294"/>
          <w:jc w:val="center"/>
        </w:trPr>
        <w:tc>
          <w:tcPr>
            <w:tcW w:w="4670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031C0E69" w14:textId="77777777" w:rsidR="004848C0" w:rsidRPr="0080622B" w:rsidRDefault="004848C0" w:rsidP="004848C0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7.  Retornar ao passo 3 do Fluxo Principal.</w:t>
            </w:r>
          </w:p>
        </w:tc>
        <w:tc>
          <w:tcPr>
            <w:tcW w:w="4892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14:paraId="6661798E" w14:textId="77777777" w:rsidR="004848C0" w:rsidRPr="00E21F0D" w:rsidRDefault="004848C0" w:rsidP="004848C0">
            <w:pPr>
              <w:jc w:val="both"/>
              <w:rPr>
                <w:lang w:val="pt-BR"/>
              </w:rPr>
            </w:pPr>
          </w:p>
        </w:tc>
      </w:tr>
      <w:tr w:rsidR="00DD19AE" w:rsidRPr="00170E4B" w14:paraId="01EBD1B8" w14:textId="77777777" w:rsidTr="00757B46">
        <w:trPr>
          <w:gridAfter w:val="2"/>
          <w:wAfter w:w="63" w:type="dxa"/>
          <w:trHeight w:val="294"/>
          <w:jc w:val="center"/>
        </w:trPr>
        <w:tc>
          <w:tcPr>
            <w:tcW w:w="9562" w:type="dxa"/>
            <w:gridSpan w:val="4"/>
            <w:shd w:val="clear" w:color="auto" w:fill="auto"/>
          </w:tcPr>
          <w:p w14:paraId="45BDD2FA" w14:textId="77777777" w:rsidR="00DD19AE" w:rsidRPr="00DD19AE" w:rsidRDefault="00DD19AE" w:rsidP="004848C0">
            <w:pPr>
              <w:jc w:val="both"/>
              <w:rPr>
                <w:b/>
                <w:lang w:val="pt-BR"/>
              </w:rPr>
            </w:pPr>
            <w:r w:rsidRPr="00DD19AE">
              <w:rPr>
                <w:b/>
                <w:lang w:val="pt-BR"/>
              </w:rPr>
              <w:t>Protótipo de Interface Indra:</w:t>
            </w:r>
          </w:p>
          <w:p w14:paraId="66479C4C" w14:textId="64440060" w:rsidR="00DD19AE" w:rsidRDefault="00DD19AE" w:rsidP="004848C0">
            <w:pPr>
              <w:jc w:val="both"/>
              <w:rPr>
                <w:lang w:val="pt-BR"/>
              </w:rPr>
            </w:pPr>
            <w:r>
              <w:rPr>
                <w:b/>
                <w:noProof/>
                <w:lang w:val="pt-BR" w:eastAsia="pt-BR"/>
              </w:rPr>
              <w:drawing>
                <wp:inline distT="0" distB="0" distL="0" distR="0" wp14:anchorId="1FCF4AE1" wp14:editId="6E7851B5">
                  <wp:extent cx="4802505" cy="2719070"/>
                  <wp:effectExtent l="0" t="0" r="0" b="0"/>
                  <wp:docPr id="161" name="Imagem 161" descr="C:\Users\aluno.AD\AppData\Local\Microsoft\Windows\INetCache\Content.Word\Print prototipo 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C:\Users\aluno.AD\AppData\Local\Microsoft\Windows\INetCache\Content.Word\Print prototipo 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2505" cy="2719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25E5C1" w14:textId="1FD68821" w:rsidR="00DD19AE" w:rsidRPr="00E21F0D" w:rsidRDefault="00DD19AE" w:rsidP="004848C0">
            <w:pPr>
              <w:jc w:val="both"/>
              <w:rPr>
                <w:lang w:val="pt-BR"/>
              </w:rPr>
            </w:pPr>
          </w:p>
        </w:tc>
      </w:tr>
      <w:tr w:rsidR="00947883" w:rsidRPr="00170E4B" w14:paraId="4260F55B" w14:textId="77777777" w:rsidTr="00947883">
        <w:trPr>
          <w:gridBefore w:val="1"/>
          <w:gridAfter w:val="1"/>
          <w:wBefore w:w="49" w:type="dxa"/>
          <w:wAfter w:w="26" w:type="dxa"/>
          <w:jc w:val="center"/>
        </w:trPr>
        <w:tc>
          <w:tcPr>
            <w:tcW w:w="9550" w:type="dxa"/>
            <w:gridSpan w:val="4"/>
            <w:tcBorders>
              <w:left w:val="nil"/>
              <w:right w:val="nil"/>
            </w:tcBorders>
            <w:shd w:val="clear" w:color="auto" w:fill="auto"/>
          </w:tcPr>
          <w:p w14:paraId="7372310C" w14:textId="77777777" w:rsidR="00947883" w:rsidRDefault="00947883" w:rsidP="004E25CC">
            <w:pPr>
              <w:jc w:val="center"/>
              <w:rPr>
                <w:b/>
                <w:lang w:val="pt-BR"/>
              </w:rPr>
            </w:pPr>
          </w:p>
          <w:p w14:paraId="02CB70A6" w14:textId="77777777" w:rsidR="00947883" w:rsidRDefault="00947883" w:rsidP="004E25CC">
            <w:pPr>
              <w:jc w:val="center"/>
              <w:rPr>
                <w:b/>
                <w:lang w:val="pt-BR"/>
              </w:rPr>
            </w:pPr>
          </w:p>
          <w:p w14:paraId="34A86063" w14:textId="77777777" w:rsidR="00947883" w:rsidRDefault="00947883" w:rsidP="004E25CC">
            <w:pPr>
              <w:jc w:val="center"/>
              <w:rPr>
                <w:b/>
                <w:lang w:val="pt-BR"/>
              </w:rPr>
            </w:pPr>
          </w:p>
          <w:p w14:paraId="7782BB23" w14:textId="0110B657" w:rsidR="00947883" w:rsidRDefault="00AD0E85" w:rsidP="00947883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4.3.2 Gerenciar Imagens</w:t>
            </w:r>
            <w:r w:rsidR="00947883">
              <w:rPr>
                <w:b/>
                <w:lang w:val="pt-BR"/>
              </w:rPr>
              <w:t xml:space="preserve"> </w:t>
            </w:r>
          </w:p>
          <w:p w14:paraId="71220D31" w14:textId="14C227EF" w:rsidR="00AD0E85" w:rsidRDefault="00AD0E85" w:rsidP="00947883">
            <w:pPr>
              <w:rPr>
                <w:b/>
                <w:lang w:val="pt-BR"/>
              </w:rPr>
            </w:pPr>
          </w:p>
        </w:tc>
      </w:tr>
      <w:tr w:rsidR="00947883" w:rsidRPr="005C6710" w14:paraId="63192BAD" w14:textId="30B675DA" w:rsidTr="00947883">
        <w:trPr>
          <w:gridBefore w:val="1"/>
          <w:wBefore w:w="49" w:type="dxa"/>
          <w:jc w:val="center"/>
        </w:trPr>
        <w:tc>
          <w:tcPr>
            <w:tcW w:w="9576" w:type="dxa"/>
            <w:gridSpan w:val="5"/>
            <w:shd w:val="clear" w:color="auto" w:fill="A3FFD1"/>
          </w:tcPr>
          <w:p w14:paraId="62D3EF67" w14:textId="77F1AF05" w:rsidR="00947883" w:rsidRDefault="00947883" w:rsidP="00947883">
            <w:pPr>
              <w:rPr>
                <w:b/>
                <w:lang w:val="pt-BR"/>
              </w:rPr>
            </w:pPr>
            <w:r w:rsidRPr="00C627DA">
              <w:rPr>
                <w:b/>
                <w:bCs/>
                <w:lang w:val="pt-BR"/>
              </w:rPr>
              <w:t xml:space="preserve">Nome do Caso de Uso: </w:t>
            </w:r>
            <w:r>
              <w:rPr>
                <w:b/>
                <w:bCs/>
                <w:lang w:val="pt-BR"/>
              </w:rPr>
              <w:t>Processar</w:t>
            </w:r>
            <w:r w:rsidRPr="00C627DA">
              <w:rPr>
                <w:b/>
                <w:bCs/>
                <w:lang w:val="pt-BR"/>
              </w:rPr>
              <w:t xml:space="preserve"> Imagens de PCDs</w:t>
            </w:r>
          </w:p>
        </w:tc>
      </w:tr>
      <w:tr w:rsidR="00947883" w:rsidRPr="005C6710" w14:paraId="3298B661" w14:textId="6C6158F3" w:rsidTr="00AD0E85">
        <w:trPr>
          <w:gridBefore w:val="1"/>
          <w:gridAfter w:val="1"/>
          <w:wBefore w:w="49" w:type="dxa"/>
          <w:wAfter w:w="26" w:type="dxa"/>
          <w:jc w:val="center"/>
        </w:trPr>
        <w:tc>
          <w:tcPr>
            <w:tcW w:w="4621" w:type="dxa"/>
            <w:tcBorders>
              <w:right w:val="single" w:sz="4" w:space="0" w:color="auto"/>
            </w:tcBorders>
            <w:shd w:val="clear" w:color="auto" w:fill="auto"/>
          </w:tcPr>
          <w:p w14:paraId="011F8E0A" w14:textId="55486853" w:rsidR="00947883" w:rsidRDefault="00947883" w:rsidP="00947883">
            <w:pPr>
              <w:rPr>
                <w:b/>
                <w:lang w:val="pt-BR"/>
              </w:rPr>
            </w:pPr>
            <w:r w:rsidRPr="00C627DA">
              <w:rPr>
                <w:b/>
                <w:lang w:val="pt-BR"/>
              </w:rPr>
              <w:t xml:space="preserve">Breve Descrição: </w:t>
            </w:r>
          </w:p>
        </w:tc>
        <w:tc>
          <w:tcPr>
            <w:tcW w:w="4929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14:paraId="55D71EBA" w14:textId="77777777" w:rsidR="00947883" w:rsidRPr="00C627DA" w:rsidRDefault="00947883" w:rsidP="00947883">
            <w:pPr>
              <w:jc w:val="both"/>
              <w:rPr>
                <w:lang w:val="pt-BR"/>
              </w:rPr>
            </w:pPr>
            <w:r w:rsidRPr="00C627DA">
              <w:rPr>
                <w:lang w:val="pt-BR"/>
              </w:rPr>
              <w:t xml:space="preserve">Este Caso de Uso deve ocorrer sempre que o método </w:t>
            </w:r>
            <w:r>
              <w:rPr>
                <w:lang w:val="pt-BR"/>
              </w:rPr>
              <w:t>“Processar I</w:t>
            </w:r>
            <w:r w:rsidRPr="00C627DA">
              <w:rPr>
                <w:lang w:val="pt-BR"/>
              </w:rPr>
              <w:t>magens</w:t>
            </w:r>
            <w:r>
              <w:rPr>
                <w:lang w:val="pt-BR"/>
              </w:rPr>
              <w:t>”</w:t>
            </w:r>
            <w:r w:rsidRPr="00C627DA">
              <w:rPr>
                <w:lang w:val="pt-BR"/>
              </w:rPr>
              <w:t xml:space="preserve"> for </w:t>
            </w:r>
            <w:r>
              <w:rPr>
                <w:lang w:val="pt-BR"/>
              </w:rPr>
              <w:t>selecionado</w:t>
            </w:r>
            <w:r w:rsidRPr="00C627DA">
              <w:rPr>
                <w:lang w:val="pt-BR"/>
              </w:rPr>
              <w:t>.</w:t>
            </w:r>
          </w:p>
          <w:p w14:paraId="6D9E445B" w14:textId="38C2B8F6" w:rsidR="00947883" w:rsidRDefault="00947883" w:rsidP="00AD0E85">
            <w:pPr>
              <w:rPr>
                <w:b/>
                <w:lang w:val="pt-BR"/>
              </w:rPr>
            </w:pPr>
            <w:r w:rsidRPr="00C627DA">
              <w:rPr>
                <w:lang w:val="pt-BR"/>
              </w:rPr>
              <w:t>Ele deve informar ao banco de dados que a imagem foi processada.</w:t>
            </w:r>
          </w:p>
        </w:tc>
      </w:tr>
      <w:tr w:rsidR="00947883" w:rsidRPr="00170E4B" w14:paraId="7CC22D87" w14:textId="5DD57C1D" w:rsidTr="00AD0E85">
        <w:trPr>
          <w:gridBefore w:val="1"/>
          <w:gridAfter w:val="1"/>
          <w:wBefore w:w="49" w:type="dxa"/>
          <w:wAfter w:w="26" w:type="dxa"/>
          <w:jc w:val="center"/>
        </w:trPr>
        <w:tc>
          <w:tcPr>
            <w:tcW w:w="4621" w:type="dxa"/>
            <w:tcBorders>
              <w:right w:val="single" w:sz="4" w:space="0" w:color="auto"/>
            </w:tcBorders>
            <w:shd w:val="clear" w:color="auto" w:fill="auto"/>
          </w:tcPr>
          <w:p w14:paraId="18046C79" w14:textId="213E84B8" w:rsidR="00947883" w:rsidRDefault="00947883" w:rsidP="00947883">
            <w:pPr>
              <w:rPr>
                <w:b/>
                <w:lang w:val="pt-BR"/>
              </w:rPr>
            </w:pPr>
            <w:r w:rsidRPr="00C627DA">
              <w:rPr>
                <w:b/>
                <w:lang w:val="pt-BR"/>
              </w:rPr>
              <w:t>Ator Principal:</w:t>
            </w:r>
          </w:p>
        </w:tc>
        <w:tc>
          <w:tcPr>
            <w:tcW w:w="4929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14:paraId="62074963" w14:textId="76764807" w:rsidR="00947883" w:rsidRDefault="00947883" w:rsidP="00947883">
            <w:pPr>
              <w:rPr>
                <w:b/>
                <w:lang w:val="pt-BR"/>
              </w:rPr>
            </w:pPr>
            <w:r w:rsidRPr="00C627DA">
              <w:rPr>
                <w:lang w:val="pt-BR"/>
              </w:rPr>
              <w:t>Administrador.</w:t>
            </w:r>
          </w:p>
        </w:tc>
      </w:tr>
      <w:tr w:rsidR="00947883" w:rsidRPr="005C6710" w14:paraId="092B2FC3" w14:textId="7E10044E" w:rsidTr="00AD0E85">
        <w:trPr>
          <w:gridBefore w:val="1"/>
          <w:gridAfter w:val="1"/>
          <w:wBefore w:w="49" w:type="dxa"/>
          <w:wAfter w:w="26" w:type="dxa"/>
          <w:jc w:val="center"/>
        </w:trPr>
        <w:tc>
          <w:tcPr>
            <w:tcW w:w="4621" w:type="dxa"/>
            <w:tcBorders>
              <w:right w:val="single" w:sz="4" w:space="0" w:color="auto"/>
            </w:tcBorders>
            <w:shd w:val="clear" w:color="auto" w:fill="auto"/>
          </w:tcPr>
          <w:p w14:paraId="7198ACD4" w14:textId="32B635CC" w:rsidR="00947883" w:rsidRDefault="00947883" w:rsidP="00947883">
            <w:pPr>
              <w:rPr>
                <w:b/>
                <w:lang w:val="pt-BR"/>
              </w:rPr>
            </w:pPr>
            <w:r w:rsidRPr="00C627DA">
              <w:rPr>
                <w:b/>
                <w:lang w:val="pt-BR"/>
              </w:rPr>
              <w:t>Pré-Condição:</w:t>
            </w:r>
          </w:p>
        </w:tc>
        <w:tc>
          <w:tcPr>
            <w:tcW w:w="4929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14:paraId="4782157A" w14:textId="133A9353" w:rsidR="00947883" w:rsidRDefault="00947883" w:rsidP="00947883">
            <w:pPr>
              <w:rPr>
                <w:b/>
                <w:lang w:val="pt-BR"/>
              </w:rPr>
            </w:pPr>
            <w:r w:rsidRPr="00C627DA">
              <w:rPr>
                <w:lang w:val="pt-BR"/>
              </w:rPr>
              <w:t>O administrador deve estar logado no site.</w:t>
            </w:r>
          </w:p>
        </w:tc>
      </w:tr>
      <w:tr w:rsidR="00AD0E85" w:rsidRPr="00170E4B" w14:paraId="1289A200" w14:textId="0F4D2AFC" w:rsidTr="009B4245">
        <w:trPr>
          <w:gridBefore w:val="1"/>
          <w:gridAfter w:val="1"/>
          <w:wBefore w:w="49" w:type="dxa"/>
          <w:wAfter w:w="26" w:type="dxa"/>
          <w:jc w:val="center"/>
        </w:trPr>
        <w:tc>
          <w:tcPr>
            <w:tcW w:w="9550" w:type="dxa"/>
            <w:gridSpan w:val="4"/>
            <w:shd w:val="clear" w:color="auto" w:fill="A3FFD1"/>
          </w:tcPr>
          <w:p w14:paraId="1E76AE16" w14:textId="7B8E8F20" w:rsidR="00AD0E85" w:rsidRDefault="00AD0E85" w:rsidP="00947883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Fluxo Principal – Gerenciar Imagens</w:t>
            </w:r>
          </w:p>
        </w:tc>
      </w:tr>
      <w:tr w:rsidR="00AD0E85" w:rsidRPr="005C6710" w14:paraId="55D64347" w14:textId="77777777" w:rsidTr="00AD0E85">
        <w:trPr>
          <w:gridBefore w:val="1"/>
          <w:gridAfter w:val="1"/>
          <w:wBefore w:w="49" w:type="dxa"/>
          <w:wAfter w:w="26" w:type="dxa"/>
          <w:jc w:val="center"/>
        </w:trPr>
        <w:tc>
          <w:tcPr>
            <w:tcW w:w="4621" w:type="dxa"/>
            <w:tcBorders>
              <w:right w:val="single" w:sz="4" w:space="0" w:color="auto"/>
            </w:tcBorders>
            <w:shd w:val="clear" w:color="auto" w:fill="auto"/>
          </w:tcPr>
          <w:p w14:paraId="008BC285" w14:textId="3259AD5F" w:rsidR="00AD0E85" w:rsidRDefault="00AD0E85" w:rsidP="00AD0E85">
            <w:pPr>
              <w:rPr>
                <w:b/>
                <w:lang w:val="pt-BR"/>
              </w:rPr>
            </w:pPr>
            <w:r>
              <w:rPr>
                <w:lang w:val="pt-BR"/>
              </w:rPr>
              <w:t>3. Selecionar o botão “Gerenciar Imagem” abrir um modal para listar as imagens.</w:t>
            </w:r>
          </w:p>
        </w:tc>
        <w:tc>
          <w:tcPr>
            <w:tcW w:w="4929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14:paraId="265995D8" w14:textId="036F586D" w:rsidR="00AD0E85" w:rsidRDefault="00AD0E85" w:rsidP="00AD0E85">
            <w:pPr>
              <w:rPr>
                <w:b/>
                <w:lang w:val="pt-BR"/>
              </w:rPr>
            </w:pPr>
            <w:r>
              <w:rPr>
                <w:lang w:val="pt-BR"/>
              </w:rPr>
              <w:t>4. Executar Caso de Uso “Gerenciar Imagens”.</w:t>
            </w:r>
          </w:p>
        </w:tc>
      </w:tr>
      <w:tr w:rsidR="00AD0E85" w:rsidRPr="005C6710" w14:paraId="7946609B" w14:textId="77777777" w:rsidTr="00AD0E85">
        <w:trPr>
          <w:gridBefore w:val="1"/>
          <w:gridAfter w:val="1"/>
          <w:wBefore w:w="49" w:type="dxa"/>
          <w:wAfter w:w="26" w:type="dxa"/>
          <w:jc w:val="center"/>
        </w:trPr>
        <w:tc>
          <w:tcPr>
            <w:tcW w:w="4621" w:type="dxa"/>
            <w:tcBorders>
              <w:right w:val="single" w:sz="4" w:space="0" w:color="auto"/>
            </w:tcBorders>
            <w:shd w:val="clear" w:color="auto" w:fill="auto"/>
          </w:tcPr>
          <w:p w14:paraId="3195FD36" w14:textId="77777777" w:rsidR="00AD0E85" w:rsidRDefault="00AD0E85" w:rsidP="00AD0E85">
            <w:pPr>
              <w:jc w:val="center"/>
              <w:rPr>
                <w:b/>
                <w:lang w:val="pt-BR"/>
              </w:rPr>
            </w:pPr>
          </w:p>
        </w:tc>
        <w:tc>
          <w:tcPr>
            <w:tcW w:w="4929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14:paraId="621FCE9E" w14:textId="6A23ED8B" w:rsidR="00AD0E85" w:rsidRDefault="00AD0E85" w:rsidP="00AD0E85">
            <w:pPr>
              <w:rPr>
                <w:b/>
                <w:lang w:val="pt-BR"/>
              </w:rPr>
            </w:pPr>
            <w:r>
              <w:rPr>
                <w:lang w:val="pt-BR"/>
              </w:rPr>
              <w:t>5. Fim de Caso de Uso.</w:t>
            </w:r>
          </w:p>
        </w:tc>
      </w:tr>
      <w:tr w:rsidR="00AD0E85" w:rsidRPr="005C6710" w14:paraId="0CFA175C" w14:textId="77777777" w:rsidTr="00947883">
        <w:trPr>
          <w:gridBefore w:val="1"/>
          <w:gridAfter w:val="1"/>
          <w:wBefore w:w="49" w:type="dxa"/>
          <w:wAfter w:w="26" w:type="dxa"/>
          <w:jc w:val="center"/>
        </w:trPr>
        <w:tc>
          <w:tcPr>
            <w:tcW w:w="9550" w:type="dxa"/>
            <w:gridSpan w:val="4"/>
            <w:shd w:val="clear" w:color="auto" w:fill="A3FFD1"/>
          </w:tcPr>
          <w:p w14:paraId="2A655852" w14:textId="03DE1598" w:rsidR="00AD0E85" w:rsidRPr="009B234E" w:rsidRDefault="00AD0E85" w:rsidP="00AD0E85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Fluxo Alternativo A – Gerenciar Imagem</w:t>
            </w:r>
          </w:p>
        </w:tc>
      </w:tr>
      <w:tr w:rsidR="00AD0E85" w:rsidRPr="005C6710" w14:paraId="3C72B01B" w14:textId="77777777" w:rsidTr="00AD0E85">
        <w:trPr>
          <w:gridBefore w:val="1"/>
          <w:gridAfter w:val="1"/>
          <w:wBefore w:w="49" w:type="dxa"/>
          <w:wAfter w:w="26" w:type="dxa"/>
          <w:jc w:val="center"/>
        </w:trPr>
        <w:tc>
          <w:tcPr>
            <w:tcW w:w="4621" w:type="dxa"/>
            <w:shd w:val="clear" w:color="auto" w:fill="auto"/>
          </w:tcPr>
          <w:p w14:paraId="715EE887" w14:textId="3E9577AD" w:rsidR="00AD0E85" w:rsidRPr="00C627DA" w:rsidRDefault="00AD0E85" w:rsidP="00AD0E85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3. Selecionar “Gerenciar Imagem” no sub-menu.</w:t>
            </w:r>
          </w:p>
        </w:tc>
        <w:tc>
          <w:tcPr>
            <w:tcW w:w="4929" w:type="dxa"/>
            <w:gridSpan w:val="3"/>
            <w:shd w:val="clear" w:color="auto" w:fill="auto"/>
          </w:tcPr>
          <w:p w14:paraId="610B8784" w14:textId="77777777" w:rsidR="00AD0E85" w:rsidRDefault="00AD0E85" w:rsidP="00AD0E85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4. Exibe a tela de Exibir Imagem: </w:t>
            </w:r>
          </w:p>
          <w:p w14:paraId="125AB231" w14:textId="2A06EFC7" w:rsidR="00AD0E85" w:rsidRDefault="00AD0E85" w:rsidP="00AD0E85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-Lista as Imagens existentes  e barra de pesquisa ;</w:t>
            </w:r>
          </w:p>
        </w:tc>
      </w:tr>
      <w:tr w:rsidR="00AD0E85" w:rsidRPr="005C6710" w14:paraId="7BFD9FFE" w14:textId="77777777" w:rsidTr="00AD0E85">
        <w:trPr>
          <w:gridBefore w:val="1"/>
          <w:gridAfter w:val="1"/>
          <w:wBefore w:w="49" w:type="dxa"/>
          <w:wAfter w:w="26" w:type="dxa"/>
          <w:jc w:val="center"/>
        </w:trPr>
        <w:tc>
          <w:tcPr>
            <w:tcW w:w="4621" w:type="dxa"/>
            <w:shd w:val="clear" w:color="auto" w:fill="auto"/>
          </w:tcPr>
          <w:p w14:paraId="16DADF64" w14:textId="1F64F447" w:rsidR="00AD0E85" w:rsidRDefault="00AD0E85" w:rsidP="00AD0E85">
            <w:pPr>
              <w:jc w:val="both"/>
              <w:rPr>
                <w:lang w:val="pt-BR"/>
              </w:rPr>
            </w:pPr>
          </w:p>
        </w:tc>
        <w:tc>
          <w:tcPr>
            <w:tcW w:w="4929" w:type="dxa"/>
            <w:gridSpan w:val="3"/>
            <w:shd w:val="clear" w:color="auto" w:fill="auto"/>
          </w:tcPr>
          <w:p w14:paraId="65B8C22A" w14:textId="089F5CBE" w:rsidR="00AD0E85" w:rsidRDefault="00AD0E85" w:rsidP="00AD0E85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5.. Exibe informações cadastradas no banco e os botões “Editar” ou “Excluir.</w:t>
            </w:r>
          </w:p>
        </w:tc>
      </w:tr>
      <w:tr w:rsidR="00AD0E85" w:rsidRPr="005C6710" w14:paraId="2766D33B" w14:textId="77777777" w:rsidTr="00AD0E85">
        <w:trPr>
          <w:gridBefore w:val="1"/>
          <w:gridAfter w:val="1"/>
          <w:wBefore w:w="49" w:type="dxa"/>
          <w:wAfter w:w="26" w:type="dxa"/>
          <w:jc w:val="center"/>
        </w:trPr>
        <w:tc>
          <w:tcPr>
            <w:tcW w:w="4621" w:type="dxa"/>
            <w:shd w:val="clear" w:color="auto" w:fill="auto"/>
          </w:tcPr>
          <w:p w14:paraId="16A16466" w14:textId="77777777" w:rsidR="00AD0E85" w:rsidRDefault="00AD0E85" w:rsidP="00AD0E85">
            <w:pPr>
              <w:jc w:val="both"/>
              <w:rPr>
                <w:lang w:val="pt-BR"/>
              </w:rPr>
            </w:pPr>
          </w:p>
        </w:tc>
        <w:tc>
          <w:tcPr>
            <w:tcW w:w="4929" w:type="dxa"/>
            <w:gridSpan w:val="3"/>
            <w:shd w:val="clear" w:color="auto" w:fill="auto"/>
          </w:tcPr>
          <w:p w14:paraId="48956C41" w14:textId="08769116" w:rsidR="00AD0E85" w:rsidRDefault="00AD0E85" w:rsidP="00AD0E85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6.Fim do Caso de Uso.</w:t>
            </w:r>
          </w:p>
        </w:tc>
      </w:tr>
      <w:tr w:rsidR="00DD19AE" w:rsidRPr="00170E4B" w14:paraId="752465BB" w14:textId="77777777" w:rsidTr="00757B46">
        <w:trPr>
          <w:gridBefore w:val="1"/>
          <w:gridAfter w:val="1"/>
          <w:wBefore w:w="49" w:type="dxa"/>
          <w:wAfter w:w="26" w:type="dxa"/>
          <w:jc w:val="center"/>
        </w:trPr>
        <w:tc>
          <w:tcPr>
            <w:tcW w:w="9550" w:type="dxa"/>
            <w:gridSpan w:val="4"/>
            <w:shd w:val="clear" w:color="auto" w:fill="auto"/>
          </w:tcPr>
          <w:p w14:paraId="289766DD" w14:textId="77777777" w:rsidR="00DD19AE" w:rsidRPr="00DD19AE" w:rsidRDefault="00DD19AE" w:rsidP="00AD0E85">
            <w:pPr>
              <w:jc w:val="both"/>
              <w:rPr>
                <w:b/>
                <w:lang w:val="pt-BR"/>
              </w:rPr>
            </w:pPr>
            <w:r w:rsidRPr="00DD19AE">
              <w:rPr>
                <w:b/>
                <w:lang w:val="pt-BR"/>
              </w:rPr>
              <w:t xml:space="preserve">Protótipo de Interface Indra: </w:t>
            </w:r>
          </w:p>
          <w:p w14:paraId="06152B22" w14:textId="5351E933" w:rsidR="00DD19AE" w:rsidRDefault="00DD19AE" w:rsidP="00AD0E85">
            <w:pPr>
              <w:jc w:val="both"/>
              <w:rPr>
                <w:lang w:val="pt-BR"/>
              </w:rPr>
            </w:pPr>
            <w:r>
              <w:rPr>
                <w:b/>
                <w:noProof/>
                <w:lang w:val="pt-BR" w:eastAsia="pt-BR"/>
              </w:rPr>
              <w:lastRenderedPageBreak/>
              <w:drawing>
                <wp:inline distT="0" distB="0" distL="0" distR="0" wp14:anchorId="086C3D38" wp14:editId="3B755234">
                  <wp:extent cx="4763135" cy="2727325"/>
                  <wp:effectExtent l="0" t="0" r="0" b="0"/>
                  <wp:docPr id="159" name="Imagem 159" descr="C:\Users\aluno.AD\AppData\Local\Microsoft\Windows\INetCache\Content.Word\Print prototipo 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 descr="C:\Users\aluno.AD\AppData\Local\Microsoft\Windows\INetCache\Content.Word\Print prototipo 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3135" cy="272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0E85" w:rsidRPr="00170E4B" w14:paraId="726DCB84" w14:textId="77777777" w:rsidTr="00AD0E85">
        <w:trPr>
          <w:gridBefore w:val="1"/>
          <w:gridAfter w:val="1"/>
          <w:wBefore w:w="49" w:type="dxa"/>
          <w:wAfter w:w="26" w:type="dxa"/>
          <w:jc w:val="center"/>
        </w:trPr>
        <w:tc>
          <w:tcPr>
            <w:tcW w:w="9550" w:type="dxa"/>
            <w:gridSpan w:val="4"/>
            <w:tcBorders>
              <w:left w:val="nil"/>
              <w:right w:val="nil"/>
            </w:tcBorders>
            <w:shd w:val="clear" w:color="auto" w:fill="auto"/>
          </w:tcPr>
          <w:p w14:paraId="39FA043C" w14:textId="77777777" w:rsidR="00AD0E85" w:rsidRDefault="00AD0E85" w:rsidP="00AD0E85">
            <w:pPr>
              <w:jc w:val="center"/>
              <w:rPr>
                <w:b/>
                <w:lang w:val="pt-BR"/>
              </w:rPr>
            </w:pPr>
          </w:p>
          <w:p w14:paraId="6796B871" w14:textId="77777777" w:rsidR="00AD0E85" w:rsidRDefault="00AD0E85" w:rsidP="00AD0E85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4.3.3 Editar Imagens</w:t>
            </w:r>
          </w:p>
          <w:p w14:paraId="2CA93548" w14:textId="0D85F863" w:rsidR="00AD0E85" w:rsidRDefault="00AD0E85" w:rsidP="00AD0E85">
            <w:pPr>
              <w:rPr>
                <w:b/>
                <w:lang w:val="pt-BR"/>
              </w:rPr>
            </w:pPr>
          </w:p>
        </w:tc>
      </w:tr>
      <w:tr w:rsidR="00AD0E85" w:rsidRPr="005C6710" w14:paraId="42641BB4" w14:textId="77777777" w:rsidTr="00947883">
        <w:trPr>
          <w:gridBefore w:val="1"/>
          <w:gridAfter w:val="1"/>
          <w:wBefore w:w="49" w:type="dxa"/>
          <w:wAfter w:w="26" w:type="dxa"/>
          <w:jc w:val="center"/>
        </w:trPr>
        <w:tc>
          <w:tcPr>
            <w:tcW w:w="9550" w:type="dxa"/>
            <w:gridSpan w:val="4"/>
            <w:shd w:val="clear" w:color="auto" w:fill="A3FFD1"/>
          </w:tcPr>
          <w:p w14:paraId="27AD6763" w14:textId="29E514F0" w:rsidR="00AD0E85" w:rsidRDefault="00AD0E85" w:rsidP="00AD0E85">
            <w:pPr>
              <w:rPr>
                <w:b/>
                <w:lang w:val="pt-BR"/>
              </w:rPr>
            </w:pPr>
            <w:r w:rsidRPr="00C627DA">
              <w:rPr>
                <w:b/>
                <w:bCs/>
                <w:lang w:val="pt-BR"/>
              </w:rPr>
              <w:t xml:space="preserve">Nome do Caso de Uso: </w:t>
            </w:r>
            <w:r>
              <w:rPr>
                <w:b/>
                <w:bCs/>
                <w:lang w:val="pt-BR"/>
              </w:rPr>
              <w:t>Processar</w:t>
            </w:r>
            <w:r w:rsidRPr="00C627DA">
              <w:rPr>
                <w:b/>
                <w:bCs/>
                <w:lang w:val="pt-BR"/>
              </w:rPr>
              <w:t xml:space="preserve"> Imagens de PCDs</w:t>
            </w:r>
          </w:p>
        </w:tc>
      </w:tr>
      <w:tr w:rsidR="00AD0E85" w:rsidRPr="005C6710" w14:paraId="766EB4B2" w14:textId="48C418E0" w:rsidTr="00AD0E85">
        <w:trPr>
          <w:gridBefore w:val="1"/>
          <w:gridAfter w:val="1"/>
          <w:wBefore w:w="49" w:type="dxa"/>
          <w:wAfter w:w="26" w:type="dxa"/>
          <w:jc w:val="center"/>
        </w:trPr>
        <w:tc>
          <w:tcPr>
            <w:tcW w:w="462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0B988D3B" w14:textId="7DB20365" w:rsidR="00AD0E85" w:rsidRDefault="00AD0E85" w:rsidP="00AD0E85">
            <w:pPr>
              <w:rPr>
                <w:b/>
                <w:lang w:val="pt-BR"/>
              </w:rPr>
            </w:pPr>
            <w:r w:rsidRPr="00C627DA">
              <w:rPr>
                <w:b/>
                <w:lang w:val="pt-BR"/>
              </w:rPr>
              <w:t xml:space="preserve">Breve Descrição: </w:t>
            </w:r>
          </w:p>
        </w:tc>
        <w:tc>
          <w:tcPr>
            <w:tcW w:w="4929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14:paraId="31392537" w14:textId="77777777" w:rsidR="00AD0E85" w:rsidRPr="00C627DA" w:rsidRDefault="00AD0E85" w:rsidP="00AD0E85">
            <w:pPr>
              <w:rPr>
                <w:lang w:val="pt-BR"/>
              </w:rPr>
            </w:pPr>
            <w:r w:rsidRPr="00C627DA">
              <w:rPr>
                <w:lang w:val="pt-BR"/>
              </w:rPr>
              <w:t xml:space="preserve">Este Caso de Uso deve ocorrer sempre que o método </w:t>
            </w:r>
            <w:r>
              <w:rPr>
                <w:lang w:val="pt-BR"/>
              </w:rPr>
              <w:t>“Processar I</w:t>
            </w:r>
            <w:r w:rsidRPr="00C627DA">
              <w:rPr>
                <w:lang w:val="pt-BR"/>
              </w:rPr>
              <w:t>magens</w:t>
            </w:r>
            <w:r>
              <w:rPr>
                <w:lang w:val="pt-BR"/>
              </w:rPr>
              <w:t>”</w:t>
            </w:r>
            <w:r w:rsidRPr="00C627DA">
              <w:rPr>
                <w:lang w:val="pt-BR"/>
              </w:rPr>
              <w:t xml:space="preserve"> for </w:t>
            </w:r>
            <w:r>
              <w:rPr>
                <w:lang w:val="pt-BR"/>
              </w:rPr>
              <w:t>selecionado</w:t>
            </w:r>
            <w:r w:rsidRPr="00C627DA">
              <w:rPr>
                <w:lang w:val="pt-BR"/>
              </w:rPr>
              <w:t>.</w:t>
            </w:r>
          </w:p>
          <w:p w14:paraId="25FB1248" w14:textId="78557BA1" w:rsidR="00AD0E85" w:rsidRDefault="00AD0E85" w:rsidP="00AD0E85">
            <w:pPr>
              <w:rPr>
                <w:b/>
                <w:lang w:val="pt-BR"/>
              </w:rPr>
            </w:pPr>
            <w:r w:rsidRPr="00C627DA">
              <w:rPr>
                <w:lang w:val="pt-BR"/>
              </w:rPr>
              <w:t>Ele deve informar ao banco de dados que a imagem foi processada.</w:t>
            </w:r>
          </w:p>
        </w:tc>
      </w:tr>
      <w:tr w:rsidR="00AD0E85" w:rsidRPr="00170E4B" w14:paraId="59792182" w14:textId="4D0F5B9A" w:rsidTr="00AD0E85">
        <w:trPr>
          <w:gridBefore w:val="1"/>
          <w:gridAfter w:val="1"/>
          <w:wBefore w:w="49" w:type="dxa"/>
          <w:wAfter w:w="26" w:type="dxa"/>
          <w:jc w:val="center"/>
        </w:trPr>
        <w:tc>
          <w:tcPr>
            <w:tcW w:w="4621" w:type="dxa"/>
            <w:tcBorders>
              <w:right w:val="single" w:sz="4" w:space="0" w:color="auto"/>
            </w:tcBorders>
            <w:shd w:val="clear" w:color="auto" w:fill="auto"/>
          </w:tcPr>
          <w:p w14:paraId="190B16DF" w14:textId="0274C8BA" w:rsidR="00AD0E85" w:rsidRDefault="00AD0E85" w:rsidP="00AD0E85">
            <w:pPr>
              <w:rPr>
                <w:b/>
                <w:lang w:val="pt-BR"/>
              </w:rPr>
            </w:pPr>
            <w:r w:rsidRPr="00C627DA">
              <w:rPr>
                <w:b/>
                <w:lang w:val="pt-BR"/>
              </w:rPr>
              <w:t>Ator Principal:</w:t>
            </w:r>
          </w:p>
        </w:tc>
        <w:tc>
          <w:tcPr>
            <w:tcW w:w="4929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14:paraId="6139F13E" w14:textId="55453726" w:rsidR="00AD0E85" w:rsidRDefault="00AD0E85" w:rsidP="00AD0E85">
            <w:pPr>
              <w:rPr>
                <w:b/>
                <w:lang w:val="pt-BR"/>
              </w:rPr>
            </w:pPr>
            <w:r w:rsidRPr="00C627DA">
              <w:rPr>
                <w:lang w:val="pt-BR"/>
              </w:rPr>
              <w:t>Administrador.</w:t>
            </w:r>
          </w:p>
        </w:tc>
      </w:tr>
      <w:tr w:rsidR="00AD0E85" w:rsidRPr="005C6710" w14:paraId="0068C9C3" w14:textId="3CF78B22" w:rsidTr="00AD0E85">
        <w:trPr>
          <w:gridBefore w:val="1"/>
          <w:gridAfter w:val="1"/>
          <w:wBefore w:w="49" w:type="dxa"/>
          <w:wAfter w:w="26" w:type="dxa"/>
          <w:jc w:val="center"/>
        </w:trPr>
        <w:tc>
          <w:tcPr>
            <w:tcW w:w="462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02869758" w14:textId="5B6193C2" w:rsidR="00AD0E85" w:rsidRDefault="00AD0E85" w:rsidP="00AD0E85">
            <w:pPr>
              <w:rPr>
                <w:b/>
                <w:lang w:val="pt-BR"/>
              </w:rPr>
            </w:pPr>
            <w:r w:rsidRPr="00C627DA">
              <w:rPr>
                <w:b/>
                <w:lang w:val="pt-BR"/>
              </w:rPr>
              <w:t>Pré-Condição:</w:t>
            </w:r>
          </w:p>
        </w:tc>
        <w:tc>
          <w:tcPr>
            <w:tcW w:w="4929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14:paraId="7FA179F4" w14:textId="496E59FC" w:rsidR="00AD0E85" w:rsidRDefault="00AD0E85" w:rsidP="00AD0E85">
            <w:pPr>
              <w:rPr>
                <w:b/>
                <w:lang w:val="pt-BR"/>
              </w:rPr>
            </w:pPr>
            <w:r w:rsidRPr="00C627DA">
              <w:rPr>
                <w:lang w:val="pt-BR"/>
              </w:rPr>
              <w:t>O administrador deve estar logado no site.</w:t>
            </w:r>
          </w:p>
        </w:tc>
      </w:tr>
      <w:tr w:rsidR="00AD0E85" w14:paraId="2CDF73C5" w14:textId="77777777" w:rsidTr="009B4245">
        <w:trPr>
          <w:gridBefore w:val="1"/>
          <w:gridAfter w:val="1"/>
          <w:wBefore w:w="49" w:type="dxa"/>
          <w:wAfter w:w="26" w:type="dxa"/>
          <w:jc w:val="center"/>
        </w:trPr>
        <w:tc>
          <w:tcPr>
            <w:tcW w:w="9550" w:type="dxa"/>
            <w:gridSpan w:val="4"/>
            <w:shd w:val="clear" w:color="auto" w:fill="A3FFD1"/>
          </w:tcPr>
          <w:p w14:paraId="263A7D23" w14:textId="7E67A410" w:rsidR="00AD0E85" w:rsidRDefault="00AD0E85" w:rsidP="009B4245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Fluxo Principal – Editar Imagens</w:t>
            </w:r>
          </w:p>
        </w:tc>
      </w:tr>
      <w:tr w:rsidR="00AD0E85" w:rsidRPr="005C6710" w14:paraId="64F20E10" w14:textId="77777777" w:rsidTr="00AD0E85">
        <w:trPr>
          <w:gridBefore w:val="1"/>
          <w:gridAfter w:val="1"/>
          <w:wBefore w:w="49" w:type="dxa"/>
          <w:wAfter w:w="26" w:type="dxa"/>
          <w:jc w:val="center"/>
        </w:trPr>
        <w:tc>
          <w:tcPr>
            <w:tcW w:w="4621" w:type="dxa"/>
            <w:tcBorders>
              <w:right w:val="single" w:sz="4" w:space="0" w:color="auto"/>
            </w:tcBorders>
            <w:shd w:val="clear" w:color="auto" w:fill="auto"/>
          </w:tcPr>
          <w:p w14:paraId="13690E0F" w14:textId="0E751AF7" w:rsidR="00AD0E85" w:rsidRDefault="00AD0E85" w:rsidP="00AD0E85">
            <w:pPr>
              <w:rPr>
                <w:b/>
                <w:lang w:val="pt-BR"/>
              </w:rPr>
            </w:pPr>
            <w:r>
              <w:rPr>
                <w:lang w:val="pt-BR"/>
              </w:rPr>
              <w:t>3. Selecionar o botão “Editar Imagem” abrir um modal para editar a imagem selecionada.</w:t>
            </w:r>
          </w:p>
        </w:tc>
        <w:tc>
          <w:tcPr>
            <w:tcW w:w="4929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14:paraId="404CFF7C" w14:textId="26330187" w:rsidR="00AD0E85" w:rsidRDefault="00AD0E85" w:rsidP="00AD0E85">
            <w:pPr>
              <w:rPr>
                <w:b/>
                <w:lang w:val="pt-BR"/>
              </w:rPr>
            </w:pPr>
            <w:r>
              <w:rPr>
                <w:lang w:val="pt-BR"/>
              </w:rPr>
              <w:t>4. Executar Caso de Uso “Editar Imagens”.</w:t>
            </w:r>
          </w:p>
        </w:tc>
      </w:tr>
      <w:tr w:rsidR="00AD0E85" w:rsidRPr="005C6710" w14:paraId="26C5F2B2" w14:textId="77777777" w:rsidTr="00AD0E85">
        <w:trPr>
          <w:gridBefore w:val="1"/>
          <w:gridAfter w:val="1"/>
          <w:wBefore w:w="49" w:type="dxa"/>
          <w:wAfter w:w="26" w:type="dxa"/>
          <w:jc w:val="center"/>
        </w:trPr>
        <w:tc>
          <w:tcPr>
            <w:tcW w:w="4621" w:type="dxa"/>
            <w:tcBorders>
              <w:right w:val="single" w:sz="4" w:space="0" w:color="auto"/>
            </w:tcBorders>
            <w:shd w:val="clear" w:color="auto" w:fill="auto"/>
          </w:tcPr>
          <w:p w14:paraId="351269BC" w14:textId="77777777" w:rsidR="00AD0E85" w:rsidRDefault="00AD0E85" w:rsidP="009B4245">
            <w:pPr>
              <w:jc w:val="center"/>
              <w:rPr>
                <w:b/>
                <w:lang w:val="pt-BR"/>
              </w:rPr>
            </w:pPr>
          </w:p>
        </w:tc>
        <w:tc>
          <w:tcPr>
            <w:tcW w:w="4929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14:paraId="1E6F16AF" w14:textId="77777777" w:rsidR="00AD0E85" w:rsidRDefault="00AD0E85" w:rsidP="009B4245">
            <w:pPr>
              <w:rPr>
                <w:b/>
                <w:lang w:val="pt-BR"/>
              </w:rPr>
            </w:pPr>
            <w:r>
              <w:rPr>
                <w:lang w:val="pt-BR"/>
              </w:rPr>
              <w:t>5. Fim de Caso de Uso.</w:t>
            </w:r>
          </w:p>
        </w:tc>
      </w:tr>
      <w:tr w:rsidR="00AD0E85" w:rsidRPr="005C6710" w14:paraId="4A5FE357" w14:textId="77777777" w:rsidTr="00947883">
        <w:trPr>
          <w:gridBefore w:val="1"/>
          <w:gridAfter w:val="1"/>
          <w:wBefore w:w="49" w:type="dxa"/>
          <w:wAfter w:w="26" w:type="dxa"/>
          <w:jc w:val="center"/>
        </w:trPr>
        <w:tc>
          <w:tcPr>
            <w:tcW w:w="9550" w:type="dxa"/>
            <w:gridSpan w:val="4"/>
            <w:shd w:val="clear" w:color="auto" w:fill="A3FFD1"/>
          </w:tcPr>
          <w:p w14:paraId="4BEFD234" w14:textId="4AE19AD2" w:rsidR="00AD0E85" w:rsidRPr="009B234E" w:rsidRDefault="00AD0E85" w:rsidP="00AD0E85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Fluxo Alternativo </w:t>
            </w:r>
            <w:r w:rsidR="00DD19AE">
              <w:rPr>
                <w:b/>
                <w:lang w:val="pt-BR"/>
              </w:rPr>
              <w:t xml:space="preserve"> A </w:t>
            </w:r>
            <w:r>
              <w:rPr>
                <w:b/>
                <w:lang w:val="pt-BR"/>
              </w:rPr>
              <w:t>– Editar Imagens</w:t>
            </w:r>
          </w:p>
        </w:tc>
      </w:tr>
      <w:tr w:rsidR="00AD0E85" w:rsidRPr="005C6710" w14:paraId="4F605E6E" w14:textId="77777777" w:rsidTr="00AD0E85">
        <w:trPr>
          <w:gridBefore w:val="1"/>
          <w:gridAfter w:val="1"/>
          <w:wBefore w:w="49" w:type="dxa"/>
          <w:wAfter w:w="26" w:type="dxa"/>
          <w:jc w:val="center"/>
        </w:trPr>
        <w:tc>
          <w:tcPr>
            <w:tcW w:w="4621" w:type="dxa"/>
            <w:shd w:val="clear" w:color="auto" w:fill="auto"/>
          </w:tcPr>
          <w:p w14:paraId="5BA16143" w14:textId="2817837A" w:rsidR="00AD0E85" w:rsidRPr="00C627DA" w:rsidRDefault="00AD0E85" w:rsidP="00AD0E85">
            <w:pPr>
              <w:jc w:val="both"/>
              <w:rPr>
                <w:lang w:val="pt-BR"/>
              </w:rPr>
            </w:pPr>
          </w:p>
        </w:tc>
        <w:tc>
          <w:tcPr>
            <w:tcW w:w="4929" w:type="dxa"/>
            <w:gridSpan w:val="3"/>
            <w:shd w:val="clear" w:color="auto" w:fill="auto"/>
          </w:tcPr>
          <w:p w14:paraId="33D0C6A0" w14:textId="70E2211D" w:rsidR="00AD0E85" w:rsidRPr="00C627DA" w:rsidRDefault="00AD0E85" w:rsidP="00AD0E85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3. Exibe a tela de Editar Imagem, com o input file e input text respectivos</w:t>
            </w:r>
            <w:r w:rsidRPr="00C627DA">
              <w:rPr>
                <w:lang w:val="pt-BR"/>
              </w:rPr>
              <w:t>:</w:t>
            </w:r>
          </w:p>
          <w:p w14:paraId="6B60BA65" w14:textId="06EE30A6" w:rsidR="00AD0E85" w:rsidRDefault="00AD0E85" w:rsidP="00AD0E85">
            <w:pPr>
              <w:jc w:val="both"/>
              <w:rPr>
                <w:lang w:val="pt-BR"/>
              </w:rPr>
            </w:pPr>
            <w:r w:rsidRPr="00C627DA">
              <w:rPr>
                <w:lang w:val="pt-BR"/>
              </w:rPr>
              <w:t>-</w:t>
            </w:r>
            <w:r>
              <w:rPr>
                <w:lang w:val="pt-BR"/>
              </w:rPr>
              <w:t xml:space="preserve"> Caminho da imagem</w:t>
            </w:r>
            <w:r w:rsidRPr="00C627DA">
              <w:rPr>
                <w:lang w:val="pt-BR"/>
              </w:rPr>
              <w:t>;</w:t>
            </w:r>
          </w:p>
          <w:p w14:paraId="591D2D51" w14:textId="78DB9F76" w:rsidR="00AD0E85" w:rsidRDefault="00AD0E85" w:rsidP="00AD0E85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- PCD vinculada.</w:t>
            </w:r>
          </w:p>
        </w:tc>
      </w:tr>
      <w:tr w:rsidR="00AD0E85" w:rsidRPr="005C6710" w14:paraId="57FE3107" w14:textId="77777777" w:rsidTr="00AD0E85">
        <w:trPr>
          <w:gridBefore w:val="1"/>
          <w:gridAfter w:val="1"/>
          <w:wBefore w:w="49" w:type="dxa"/>
          <w:wAfter w:w="26" w:type="dxa"/>
          <w:jc w:val="center"/>
        </w:trPr>
        <w:tc>
          <w:tcPr>
            <w:tcW w:w="4621" w:type="dxa"/>
            <w:shd w:val="clear" w:color="auto" w:fill="auto"/>
          </w:tcPr>
          <w:p w14:paraId="3F139247" w14:textId="1BBAB969" w:rsidR="00AD0E85" w:rsidRPr="00493732" w:rsidRDefault="00AD0E85" w:rsidP="00AD0E85">
            <w:pPr>
              <w:pStyle w:val="Cabealho1"/>
              <w:numPr>
                <w:ilvl w:val="0"/>
                <w:numId w:val="0"/>
              </w:numPr>
              <w:ind w:left="720" w:hanging="720"/>
              <w:rPr>
                <w:rFonts w:ascii="Times New Roman" w:hAnsi="Times New Roman"/>
                <w:b w:val="0"/>
                <w:sz w:val="18"/>
                <w:szCs w:val="18"/>
              </w:rPr>
            </w:pPr>
            <w:r>
              <w:rPr>
                <w:rFonts w:ascii="Times New Roman" w:hAnsi="Times New Roman"/>
                <w:b w:val="0"/>
                <w:sz w:val="20"/>
                <w:lang w:val="pt-BR" w:eastAsia="en-US"/>
              </w:rPr>
              <w:t>4</w:t>
            </w:r>
            <w:r w:rsidRPr="00493732">
              <w:rPr>
                <w:rFonts w:ascii="Times New Roman" w:hAnsi="Times New Roman"/>
                <w:b w:val="0"/>
                <w:sz w:val="20"/>
                <w:lang w:val="pt-BR" w:eastAsia="en-US"/>
              </w:rPr>
              <w:t>. Clicar no botão “Salvar”.</w:t>
            </w:r>
          </w:p>
        </w:tc>
        <w:tc>
          <w:tcPr>
            <w:tcW w:w="4929" w:type="dxa"/>
            <w:gridSpan w:val="3"/>
            <w:shd w:val="clear" w:color="auto" w:fill="auto"/>
          </w:tcPr>
          <w:p w14:paraId="6CDF9258" w14:textId="198381E9" w:rsidR="00AD0E85" w:rsidRDefault="00AD0E85" w:rsidP="00AD0E85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5. Edita as informações da Imagem selecionado</w:t>
            </w:r>
            <w:r w:rsidRPr="00C627DA">
              <w:rPr>
                <w:lang w:val="pt-BR"/>
              </w:rPr>
              <w:t xml:space="preserve"> no Banco de Dados.</w:t>
            </w:r>
          </w:p>
        </w:tc>
      </w:tr>
      <w:tr w:rsidR="00AD0E85" w:rsidRPr="005C6710" w14:paraId="38C42E47" w14:textId="77777777" w:rsidTr="00AD0E85">
        <w:trPr>
          <w:gridBefore w:val="1"/>
          <w:gridAfter w:val="1"/>
          <w:wBefore w:w="49" w:type="dxa"/>
          <w:wAfter w:w="26" w:type="dxa"/>
          <w:jc w:val="center"/>
        </w:trPr>
        <w:tc>
          <w:tcPr>
            <w:tcW w:w="4621" w:type="dxa"/>
            <w:shd w:val="clear" w:color="auto" w:fill="auto"/>
          </w:tcPr>
          <w:p w14:paraId="65F57EF8" w14:textId="77777777" w:rsidR="00AD0E85" w:rsidRPr="009361B6" w:rsidRDefault="00AD0E85" w:rsidP="00AD0E85">
            <w:pPr>
              <w:pStyle w:val="Cabealho1"/>
              <w:numPr>
                <w:ilvl w:val="0"/>
                <w:numId w:val="0"/>
              </w:numPr>
              <w:ind w:left="720" w:hanging="72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4929" w:type="dxa"/>
            <w:gridSpan w:val="3"/>
            <w:shd w:val="clear" w:color="auto" w:fill="auto"/>
          </w:tcPr>
          <w:p w14:paraId="1614D88C" w14:textId="569C0182" w:rsidR="00AD0E85" w:rsidRDefault="00AD0E85" w:rsidP="00AD0E85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6</w:t>
            </w:r>
            <w:r w:rsidRPr="00C627DA">
              <w:rPr>
                <w:lang w:val="pt-BR"/>
              </w:rPr>
              <w:t>. Retornar ao passo 3 do Fluxo Principal.</w:t>
            </w:r>
          </w:p>
        </w:tc>
      </w:tr>
      <w:tr w:rsidR="00DD19AE" w:rsidRPr="00170E4B" w14:paraId="0B668FE8" w14:textId="77777777" w:rsidTr="00757B46">
        <w:trPr>
          <w:gridBefore w:val="1"/>
          <w:gridAfter w:val="1"/>
          <w:wBefore w:w="49" w:type="dxa"/>
          <w:wAfter w:w="26" w:type="dxa"/>
          <w:jc w:val="center"/>
        </w:trPr>
        <w:tc>
          <w:tcPr>
            <w:tcW w:w="9550" w:type="dxa"/>
            <w:gridSpan w:val="4"/>
            <w:shd w:val="clear" w:color="auto" w:fill="auto"/>
          </w:tcPr>
          <w:p w14:paraId="13264AE3" w14:textId="77777777" w:rsidR="00DD19AE" w:rsidRDefault="00DD19AE" w:rsidP="00AD0E85">
            <w:pPr>
              <w:jc w:val="both"/>
              <w:rPr>
                <w:b/>
                <w:lang w:val="pt-BR"/>
              </w:rPr>
            </w:pPr>
            <w:r w:rsidRPr="00DD19AE">
              <w:rPr>
                <w:b/>
                <w:lang w:val="pt-BR"/>
              </w:rPr>
              <w:t xml:space="preserve">Protótipo de Interface Indra: </w:t>
            </w:r>
          </w:p>
          <w:p w14:paraId="3F13A914" w14:textId="77777777" w:rsidR="00DD19AE" w:rsidRDefault="00DD19AE" w:rsidP="00AD0E85">
            <w:pPr>
              <w:jc w:val="both"/>
              <w:rPr>
                <w:b/>
                <w:lang w:val="pt-BR"/>
              </w:rPr>
            </w:pPr>
          </w:p>
          <w:p w14:paraId="704A2A19" w14:textId="1D3731D6" w:rsidR="00DD19AE" w:rsidRDefault="002A2BF8" w:rsidP="00AD0E85">
            <w:pPr>
              <w:jc w:val="both"/>
              <w:rPr>
                <w:b/>
                <w:lang w:val="pt-BR"/>
              </w:rPr>
            </w:pPr>
            <w:r>
              <w:rPr>
                <w:b/>
                <w:noProof/>
                <w:lang w:val="pt-BR" w:eastAsia="pt-BR"/>
              </w:rPr>
              <w:lastRenderedPageBreak/>
              <w:drawing>
                <wp:inline distT="0" distB="0" distL="0" distR="0" wp14:anchorId="697F97D6" wp14:editId="5EF0D651">
                  <wp:extent cx="4763135" cy="2727325"/>
                  <wp:effectExtent l="0" t="0" r="0" b="0"/>
                  <wp:docPr id="3" name="Imagem 3" descr="C:\Users\aluno.AD\AppData\Local\Microsoft\Windows\INetCache\Content.Word\Print prototipo 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 descr="C:\Users\aluno.AD\AppData\Local\Microsoft\Windows\INetCache\Content.Word\Print prototipo 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3135" cy="272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3DE602" w14:textId="77777777" w:rsidR="00DD19AE" w:rsidRDefault="00DD19AE" w:rsidP="00AD0E85">
            <w:pPr>
              <w:jc w:val="both"/>
              <w:rPr>
                <w:b/>
                <w:lang w:val="pt-BR"/>
              </w:rPr>
            </w:pPr>
          </w:p>
          <w:p w14:paraId="29ADCE58" w14:textId="77777777" w:rsidR="00DD19AE" w:rsidRDefault="00DD19AE" w:rsidP="00AD0E85">
            <w:pPr>
              <w:jc w:val="both"/>
              <w:rPr>
                <w:b/>
                <w:lang w:val="pt-BR"/>
              </w:rPr>
            </w:pPr>
          </w:p>
          <w:p w14:paraId="0BD1C3DD" w14:textId="77777777" w:rsidR="00DD19AE" w:rsidRDefault="00DD19AE" w:rsidP="00AD0E85">
            <w:pPr>
              <w:jc w:val="both"/>
              <w:rPr>
                <w:b/>
                <w:lang w:val="pt-BR"/>
              </w:rPr>
            </w:pPr>
          </w:p>
          <w:p w14:paraId="0953AA1D" w14:textId="77777777" w:rsidR="00DD19AE" w:rsidRDefault="00DD19AE" w:rsidP="00AD0E85">
            <w:pPr>
              <w:jc w:val="both"/>
              <w:rPr>
                <w:b/>
                <w:lang w:val="pt-BR"/>
              </w:rPr>
            </w:pPr>
          </w:p>
          <w:p w14:paraId="65947558" w14:textId="18E380E5" w:rsidR="00DD19AE" w:rsidRPr="00DD19AE" w:rsidRDefault="00DD19AE" w:rsidP="00AD0E85">
            <w:pPr>
              <w:jc w:val="both"/>
              <w:rPr>
                <w:b/>
                <w:lang w:val="pt-BR"/>
              </w:rPr>
            </w:pPr>
          </w:p>
        </w:tc>
      </w:tr>
      <w:tr w:rsidR="00AD0E85" w:rsidRPr="00170E4B" w14:paraId="0DEF9340" w14:textId="77777777" w:rsidTr="00AD0E85">
        <w:trPr>
          <w:gridBefore w:val="1"/>
          <w:gridAfter w:val="1"/>
          <w:wBefore w:w="49" w:type="dxa"/>
          <w:wAfter w:w="26" w:type="dxa"/>
          <w:jc w:val="center"/>
        </w:trPr>
        <w:tc>
          <w:tcPr>
            <w:tcW w:w="9550" w:type="dxa"/>
            <w:gridSpan w:val="4"/>
            <w:tcBorders>
              <w:left w:val="nil"/>
              <w:right w:val="nil"/>
            </w:tcBorders>
            <w:shd w:val="clear" w:color="auto" w:fill="auto"/>
          </w:tcPr>
          <w:p w14:paraId="4153463A" w14:textId="77777777" w:rsidR="00AD0E85" w:rsidRDefault="00AD0E85" w:rsidP="00AD0E85">
            <w:pPr>
              <w:jc w:val="center"/>
              <w:rPr>
                <w:b/>
                <w:lang w:val="pt-BR"/>
              </w:rPr>
            </w:pPr>
          </w:p>
          <w:p w14:paraId="47B1BDBF" w14:textId="77777777" w:rsidR="00AD0E85" w:rsidRDefault="00AD0E85" w:rsidP="00AD0E85">
            <w:pPr>
              <w:jc w:val="center"/>
              <w:rPr>
                <w:b/>
                <w:lang w:val="pt-BR"/>
              </w:rPr>
            </w:pPr>
          </w:p>
          <w:p w14:paraId="6AD499A5" w14:textId="77777777" w:rsidR="00DD19AE" w:rsidRDefault="00DD19AE" w:rsidP="00AD0E85">
            <w:pPr>
              <w:jc w:val="center"/>
              <w:rPr>
                <w:b/>
                <w:lang w:val="pt-BR"/>
              </w:rPr>
            </w:pPr>
          </w:p>
          <w:p w14:paraId="79174194" w14:textId="77777777" w:rsidR="00DD19AE" w:rsidRDefault="00DD19AE" w:rsidP="00AD0E85">
            <w:pPr>
              <w:jc w:val="center"/>
              <w:rPr>
                <w:b/>
                <w:lang w:val="pt-BR"/>
              </w:rPr>
            </w:pPr>
          </w:p>
          <w:p w14:paraId="0C3BC7AD" w14:textId="77777777" w:rsidR="00DD19AE" w:rsidRDefault="00DD19AE" w:rsidP="00AD0E85">
            <w:pPr>
              <w:jc w:val="center"/>
              <w:rPr>
                <w:b/>
                <w:lang w:val="pt-BR"/>
              </w:rPr>
            </w:pPr>
          </w:p>
          <w:p w14:paraId="6C67E387" w14:textId="77777777" w:rsidR="00DD19AE" w:rsidRDefault="00DD19AE" w:rsidP="00AD0E85">
            <w:pPr>
              <w:jc w:val="center"/>
              <w:rPr>
                <w:b/>
                <w:lang w:val="pt-BR"/>
              </w:rPr>
            </w:pPr>
          </w:p>
          <w:p w14:paraId="373AF0F6" w14:textId="77777777" w:rsidR="00DD19AE" w:rsidRDefault="00DD19AE" w:rsidP="00DD19AE">
            <w:pPr>
              <w:rPr>
                <w:b/>
                <w:lang w:val="pt-BR"/>
              </w:rPr>
            </w:pPr>
          </w:p>
          <w:p w14:paraId="60527300" w14:textId="77777777" w:rsidR="00AD0E85" w:rsidRDefault="00AD0E85" w:rsidP="00AD0E85">
            <w:pPr>
              <w:jc w:val="center"/>
              <w:rPr>
                <w:b/>
                <w:lang w:val="pt-BR"/>
              </w:rPr>
            </w:pPr>
          </w:p>
          <w:p w14:paraId="61C2EC49" w14:textId="19E9B39B" w:rsidR="00AD0E85" w:rsidRPr="007923E5" w:rsidRDefault="00AD0E85" w:rsidP="00AD0E85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4.3.4 Excluir Imagens</w:t>
            </w:r>
          </w:p>
        </w:tc>
      </w:tr>
      <w:tr w:rsidR="00AD0E85" w:rsidRPr="005C6710" w14:paraId="0DEAD177" w14:textId="77777777" w:rsidTr="00947883">
        <w:trPr>
          <w:gridBefore w:val="1"/>
          <w:gridAfter w:val="1"/>
          <w:wBefore w:w="49" w:type="dxa"/>
          <w:wAfter w:w="26" w:type="dxa"/>
          <w:jc w:val="center"/>
        </w:trPr>
        <w:tc>
          <w:tcPr>
            <w:tcW w:w="9550" w:type="dxa"/>
            <w:gridSpan w:val="4"/>
            <w:shd w:val="clear" w:color="auto" w:fill="A3FFD1"/>
          </w:tcPr>
          <w:p w14:paraId="39F52DCD" w14:textId="29DC5303" w:rsidR="00AD0E85" w:rsidRPr="007923E5" w:rsidRDefault="00AD0E85" w:rsidP="00AD0E85">
            <w:pPr>
              <w:rPr>
                <w:b/>
                <w:lang w:val="pt-BR"/>
              </w:rPr>
            </w:pPr>
            <w:r w:rsidRPr="00C627DA">
              <w:rPr>
                <w:b/>
                <w:bCs/>
                <w:lang w:val="pt-BR"/>
              </w:rPr>
              <w:t xml:space="preserve">Nome do Caso de Uso: </w:t>
            </w:r>
            <w:r>
              <w:rPr>
                <w:b/>
                <w:bCs/>
                <w:lang w:val="pt-BR"/>
              </w:rPr>
              <w:t>Processar</w:t>
            </w:r>
            <w:r w:rsidRPr="00C627DA">
              <w:rPr>
                <w:b/>
                <w:bCs/>
                <w:lang w:val="pt-BR"/>
              </w:rPr>
              <w:t xml:space="preserve"> Imagens de PCDs</w:t>
            </w:r>
          </w:p>
        </w:tc>
      </w:tr>
      <w:tr w:rsidR="00AD0E85" w:rsidRPr="005C6710" w14:paraId="1AB0695F" w14:textId="4CCB5A03" w:rsidTr="000230C7">
        <w:trPr>
          <w:gridBefore w:val="1"/>
          <w:gridAfter w:val="1"/>
          <w:wBefore w:w="49" w:type="dxa"/>
          <w:wAfter w:w="26" w:type="dxa"/>
          <w:jc w:val="center"/>
        </w:trPr>
        <w:tc>
          <w:tcPr>
            <w:tcW w:w="4700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4D0A2EC0" w14:textId="388F0C7D" w:rsidR="00AD0E85" w:rsidRPr="007923E5" w:rsidRDefault="00AD0E85" w:rsidP="00AD0E85">
            <w:pPr>
              <w:rPr>
                <w:b/>
                <w:lang w:val="pt-BR"/>
              </w:rPr>
            </w:pPr>
            <w:r w:rsidRPr="00C627DA">
              <w:rPr>
                <w:b/>
                <w:lang w:val="pt-BR"/>
              </w:rPr>
              <w:t xml:space="preserve">Breve Descrição: </w:t>
            </w:r>
          </w:p>
        </w:tc>
        <w:tc>
          <w:tcPr>
            <w:tcW w:w="4850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14:paraId="62DEE2F0" w14:textId="77777777" w:rsidR="00AD0E85" w:rsidRPr="00C627DA" w:rsidRDefault="00AD0E85" w:rsidP="00AD0E85">
            <w:pPr>
              <w:jc w:val="both"/>
              <w:rPr>
                <w:lang w:val="pt-BR"/>
              </w:rPr>
            </w:pPr>
            <w:r w:rsidRPr="00C627DA">
              <w:rPr>
                <w:lang w:val="pt-BR"/>
              </w:rPr>
              <w:t xml:space="preserve">Este Caso de Uso deve ocorrer sempre que o método </w:t>
            </w:r>
            <w:r>
              <w:rPr>
                <w:lang w:val="pt-BR"/>
              </w:rPr>
              <w:t>“Processar I</w:t>
            </w:r>
            <w:r w:rsidRPr="00C627DA">
              <w:rPr>
                <w:lang w:val="pt-BR"/>
              </w:rPr>
              <w:t>magens</w:t>
            </w:r>
            <w:r>
              <w:rPr>
                <w:lang w:val="pt-BR"/>
              </w:rPr>
              <w:t>”</w:t>
            </w:r>
            <w:r w:rsidRPr="00C627DA">
              <w:rPr>
                <w:lang w:val="pt-BR"/>
              </w:rPr>
              <w:t xml:space="preserve"> for </w:t>
            </w:r>
            <w:r>
              <w:rPr>
                <w:lang w:val="pt-BR"/>
              </w:rPr>
              <w:t>selecionado</w:t>
            </w:r>
            <w:r w:rsidRPr="00C627DA">
              <w:rPr>
                <w:lang w:val="pt-BR"/>
              </w:rPr>
              <w:t>.</w:t>
            </w:r>
          </w:p>
          <w:p w14:paraId="304905D3" w14:textId="1BB4EEA0" w:rsidR="00AD0E85" w:rsidRPr="007923E5" w:rsidRDefault="00AD0E85" w:rsidP="00AD0E85">
            <w:pPr>
              <w:rPr>
                <w:b/>
                <w:lang w:val="pt-BR"/>
              </w:rPr>
            </w:pPr>
            <w:r w:rsidRPr="00C627DA">
              <w:rPr>
                <w:lang w:val="pt-BR"/>
              </w:rPr>
              <w:t>Ele deve informar ao banco de dados que a imagem foi processada.</w:t>
            </w:r>
          </w:p>
        </w:tc>
      </w:tr>
      <w:tr w:rsidR="00AD0E85" w:rsidRPr="00170E4B" w14:paraId="69B908FB" w14:textId="13FDD7BB" w:rsidTr="000230C7">
        <w:trPr>
          <w:gridBefore w:val="1"/>
          <w:gridAfter w:val="1"/>
          <w:wBefore w:w="49" w:type="dxa"/>
          <w:wAfter w:w="26" w:type="dxa"/>
          <w:jc w:val="center"/>
        </w:trPr>
        <w:tc>
          <w:tcPr>
            <w:tcW w:w="4700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705AE2BB" w14:textId="07333703" w:rsidR="00AD0E85" w:rsidRPr="007923E5" w:rsidRDefault="00AD0E85" w:rsidP="00AD0E85">
            <w:pPr>
              <w:rPr>
                <w:b/>
                <w:lang w:val="pt-BR"/>
              </w:rPr>
            </w:pPr>
            <w:r w:rsidRPr="00C627DA">
              <w:rPr>
                <w:b/>
                <w:lang w:val="pt-BR"/>
              </w:rPr>
              <w:t>Ator Principal:</w:t>
            </w:r>
          </w:p>
        </w:tc>
        <w:tc>
          <w:tcPr>
            <w:tcW w:w="4850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14:paraId="0C49D503" w14:textId="52D21B1F" w:rsidR="00AD0E85" w:rsidRPr="007923E5" w:rsidRDefault="00AD0E85" w:rsidP="00AD0E85">
            <w:pPr>
              <w:rPr>
                <w:b/>
                <w:lang w:val="pt-BR"/>
              </w:rPr>
            </w:pPr>
            <w:r w:rsidRPr="00C627DA">
              <w:rPr>
                <w:lang w:val="pt-BR"/>
              </w:rPr>
              <w:t>Administrador.</w:t>
            </w:r>
          </w:p>
        </w:tc>
      </w:tr>
      <w:tr w:rsidR="00AD0E85" w:rsidRPr="005C6710" w14:paraId="7E0F6104" w14:textId="684E87D2" w:rsidTr="000230C7">
        <w:trPr>
          <w:gridBefore w:val="1"/>
          <w:gridAfter w:val="1"/>
          <w:wBefore w:w="49" w:type="dxa"/>
          <w:wAfter w:w="26" w:type="dxa"/>
          <w:jc w:val="center"/>
        </w:trPr>
        <w:tc>
          <w:tcPr>
            <w:tcW w:w="4700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26A75FB5" w14:textId="61675478" w:rsidR="00AD0E85" w:rsidRPr="007923E5" w:rsidRDefault="00AD0E85" w:rsidP="00AD0E85">
            <w:pPr>
              <w:rPr>
                <w:b/>
                <w:lang w:val="pt-BR"/>
              </w:rPr>
            </w:pPr>
            <w:r w:rsidRPr="00C627DA">
              <w:rPr>
                <w:b/>
                <w:lang w:val="pt-BR"/>
              </w:rPr>
              <w:t>Pré-Condição:</w:t>
            </w:r>
          </w:p>
        </w:tc>
        <w:tc>
          <w:tcPr>
            <w:tcW w:w="4850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14:paraId="27BD6752" w14:textId="54206220" w:rsidR="00AD0E85" w:rsidRPr="007923E5" w:rsidRDefault="00AD0E85" w:rsidP="00AD0E85">
            <w:pPr>
              <w:rPr>
                <w:b/>
                <w:lang w:val="pt-BR"/>
              </w:rPr>
            </w:pPr>
            <w:r w:rsidRPr="00C627DA">
              <w:rPr>
                <w:lang w:val="pt-BR"/>
              </w:rPr>
              <w:t>O administrador deve estar logado no site.</w:t>
            </w:r>
          </w:p>
        </w:tc>
      </w:tr>
      <w:tr w:rsidR="000230C7" w:rsidRPr="00170E4B" w14:paraId="76B1837E" w14:textId="5062ACCE" w:rsidTr="009B4245">
        <w:trPr>
          <w:gridBefore w:val="1"/>
          <w:gridAfter w:val="1"/>
          <w:wBefore w:w="49" w:type="dxa"/>
          <w:wAfter w:w="26" w:type="dxa"/>
          <w:jc w:val="center"/>
        </w:trPr>
        <w:tc>
          <w:tcPr>
            <w:tcW w:w="9550" w:type="dxa"/>
            <w:gridSpan w:val="4"/>
            <w:shd w:val="clear" w:color="auto" w:fill="A3FFD1"/>
          </w:tcPr>
          <w:p w14:paraId="748C3CB0" w14:textId="4B3EBDFA" w:rsidR="000230C7" w:rsidRPr="007923E5" w:rsidRDefault="000230C7" w:rsidP="00AD0E85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Fluxo Principal – Editar Imagens</w:t>
            </w:r>
          </w:p>
        </w:tc>
      </w:tr>
      <w:tr w:rsidR="00AD0E85" w:rsidRPr="005C6710" w14:paraId="5E6B3826" w14:textId="4079EC60" w:rsidTr="00AD0E85">
        <w:trPr>
          <w:gridBefore w:val="1"/>
          <w:gridAfter w:val="1"/>
          <w:wBefore w:w="49" w:type="dxa"/>
          <w:wAfter w:w="26" w:type="dxa"/>
          <w:jc w:val="center"/>
        </w:trPr>
        <w:tc>
          <w:tcPr>
            <w:tcW w:w="4700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7807CDB3" w14:textId="70F59190" w:rsidR="00AD0E85" w:rsidRPr="007923E5" w:rsidRDefault="00AD0E85" w:rsidP="00AD0E85">
            <w:pPr>
              <w:rPr>
                <w:b/>
                <w:lang w:val="pt-BR"/>
              </w:rPr>
            </w:pPr>
            <w:r>
              <w:rPr>
                <w:lang w:val="pt-BR"/>
              </w:rPr>
              <w:t>3. Selecionar o botão “Excluir Imagem” abrir um modal para editar a imagem selecionada.</w:t>
            </w:r>
          </w:p>
        </w:tc>
        <w:tc>
          <w:tcPr>
            <w:tcW w:w="4850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14:paraId="206DE649" w14:textId="1CA8EC16" w:rsidR="00AD0E85" w:rsidRPr="007923E5" w:rsidRDefault="00AD0E85" w:rsidP="00AD0E85">
            <w:pPr>
              <w:rPr>
                <w:b/>
                <w:lang w:val="pt-BR"/>
              </w:rPr>
            </w:pPr>
            <w:r>
              <w:rPr>
                <w:lang w:val="pt-BR"/>
              </w:rPr>
              <w:t>4. Executar Caso de Uso “Excluir Imagens”.</w:t>
            </w:r>
          </w:p>
        </w:tc>
      </w:tr>
      <w:tr w:rsidR="00AD0E85" w:rsidRPr="005C6710" w14:paraId="2580ABE2" w14:textId="0AD6C8D8" w:rsidTr="00AD0E85">
        <w:trPr>
          <w:gridBefore w:val="1"/>
          <w:gridAfter w:val="1"/>
          <w:wBefore w:w="49" w:type="dxa"/>
          <w:wAfter w:w="26" w:type="dxa"/>
          <w:jc w:val="center"/>
        </w:trPr>
        <w:tc>
          <w:tcPr>
            <w:tcW w:w="4700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0B1AFDA0" w14:textId="77777777" w:rsidR="00AD0E85" w:rsidRPr="007923E5" w:rsidRDefault="00AD0E85" w:rsidP="00AD0E85">
            <w:pPr>
              <w:jc w:val="center"/>
              <w:rPr>
                <w:b/>
                <w:lang w:val="pt-BR"/>
              </w:rPr>
            </w:pPr>
          </w:p>
        </w:tc>
        <w:tc>
          <w:tcPr>
            <w:tcW w:w="4850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14:paraId="6CE3BDEA" w14:textId="64FB56DC" w:rsidR="00AD0E85" w:rsidRPr="007923E5" w:rsidRDefault="00AD0E85" w:rsidP="00AD0E85">
            <w:pPr>
              <w:rPr>
                <w:b/>
                <w:lang w:val="pt-BR"/>
              </w:rPr>
            </w:pPr>
            <w:r>
              <w:rPr>
                <w:lang w:val="pt-BR"/>
              </w:rPr>
              <w:t>5. Fim de Caso de Uso.</w:t>
            </w:r>
          </w:p>
        </w:tc>
      </w:tr>
      <w:tr w:rsidR="00AD0E85" w:rsidRPr="005C6710" w14:paraId="52AB1EA1" w14:textId="77777777" w:rsidTr="00947883">
        <w:trPr>
          <w:gridBefore w:val="1"/>
          <w:gridAfter w:val="1"/>
          <w:wBefore w:w="49" w:type="dxa"/>
          <w:wAfter w:w="26" w:type="dxa"/>
          <w:jc w:val="center"/>
        </w:trPr>
        <w:tc>
          <w:tcPr>
            <w:tcW w:w="9550" w:type="dxa"/>
            <w:gridSpan w:val="4"/>
            <w:shd w:val="clear" w:color="auto" w:fill="A3FFD1"/>
          </w:tcPr>
          <w:p w14:paraId="4DABCB82" w14:textId="1D9D3862" w:rsidR="00AD0E85" w:rsidRDefault="00AD0E85" w:rsidP="00AD0E85">
            <w:pPr>
              <w:jc w:val="center"/>
              <w:rPr>
                <w:lang w:val="pt-BR"/>
              </w:rPr>
            </w:pPr>
            <w:r w:rsidRPr="007923E5">
              <w:rPr>
                <w:b/>
                <w:lang w:val="pt-BR"/>
              </w:rPr>
              <w:t xml:space="preserve">Fluxo </w:t>
            </w:r>
            <w:r>
              <w:rPr>
                <w:b/>
                <w:lang w:val="pt-BR"/>
              </w:rPr>
              <w:t xml:space="preserve">Alternativo </w:t>
            </w:r>
            <w:r w:rsidR="00DD19AE">
              <w:rPr>
                <w:b/>
                <w:lang w:val="pt-BR"/>
              </w:rPr>
              <w:t>A</w:t>
            </w:r>
            <w:r w:rsidRPr="007923E5">
              <w:rPr>
                <w:b/>
                <w:lang w:val="pt-BR"/>
              </w:rPr>
              <w:t xml:space="preserve"> – </w:t>
            </w:r>
            <w:r>
              <w:rPr>
                <w:b/>
                <w:lang w:val="pt-BR"/>
              </w:rPr>
              <w:t xml:space="preserve"> Excluir </w:t>
            </w:r>
            <w:r w:rsidRPr="007923E5">
              <w:rPr>
                <w:b/>
                <w:lang w:val="pt-BR"/>
              </w:rPr>
              <w:t>Imagens</w:t>
            </w:r>
          </w:p>
        </w:tc>
      </w:tr>
      <w:tr w:rsidR="00AD0E85" w:rsidRPr="00170E4B" w14:paraId="423D1486" w14:textId="77777777" w:rsidTr="00AD0E85">
        <w:trPr>
          <w:gridBefore w:val="1"/>
          <w:gridAfter w:val="1"/>
          <w:wBefore w:w="49" w:type="dxa"/>
          <w:wAfter w:w="26" w:type="dxa"/>
          <w:jc w:val="center"/>
        </w:trPr>
        <w:tc>
          <w:tcPr>
            <w:tcW w:w="4621" w:type="dxa"/>
            <w:shd w:val="clear" w:color="auto" w:fill="auto"/>
          </w:tcPr>
          <w:p w14:paraId="09C2EF9E" w14:textId="3320005B" w:rsidR="00AD0E85" w:rsidRPr="007923E5" w:rsidRDefault="00AD0E85" w:rsidP="000230C7">
            <w:pPr>
              <w:jc w:val="both"/>
              <w:rPr>
                <w:b/>
                <w:lang w:val="pt-BR"/>
              </w:rPr>
            </w:pPr>
          </w:p>
        </w:tc>
        <w:tc>
          <w:tcPr>
            <w:tcW w:w="4929" w:type="dxa"/>
            <w:gridSpan w:val="3"/>
            <w:shd w:val="clear" w:color="auto" w:fill="auto"/>
          </w:tcPr>
          <w:p w14:paraId="1048147A" w14:textId="569F7A86" w:rsidR="00AD0E85" w:rsidRDefault="000230C7" w:rsidP="00AD0E85">
            <w:pPr>
              <w:rPr>
                <w:lang w:val="pt-BR"/>
              </w:rPr>
            </w:pPr>
            <w:r>
              <w:rPr>
                <w:lang w:val="pt-BR"/>
              </w:rPr>
              <w:t>3</w:t>
            </w:r>
            <w:r w:rsidR="00AD0E85">
              <w:rPr>
                <w:lang w:val="pt-BR"/>
              </w:rPr>
              <w:t>. Abre um Modal de confirmação com a pergunta “Você realmente deseja excluir essa imagem ?” e as opções :</w:t>
            </w:r>
          </w:p>
          <w:p w14:paraId="6FBCCCEF" w14:textId="77777777" w:rsidR="00AD0E85" w:rsidRDefault="00AD0E85" w:rsidP="00AD0E85">
            <w:pPr>
              <w:rPr>
                <w:lang w:val="pt-BR"/>
              </w:rPr>
            </w:pPr>
            <w:r>
              <w:rPr>
                <w:lang w:val="pt-BR"/>
              </w:rPr>
              <w:t>-Sim</w:t>
            </w:r>
          </w:p>
          <w:p w14:paraId="166F2DCF" w14:textId="435B8773" w:rsidR="00AD0E85" w:rsidRDefault="00AD0E85" w:rsidP="00AD0E85">
            <w:pPr>
              <w:rPr>
                <w:lang w:val="pt-BR"/>
              </w:rPr>
            </w:pPr>
            <w:r>
              <w:rPr>
                <w:lang w:val="pt-BR"/>
              </w:rPr>
              <w:t>-Não</w:t>
            </w:r>
          </w:p>
        </w:tc>
      </w:tr>
      <w:tr w:rsidR="00AD0E85" w:rsidRPr="005C6710" w14:paraId="0218A3B0" w14:textId="77777777" w:rsidTr="00AD0E85">
        <w:trPr>
          <w:gridBefore w:val="1"/>
          <w:gridAfter w:val="1"/>
          <w:wBefore w:w="49" w:type="dxa"/>
          <w:wAfter w:w="26" w:type="dxa"/>
          <w:jc w:val="center"/>
        </w:trPr>
        <w:tc>
          <w:tcPr>
            <w:tcW w:w="4621" w:type="dxa"/>
            <w:shd w:val="clear" w:color="auto" w:fill="auto"/>
          </w:tcPr>
          <w:p w14:paraId="3C49269B" w14:textId="3BC474DC" w:rsidR="00AD0E85" w:rsidRPr="007923E5" w:rsidRDefault="000230C7" w:rsidP="00AD0E85">
            <w:pPr>
              <w:jc w:val="both"/>
              <w:rPr>
                <w:b/>
                <w:lang w:val="pt-BR"/>
              </w:rPr>
            </w:pPr>
            <w:r>
              <w:rPr>
                <w:lang w:val="pt-BR"/>
              </w:rPr>
              <w:t>4</w:t>
            </w:r>
            <w:r w:rsidR="00AD0E85">
              <w:rPr>
                <w:lang w:val="pt-BR"/>
              </w:rPr>
              <w:t>. Clica no botão “Sim”.</w:t>
            </w:r>
          </w:p>
        </w:tc>
        <w:tc>
          <w:tcPr>
            <w:tcW w:w="4929" w:type="dxa"/>
            <w:gridSpan w:val="3"/>
            <w:shd w:val="clear" w:color="auto" w:fill="auto"/>
          </w:tcPr>
          <w:p w14:paraId="5D5ADE8D" w14:textId="02CD9538" w:rsidR="00AD0E85" w:rsidRDefault="000230C7" w:rsidP="00AD0E85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5</w:t>
            </w:r>
            <w:r w:rsidR="00AD0E85">
              <w:rPr>
                <w:lang w:val="pt-BR"/>
              </w:rPr>
              <w:t>. Exclui as informações da Imagem selecionado</w:t>
            </w:r>
            <w:r w:rsidR="00AD0E85" w:rsidRPr="00C627DA">
              <w:rPr>
                <w:lang w:val="pt-BR"/>
              </w:rPr>
              <w:t xml:space="preserve"> no Banco de Dados.</w:t>
            </w:r>
          </w:p>
        </w:tc>
      </w:tr>
      <w:tr w:rsidR="00AD0E85" w:rsidRPr="005C6710" w14:paraId="1C6E9254" w14:textId="77777777" w:rsidTr="00AD0E85">
        <w:trPr>
          <w:gridBefore w:val="1"/>
          <w:gridAfter w:val="1"/>
          <w:wBefore w:w="49" w:type="dxa"/>
          <w:wAfter w:w="26" w:type="dxa"/>
          <w:jc w:val="center"/>
        </w:trPr>
        <w:tc>
          <w:tcPr>
            <w:tcW w:w="4621" w:type="dxa"/>
            <w:shd w:val="clear" w:color="auto" w:fill="auto"/>
          </w:tcPr>
          <w:p w14:paraId="1A54EAEE" w14:textId="77777777" w:rsidR="00AD0E85" w:rsidRDefault="00AD0E85" w:rsidP="00AD0E85">
            <w:pPr>
              <w:jc w:val="both"/>
              <w:rPr>
                <w:lang w:val="pt-BR"/>
              </w:rPr>
            </w:pPr>
          </w:p>
        </w:tc>
        <w:tc>
          <w:tcPr>
            <w:tcW w:w="4929" w:type="dxa"/>
            <w:gridSpan w:val="3"/>
            <w:shd w:val="clear" w:color="auto" w:fill="auto"/>
          </w:tcPr>
          <w:p w14:paraId="46C55C31" w14:textId="3FA87F97" w:rsidR="00AD0E85" w:rsidRDefault="000230C7" w:rsidP="00AD0E85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6</w:t>
            </w:r>
            <w:r w:rsidR="00AD0E85" w:rsidRPr="00C627DA">
              <w:rPr>
                <w:lang w:val="pt-BR"/>
              </w:rPr>
              <w:t>. Retornar ao passo 3 do Fluxo Principal.</w:t>
            </w:r>
          </w:p>
        </w:tc>
      </w:tr>
      <w:tr w:rsidR="00AD0E85" w:rsidRPr="005C6710" w14:paraId="7FAC6408" w14:textId="77777777" w:rsidTr="00AD0E85">
        <w:trPr>
          <w:gridBefore w:val="1"/>
          <w:gridAfter w:val="1"/>
          <w:wBefore w:w="49" w:type="dxa"/>
          <w:wAfter w:w="26" w:type="dxa"/>
          <w:jc w:val="center"/>
        </w:trPr>
        <w:tc>
          <w:tcPr>
            <w:tcW w:w="4621" w:type="dxa"/>
            <w:shd w:val="clear" w:color="auto" w:fill="auto"/>
          </w:tcPr>
          <w:p w14:paraId="76258CFE" w14:textId="69A7B730" w:rsidR="00AD0E85" w:rsidRDefault="000230C7" w:rsidP="00AD0E85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4</w:t>
            </w:r>
            <w:r w:rsidR="00AD0E85">
              <w:rPr>
                <w:lang w:val="pt-BR"/>
              </w:rPr>
              <w:t>. Clica no botão “Não”.</w:t>
            </w:r>
          </w:p>
        </w:tc>
        <w:tc>
          <w:tcPr>
            <w:tcW w:w="4929" w:type="dxa"/>
            <w:gridSpan w:val="3"/>
            <w:shd w:val="clear" w:color="auto" w:fill="auto"/>
          </w:tcPr>
          <w:p w14:paraId="199EE463" w14:textId="6D3B5DB0" w:rsidR="00AD0E85" w:rsidRDefault="000230C7" w:rsidP="00AD0E85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6</w:t>
            </w:r>
            <w:r w:rsidR="00AD0E85" w:rsidRPr="00C627DA">
              <w:rPr>
                <w:lang w:val="pt-BR"/>
              </w:rPr>
              <w:t>. Retornar ao passo 3 do Fluxo Principal.</w:t>
            </w:r>
          </w:p>
        </w:tc>
      </w:tr>
      <w:tr w:rsidR="00AD0E85" w14:paraId="1EFE44BB" w14:textId="77777777" w:rsidTr="00947883">
        <w:trPr>
          <w:gridBefore w:val="1"/>
          <w:gridAfter w:val="1"/>
          <w:wBefore w:w="49" w:type="dxa"/>
          <w:wAfter w:w="26" w:type="dxa"/>
          <w:jc w:val="center"/>
        </w:trPr>
        <w:tc>
          <w:tcPr>
            <w:tcW w:w="9550" w:type="dxa"/>
            <w:gridSpan w:val="4"/>
            <w:shd w:val="clear" w:color="auto" w:fill="auto"/>
          </w:tcPr>
          <w:p w14:paraId="064C4FF6" w14:textId="77777777" w:rsidR="00AD0E85" w:rsidRDefault="00AD0E85" w:rsidP="00AD0E85">
            <w:pPr>
              <w:jc w:val="both"/>
              <w:rPr>
                <w:b/>
                <w:lang w:val="pt-BR"/>
              </w:rPr>
            </w:pPr>
            <w:r w:rsidRPr="00C627DA">
              <w:rPr>
                <w:b/>
                <w:lang w:val="pt-BR"/>
              </w:rPr>
              <w:t>Prot</w:t>
            </w:r>
            <w:r>
              <w:rPr>
                <w:b/>
                <w:lang w:val="pt-BR"/>
              </w:rPr>
              <w:t>ótipo de Interface PCDs</w:t>
            </w:r>
            <w:r w:rsidRPr="00C627DA">
              <w:rPr>
                <w:b/>
                <w:lang w:val="pt-BR"/>
              </w:rPr>
              <w:t>:</w:t>
            </w:r>
          </w:p>
          <w:p w14:paraId="0959F0EE" w14:textId="25163A13" w:rsidR="00AD0E85" w:rsidRDefault="00AD0E85" w:rsidP="00AD0E85">
            <w:pPr>
              <w:tabs>
                <w:tab w:val="left" w:pos="7703"/>
              </w:tabs>
              <w:jc w:val="center"/>
              <w:rPr>
                <w:b/>
                <w:lang w:val="pt-BR"/>
              </w:rPr>
            </w:pPr>
            <w:r>
              <w:rPr>
                <w:b/>
                <w:noProof/>
                <w:lang w:val="pt-BR" w:eastAsia="pt-BR"/>
              </w:rPr>
              <w:lastRenderedPageBreak/>
              <w:drawing>
                <wp:inline distT="0" distB="0" distL="0" distR="0" wp14:anchorId="37FEAF1A" wp14:editId="5EDB7B4E">
                  <wp:extent cx="4779010" cy="2727325"/>
                  <wp:effectExtent l="0" t="0" r="0" b="0"/>
                  <wp:docPr id="162" name="Imagem 162" descr="C:\Users\aluno.AD\AppData\Local\Microsoft\Windows\INetCache\Content.Word\Print prototipo 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 descr="C:\Users\aluno.AD\AppData\Local\Microsoft\Windows\INetCache\Content.Word\Print prototipo 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9010" cy="272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F311CB" w14:textId="77777777" w:rsidR="00AD0E85" w:rsidRDefault="00AD0E85" w:rsidP="00AD0E85">
            <w:pPr>
              <w:jc w:val="both"/>
              <w:rPr>
                <w:lang w:val="pt-BR"/>
              </w:rPr>
            </w:pPr>
          </w:p>
        </w:tc>
      </w:tr>
    </w:tbl>
    <w:p w14:paraId="1B9F8550" w14:textId="140ADDF7" w:rsidR="00CF6419" w:rsidRDefault="00CF6419" w:rsidP="00D90EBD">
      <w:pPr>
        <w:ind w:left="720"/>
        <w:jc w:val="both"/>
        <w:rPr>
          <w:lang w:val="pt-BR"/>
        </w:rPr>
      </w:pPr>
    </w:p>
    <w:p w14:paraId="7FF20B4B" w14:textId="3FF28294" w:rsidR="00F81BCB" w:rsidRDefault="00F81BCB" w:rsidP="00D90EBD">
      <w:pPr>
        <w:ind w:left="720"/>
        <w:jc w:val="both"/>
        <w:rPr>
          <w:lang w:val="pt-BR"/>
        </w:rPr>
      </w:pPr>
    </w:p>
    <w:p w14:paraId="55882E0C" w14:textId="7B69A599" w:rsidR="00F81BCB" w:rsidRDefault="00F81BCB" w:rsidP="00D90EBD">
      <w:pPr>
        <w:ind w:left="720"/>
        <w:jc w:val="both"/>
        <w:rPr>
          <w:lang w:val="pt-BR"/>
        </w:rPr>
      </w:pPr>
    </w:p>
    <w:p w14:paraId="0A8E60DA" w14:textId="77777777" w:rsidR="00DD19AE" w:rsidRDefault="00DD19AE" w:rsidP="00DD19AE">
      <w:pPr>
        <w:jc w:val="both"/>
        <w:rPr>
          <w:lang w:val="pt-BR"/>
        </w:rPr>
      </w:pPr>
    </w:p>
    <w:p w14:paraId="387E54A2" w14:textId="77777777" w:rsidR="00F81BCB" w:rsidRDefault="00F81BCB" w:rsidP="00D90EBD">
      <w:pPr>
        <w:ind w:left="720"/>
        <w:jc w:val="both"/>
        <w:rPr>
          <w:lang w:val="pt-BR"/>
        </w:rPr>
      </w:pPr>
    </w:p>
    <w:p w14:paraId="51CA1D90" w14:textId="77777777" w:rsidR="00341650" w:rsidRPr="00341650" w:rsidRDefault="002701BB" w:rsidP="002701BB">
      <w:pPr>
        <w:pStyle w:val="Cabealho2"/>
        <w:numPr>
          <w:ilvl w:val="0"/>
          <w:numId w:val="0"/>
        </w:numPr>
        <w:rPr>
          <w:rFonts w:ascii="Times New Roman" w:hAnsi="Times New Roman"/>
        </w:rPr>
      </w:pPr>
      <w:r>
        <w:rPr>
          <w:rFonts w:ascii="Times New Roman" w:hAnsi="Times New Roman"/>
          <w:lang w:val="pt-BR"/>
        </w:rPr>
        <w:t>4.4</w:t>
      </w:r>
      <w:r w:rsidR="00E6600C">
        <w:rPr>
          <w:rFonts w:ascii="Times New Roman" w:hAnsi="Times New Roman"/>
          <w:lang w:val="pt-BR"/>
        </w:rPr>
        <w:t xml:space="preserve"> </w:t>
      </w:r>
      <w:r w:rsidR="00341650" w:rsidRPr="00341650">
        <w:rPr>
          <w:rFonts w:ascii="Times New Roman" w:hAnsi="Times New Roman"/>
        </w:rPr>
        <w:t>Funcionamento de PCDs</w:t>
      </w:r>
    </w:p>
    <w:tbl>
      <w:tblPr>
        <w:tblW w:w="9331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4A0" w:firstRow="1" w:lastRow="0" w:firstColumn="1" w:lastColumn="0" w:noHBand="0" w:noVBand="1"/>
      </w:tblPr>
      <w:tblGrid>
        <w:gridCol w:w="10"/>
        <w:gridCol w:w="4623"/>
        <w:gridCol w:w="11"/>
        <w:gridCol w:w="49"/>
        <w:gridCol w:w="4638"/>
      </w:tblGrid>
      <w:tr w:rsidR="00471109" w:rsidRPr="005C6710" w14:paraId="23675756" w14:textId="77777777" w:rsidTr="00430BC0">
        <w:trPr>
          <w:trHeight w:val="260"/>
          <w:jc w:val="center"/>
        </w:trPr>
        <w:tc>
          <w:tcPr>
            <w:tcW w:w="9331" w:type="dxa"/>
            <w:gridSpan w:val="5"/>
            <w:shd w:val="clear" w:color="auto" w:fill="A3FFD1"/>
          </w:tcPr>
          <w:p w14:paraId="51DCEC70" w14:textId="77777777" w:rsidR="00341650" w:rsidRPr="00C627DA" w:rsidRDefault="00341650" w:rsidP="00375237">
            <w:pPr>
              <w:jc w:val="both"/>
              <w:rPr>
                <w:b/>
                <w:bCs/>
                <w:lang w:val="x-none"/>
              </w:rPr>
            </w:pPr>
            <w:r w:rsidRPr="00C627DA">
              <w:rPr>
                <w:b/>
                <w:bCs/>
                <w:lang w:val="pt-BR"/>
              </w:rPr>
              <w:t xml:space="preserve">Nome do Caso de Uso: </w:t>
            </w:r>
            <w:r>
              <w:rPr>
                <w:b/>
                <w:bCs/>
                <w:lang w:val="pt-BR"/>
              </w:rPr>
              <w:t>Funcionamento de PCDs</w:t>
            </w:r>
          </w:p>
        </w:tc>
      </w:tr>
      <w:tr w:rsidR="00471109" w:rsidRPr="005C6710" w14:paraId="5ED0087D" w14:textId="77777777" w:rsidTr="00430BC0">
        <w:trPr>
          <w:trHeight w:val="993"/>
          <w:jc w:val="center"/>
        </w:trPr>
        <w:tc>
          <w:tcPr>
            <w:tcW w:w="4644" w:type="dxa"/>
            <w:gridSpan w:val="3"/>
            <w:shd w:val="clear" w:color="auto" w:fill="auto"/>
          </w:tcPr>
          <w:p w14:paraId="4E8E3F21" w14:textId="77777777" w:rsidR="00341650" w:rsidRPr="00C627DA" w:rsidRDefault="00341650" w:rsidP="00375237">
            <w:pPr>
              <w:jc w:val="both"/>
              <w:rPr>
                <w:b/>
                <w:lang w:val="pt-BR"/>
              </w:rPr>
            </w:pPr>
            <w:r w:rsidRPr="00C627DA">
              <w:rPr>
                <w:b/>
                <w:lang w:val="pt-BR"/>
              </w:rPr>
              <w:t xml:space="preserve">Breve Descrição: </w:t>
            </w:r>
          </w:p>
        </w:tc>
        <w:tc>
          <w:tcPr>
            <w:tcW w:w="4687" w:type="dxa"/>
            <w:gridSpan w:val="2"/>
            <w:shd w:val="clear" w:color="auto" w:fill="auto"/>
          </w:tcPr>
          <w:p w14:paraId="4218BA5E" w14:textId="77777777" w:rsidR="00341650" w:rsidRPr="00C627DA" w:rsidRDefault="00341650" w:rsidP="00341650">
            <w:pPr>
              <w:jc w:val="both"/>
              <w:rPr>
                <w:lang w:val="pt-BR"/>
              </w:rPr>
            </w:pPr>
            <w:r w:rsidRPr="00C627DA">
              <w:rPr>
                <w:lang w:val="pt-BR"/>
              </w:rPr>
              <w:t>Este Caso de Uso deve ocorrer sempre que o método “</w:t>
            </w:r>
            <w:r>
              <w:rPr>
                <w:lang w:val="pt-BR"/>
              </w:rPr>
              <w:t>Funcionamento de PCDs” for selecionado</w:t>
            </w:r>
            <w:r w:rsidRPr="00C627DA">
              <w:rPr>
                <w:lang w:val="pt-BR"/>
              </w:rPr>
              <w:t>.</w:t>
            </w:r>
          </w:p>
          <w:p w14:paraId="49B278C5" w14:textId="77777777" w:rsidR="00341650" w:rsidRPr="00C627DA" w:rsidRDefault="00341650" w:rsidP="00341650">
            <w:pPr>
              <w:jc w:val="both"/>
              <w:rPr>
                <w:lang w:val="pt-BR"/>
              </w:rPr>
            </w:pPr>
            <w:r w:rsidRPr="00C627DA">
              <w:rPr>
                <w:lang w:val="pt-BR"/>
              </w:rPr>
              <w:t>E</w:t>
            </w:r>
            <w:r>
              <w:rPr>
                <w:lang w:val="pt-BR"/>
              </w:rPr>
              <w:t>le deve possuir a habilitação e desabilitação da PCD selecionada no Banc</w:t>
            </w:r>
            <w:r w:rsidRPr="00C627DA">
              <w:rPr>
                <w:lang w:val="pt-BR"/>
              </w:rPr>
              <w:t>o de dados.</w:t>
            </w:r>
          </w:p>
        </w:tc>
      </w:tr>
      <w:tr w:rsidR="00471109" w:rsidRPr="00C627DA" w14:paraId="6435BEEF" w14:textId="77777777" w:rsidTr="00430BC0">
        <w:trPr>
          <w:trHeight w:val="244"/>
          <w:jc w:val="center"/>
        </w:trPr>
        <w:tc>
          <w:tcPr>
            <w:tcW w:w="4644" w:type="dxa"/>
            <w:gridSpan w:val="3"/>
            <w:shd w:val="clear" w:color="auto" w:fill="auto"/>
          </w:tcPr>
          <w:p w14:paraId="6DE284F7" w14:textId="77777777" w:rsidR="00341650" w:rsidRPr="00C627DA" w:rsidRDefault="00341650" w:rsidP="00375237">
            <w:pPr>
              <w:jc w:val="both"/>
              <w:rPr>
                <w:b/>
                <w:lang w:val="pt-BR"/>
              </w:rPr>
            </w:pPr>
            <w:r w:rsidRPr="00C627DA">
              <w:rPr>
                <w:b/>
                <w:lang w:val="pt-BR"/>
              </w:rPr>
              <w:t>Ator Principal:</w:t>
            </w:r>
          </w:p>
        </w:tc>
        <w:tc>
          <w:tcPr>
            <w:tcW w:w="4687" w:type="dxa"/>
            <w:gridSpan w:val="2"/>
            <w:shd w:val="clear" w:color="auto" w:fill="auto"/>
          </w:tcPr>
          <w:p w14:paraId="2613E49A" w14:textId="77777777" w:rsidR="00341650" w:rsidRPr="00C627DA" w:rsidRDefault="00341650" w:rsidP="00375237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Administrador</w:t>
            </w:r>
            <w:r w:rsidRPr="00C627DA">
              <w:rPr>
                <w:lang w:val="pt-BR"/>
              </w:rPr>
              <w:t>.</w:t>
            </w:r>
          </w:p>
        </w:tc>
      </w:tr>
      <w:tr w:rsidR="00471109" w:rsidRPr="005C6710" w14:paraId="71F624E5" w14:textId="77777777" w:rsidTr="00430BC0">
        <w:trPr>
          <w:trHeight w:val="244"/>
          <w:jc w:val="center"/>
        </w:trPr>
        <w:tc>
          <w:tcPr>
            <w:tcW w:w="4644" w:type="dxa"/>
            <w:gridSpan w:val="3"/>
            <w:shd w:val="clear" w:color="auto" w:fill="auto"/>
          </w:tcPr>
          <w:p w14:paraId="7CEAD29A" w14:textId="77777777" w:rsidR="00341650" w:rsidRPr="00C627DA" w:rsidRDefault="00341650" w:rsidP="00375237">
            <w:pPr>
              <w:jc w:val="both"/>
              <w:rPr>
                <w:b/>
                <w:lang w:val="pt-BR"/>
              </w:rPr>
            </w:pPr>
            <w:r w:rsidRPr="00C627DA">
              <w:rPr>
                <w:b/>
                <w:lang w:val="pt-BR"/>
              </w:rPr>
              <w:t>Pré-Condição:</w:t>
            </w:r>
          </w:p>
        </w:tc>
        <w:tc>
          <w:tcPr>
            <w:tcW w:w="4687" w:type="dxa"/>
            <w:gridSpan w:val="2"/>
            <w:shd w:val="clear" w:color="auto" w:fill="auto"/>
          </w:tcPr>
          <w:p w14:paraId="579E60D8" w14:textId="77777777" w:rsidR="00341650" w:rsidRPr="00C627DA" w:rsidRDefault="00341650" w:rsidP="00375237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O administrador deve estar logado no site</w:t>
            </w:r>
          </w:p>
        </w:tc>
      </w:tr>
      <w:tr w:rsidR="00471109" w:rsidRPr="00C627DA" w14:paraId="0C2673B0" w14:textId="77777777" w:rsidTr="00430BC0">
        <w:trPr>
          <w:trHeight w:val="260"/>
          <w:jc w:val="center"/>
        </w:trPr>
        <w:tc>
          <w:tcPr>
            <w:tcW w:w="9331" w:type="dxa"/>
            <w:gridSpan w:val="5"/>
            <w:shd w:val="clear" w:color="auto" w:fill="A3FFD1"/>
          </w:tcPr>
          <w:p w14:paraId="0AF24AA6" w14:textId="77777777" w:rsidR="00341650" w:rsidRPr="00C627DA" w:rsidRDefault="00341650" w:rsidP="00375237">
            <w:pPr>
              <w:jc w:val="center"/>
              <w:rPr>
                <w:b/>
                <w:lang w:val="pt-BR"/>
              </w:rPr>
            </w:pPr>
            <w:r w:rsidRPr="00C627DA">
              <w:rPr>
                <w:b/>
                <w:lang w:val="pt-BR"/>
              </w:rPr>
              <w:t>Fluxo Principal</w:t>
            </w:r>
          </w:p>
        </w:tc>
      </w:tr>
      <w:tr w:rsidR="00471109" w:rsidRPr="00C627DA" w14:paraId="367102D4" w14:textId="77777777" w:rsidTr="00430BC0">
        <w:trPr>
          <w:trHeight w:val="244"/>
          <w:jc w:val="center"/>
        </w:trPr>
        <w:tc>
          <w:tcPr>
            <w:tcW w:w="4644" w:type="dxa"/>
            <w:gridSpan w:val="3"/>
            <w:shd w:val="clear" w:color="auto" w:fill="DBFDEB"/>
          </w:tcPr>
          <w:p w14:paraId="3A30CEF3" w14:textId="77777777" w:rsidR="00341650" w:rsidRPr="00C627DA" w:rsidRDefault="00341650" w:rsidP="00375237">
            <w:pPr>
              <w:jc w:val="both"/>
              <w:rPr>
                <w:b/>
                <w:lang w:val="pt-BR"/>
              </w:rPr>
            </w:pPr>
            <w:r w:rsidRPr="00C627DA">
              <w:rPr>
                <w:b/>
                <w:lang w:val="pt-BR"/>
              </w:rPr>
              <w:t>Ações dos Atores:</w:t>
            </w:r>
          </w:p>
        </w:tc>
        <w:tc>
          <w:tcPr>
            <w:tcW w:w="4687" w:type="dxa"/>
            <w:gridSpan w:val="2"/>
            <w:tcBorders>
              <w:bottom w:val="single" w:sz="4" w:space="0" w:color="auto"/>
            </w:tcBorders>
            <w:shd w:val="clear" w:color="auto" w:fill="DBFDEB"/>
          </w:tcPr>
          <w:p w14:paraId="7D8019F7" w14:textId="77777777" w:rsidR="00341650" w:rsidRPr="00C627DA" w:rsidRDefault="00341650" w:rsidP="00375237">
            <w:pPr>
              <w:jc w:val="both"/>
              <w:rPr>
                <w:b/>
                <w:lang w:val="pt-BR"/>
              </w:rPr>
            </w:pPr>
            <w:r w:rsidRPr="00C627DA">
              <w:rPr>
                <w:b/>
                <w:lang w:val="pt-BR"/>
              </w:rPr>
              <w:t>Ações do Sistema:</w:t>
            </w:r>
          </w:p>
        </w:tc>
      </w:tr>
      <w:tr w:rsidR="00471109" w:rsidRPr="00C627DA" w14:paraId="74623A18" w14:textId="77777777" w:rsidTr="00430BC0">
        <w:trPr>
          <w:trHeight w:val="1132"/>
          <w:jc w:val="center"/>
        </w:trPr>
        <w:tc>
          <w:tcPr>
            <w:tcW w:w="4644" w:type="dxa"/>
            <w:gridSpan w:val="3"/>
            <w:shd w:val="clear" w:color="auto" w:fill="auto"/>
          </w:tcPr>
          <w:p w14:paraId="288660A6" w14:textId="44121C12" w:rsidR="00341650" w:rsidRPr="00C627DA" w:rsidRDefault="00341650" w:rsidP="00375237">
            <w:pPr>
              <w:jc w:val="both"/>
              <w:rPr>
                <w:lang w:val="pt-BR"/>
              </w:rPr>
            </w:pPr>
            <w:r w:rsidRPr="00C627DA">
              <w:rPr>
                <w:lang w:val="pt-BR"/>
              </w:rPr>
              <w:t>1. Cli</w:t>
            </w:r>
            <w:r>
              <w:rPr>
                <w:lang w:val="pt-BR"/>
              </w:rPr>
              <w:t>car em “Funcionamento</w:t>
            </w:r>
            <w:r w:rsidR="00AD7687">
              <w:rPr>
                <w:lang w:val="pt-BR"/>
              </w:rPr>
              <w:t xml:space="preserve"> de PCD’s</w:t>
            </w:r>
            <w:r w:rsidRPr="00C627DA">
              <w:rPr>
                <w:lang w:val="pt-BR"/>
              </w:rPr>
              <w:t>” no menu de seleção.</w:t>
            </w:r>
          </w:p>
        </w:tc>
        <w:tc>
          <w:tcPr>
            <w:tcW w:w="4687" w:type="dxa"/>
            <w:gridSpan w:val="2"/>
            <w:shd w:val="clear" w:color="auto" w:fill="auto"/>
          </w:tcPr>
          <w:p w14:paraId="46368DC8" w14:textId="77777777" w:rsidR="00341650" w:rsidRPr="00C627DA" w:rsidRDefault="00341650" w:rsidP="00341650">
            <w:pPr>
              <w:jc w:val="both"/>
              <w:rPr>
                <w:lang w:val="pt-BR"/>
              </w:rPr>
            </w:pPr>
            <w:r w:rsidRPr="00C627DA">
              <w:rPr>
                <w:lang w:val="pt-BR"/>
              </w:rPr>
              <w:t>2. Exibir</w:t>
            </w:r>
            <w:r>
              <w:rPr>
                <w:lang w:val="pt-BR"/>
              </w:rPr>
              <w:t xml:space="preserve"> o sub-menu de funcionamento de PCDs</w:t>
            </w:r>
            <w:r w:rsidRPr="00C627DA">
              <w:rPr>
                <w:lang w:val="pt-BR"/>
              </w:rPr>
              <w:t xml:space="preserve">, com as informações: </w:t>
            </w:r>
          </w:p>
          <w:p w14:paraId="05FA74DF" w14:textId="39E9F9C9" w:rsidR="00341650" w:rsidRPr="00C627DA" w:rsidRDefault="00341650" w:rsidP="001D2BEF">
            <w:pPr>
              <w:jc w:val="both"/>
              <w:rPr>
                <w:lang w:val="pt-BR"/>
              </w:rPr>
            </w:pPr>
            <w:r w:rsidRPr="00C627DA">
              <w:rPr>
                <w:lang w:val="pt-BR"/>
              </w:rPr>
              <w:t>-</w:t>
            </w:r>
            <w:r w:rsidR="00AD7687">
              <w:rPr>
                <w:lang w:val="pt-BR"/>
              </w:rPr>
              <w:t xml:space="preserve"> Habilitar/Desabilitar PCD</w:t>
            </w:r>
            <w:r>
              <w:rPr>
                <w:lang w:val="pt-BR"/>
              </w:rPr>
              <w:t>;</w:t>
            </w:r>
          </w:p>
        </w:tc>
      </w:tr>
      <w:tr w:rsidR="00341650" w:rsidRPr="005C6710" w14:paraId="17B3D927" w14:textId="77777777" w:rsidTr="005E1A4D">
        <w:trPr>
          <w:trHeight w:val="212"/>
          <w:jc w:val="center"/>
        </w:trPr>
        <w:tc>
          <w:tcPr>
            <w:tcW w:w="4644" w:type="dxa"/>
            <w:gridSpan w:val="3"/>
            <w:shd w:val="clear" w:color="auto" w:fill="auto"/>
          </w:tcPr>
          <w:p w14:paraId="775B9590" w14:textId="77777777" w:rsidR="00341650" w:rsidRPr="00C627DA" w:rsidRDefault="00341650" w:rsidP="00375237">
            <w:pPr>
              <w:jc w:val="both"/>
              <w:rPr>
                <w:lang w:val="pt-BR"/>
              </w:rPr>
            </w:pPr>
          </w:p>
        </w:tc>
        <w:tc>
          <w:tcPr>
            <w:tcW w:w="4687" w:type="dxa"/>
            <w:gridSpan w:val="2"/>
            <w:shd w:val="clear" w:color="auto" w:fill="auto"/>
          </w:tcPr>
          <w:p w14:paraId="0F85B66B" w14:textId="77777777" w:rsidR="00341650" w:rsidRPr="00C627DA" w:rsidRDefault="00430BC0" w:rsidP="00341650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3. Fim do Caso de Uso.</w:t>
            </w:r>
          </w:p>
        </w:tc>
      </w:tr>
      <w:tr w:rsidR="00094866" w:rsidRPr="005C6710" w14:paraId="104B6EBE" w14:textId="77777777" w:rsidTr="005E1A4D">
        <w:trPr>
          <w:trHeight w:val="212"/>
          <w:jc w:val="center"/>
        </w:trPr>
        <w:tc>
          <w:tcPr>
            <w:tcW w:w="4644" w:type="dxa"/>
            <w:gridSpan w:val="3"/>
            <w:shd w:val="clear" w:color="auto" w:fill="auto"/>
          </w:tcPr>
          <w:p w14:paraId="0B594983" w14:textId="77777777" w:rsidR="00094866" w:rsidRPr="00C627DA" w:rsidRDefault="00094866" w:rsidP="00375237">
            <w:pPr>
              <w:jc w:val="both"/>
              <w:rPr>
                <w:lang w:val="pt-BR"/>
              </w:rPr>
            </w:pPr>
          </w:p>
        </w:tc>
        <w:tc>
          <w:tcPr>
            <w:tcW w:w="4687" w:type="dxa"/>
            <w:gridSpan w:val="2"/>
            <w:shd w:val="clear" w:color="auto" w:fill="auto"/>
          </w:tcPr>
          <w:p w14:paraId="7B65ED3E" w14:textId="77777777" w:rsidR="00094866" w:rsidRDefault="00094866" w:rsidP="00341650">
            <w:pPr>
              <w:jc w:val="both"/>
              <w:rPr>
                <w:lang w:val="pt-BR"/>
              </w:rPr>
            </w:pPr>
          </w:p>
        </w:tc>
      </w:tr>
      <w:tr w:rsidR="00471109" w:rsidRPr="005C6710" w14:paraId="7B3F1380" w14:textId="77777777" w:rsidTr="007B5177">
        <w:trPr>
          <w:trHeight w:val="241"/>
          <w:jc w:val="center"/>
        </w:trPr>
        <w:tc>
          <w:tcPr>
            <w:tcW w:w="9331" w:type="dxa"/>
            <w:gridSpan w:val="5"/>
            <w:shd w:val="clear" w:color="auto" w:fill="A3FFD1"/>
          </w:tcPr>
          <w:p w14:paraId="699E5C12" w14:textId="799B763E" w:rsidR="00471109" w:rsidRPr="00471109" w:rsidRDefault="00430BC0" w:rsidP="00471109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Fluxo Alterativo</w:t>
            </w:r>
            <w:r w:rsidR="00471109" w:rsidRPr="00471109">
              <w:rPr>
                <w:b/>
                <w:lang w:val="pt-BR"/>
              </w:rPr>
              <w:t xml:space="preserve"> – </w:t>
            </w:r>
            <w:r w:rsidR="00AD7687" w:rsidRPr="00AD7687">
              <w:rPr>
                <w:b/>
                <w:lang w:val="pt-BR"/>
              </w:rPr>
              <w:t>Habilitar/</w:t>
            </w:r>
            <w:r w:rsidR="00AD7687">
              <w:rPr>
                <w:b/>
                <w:lang w:val="pt-BR"/>
              </w:rPr>
              <w:t xml:space="preserve">Desabilitar </w:t>
            </w:r>
            <w:r w:rsidR="00471109" w:rsidRPr="00471109">
              <w:rPr>
                <w:b/>
                <w:lang w:val="pt-BR"/>
              </w:rPr>
              <w:t>PCD</w:t>
            </w:r>
          </w:p>
        </w:tc>
      </w:tr>
      <w:tr w:rsidR="00471109" w:rsidRPr="005C6710" w14:paraId="5E5046E5" w14:textId="77777777" w:rsidTr="00471109">
        <w:trPr>
          <w:gridBefore w:val="1"/>
          <w:wBefore w:w="10" w:type="dxa"/>
          <w:trHeight w:val="427"/>
          <w:jc w:val="center"/>
        </w:trPr>
        <w:tc>
          <w:tcPr>
            <w:tcW w:w="4683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3DDC0418" w14:textId="77777777" w:rsidR="00471109" w:rsidRPr="0078611B" w:rsidRDefault="00471109" w:rsidP="00471109">
            <w:pPr>
              <w:rPr>
                <w:lang w:val="pt-BR"/>
              </w:rPr>
            </w:pPr>
          </w:p>
        </w:tc>
        <w:tc>
          <w:tcPr>
            <w:tcW w:w="4638" w:type="dxa"/>
            <w:tcBorders>
              <w:left w:val="single" w:sz="4" w:space="0" w:color="auto"/>
            </w:tcBorders>
            <w:shd w:val="clear" w:color="auto" w:fill="auto"/>
          </w:tcPr>
          <w:p w14:paraId="3C95EA74" w14:textId="77777777" w:rsidR="00471109" w:rsidRPr="0078611B" w:rsidRDefault="00430BC0" w:rsidP="00430BC0">
            <w:pPr>
              <w:rPr>
                <w:lang w:val="pt-BR"/>
              </w:rPr>
            </w:pPr>
            <w:r>
              <w:rPr>
                <w:lang w:val="pt-BR"/>
              </w:rPr>
              <w:t>2. Executar o Caso de Uso “Habilitar/Desabilitar PCD”.</w:t>
            </w:r>
            <w:r w:rsidR="00471109" w:rsidRPr="0078611B">
              <w:rPr>
                <w:lang w:val="pt-BR"/>
              </w:rPr>
              <w:t xml:space="preserve"> </w:t>
            </w:r>
          </w:p>
        </w:tc>
      </w:tr>
      <w:tr w:rsidR="00471109" w:rsidRPr="005C6710" w14:paraId="4084D1A2" w14:textId="77777777" w:rsidTr="005E1A4D">
        <w:trPr>
          <w:gridBefore w:val="1"/>
          <w:wBefore w:w="10" w:type="dxa"/>
          <w:trHeight w:val="198"/>
          <w:jc w:val="center"/>
        </w:trPr>
        <w:tc>
          <w:tcPr>
            <w:tcW w:w="4683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48BCA877" w14:textId="77777777" w:rsidR="00471109" w:rsidRPr="0078611B" w:rsidRDefault="00471109" w:rsidP="00471109">
            <w:pPr>
              <w:pStyle w:val="Cabealho1"/>
              <w:numPr>
                <w:ilvl w:val="0"/>
                <w:numId w:val="0"/>
              </w:numPr>
              <w:ind w:left="720" w:hanging="720"/>
              <w:rPr>
                <w:rFonts w:ascii="Times New Roman" w:hAnsi="Times New Roman"/>
                <w:sz w:val="20"/>
              </w:rPr>
            </w:pPr>
          </w:p>
        </w:tc>
        <w:tc>
          <w:tcPr>
            <w:tcW w:w="4638" w:type="dxa"/>
            <w:tcBorders>
              <w:left w:val="single" w:sz="4" w:space="0" w:color="auto"/>
            </w:tcBorders>
            <w:shd w:val="clear" w:color="auto" w:fill="auto"/>
          </w:tcPr>
          <w:p w14:paraId="0897BEF1" w14:textId="77777777" w:rsidR="00471109" w:rsidRPr="0078611B" w:rsidRDefault="00430BC0" w:rsidP="00430BC0">
            <w:pPr>
              <w:rPr>
                <w:lang w:val="pt-BR"/>
              </w:rPr>
            </w:pPr>
            <w:r>
              <w:rPr>
                <w:lang w:val="pt-BR"/>
              </w:rPr>
              <w:t>3. Fim do Caso de Uso.</w:t>
            </w:r>
          </w:p>
        </w:tc>
      </w:tr>
      <w:tr w:rsidR="00471109" w:rsidRPr="005C6710" w14:paraId="1E4CC43F" w14:textId="77777777" w:rsidTr="007B5177">
        <w:trPr>
          <w:trHeight w:val="130"/>
          <w:jc w:val="center"/>
        </w:trPr>
        <w:tc>
          <w:tcPr>
            <w:tcW w:w="9331" w:type="dxa"/>
            <w:gridSpan w:val="5"/>
            <w:shd w:val="clear" w:color="auto" w:fill="85FFC2"/>
          </w:tcPr>
          <w:p w14:paraId="426B0287" w14:textId="5FB9F61C" w:rsidR="00471109" w:rsidRPr="00471109" w:rsidRDefault="00430BC0" w:rsidP="00471109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Fluxo Principal – </w:t>
            </w:r>
            <w:r w:rsidR="00AD7687" w:rsidRPr="00AD7687">
              <w:rPr>
                <w:b/>
                <w:lang w:val="pt-BR"/>
              </w:rPr>
              <w:t>Habilitar/Desabilitar</w:t>
            </w:r>
            <w:r w:rsidR="0078611B">
              <w:rPr>
                <w:b/>
                <w:lang w:val="pt-BR"/>
              </w:rPr>
              <w:t xml:space="preserve"> PCD</w:t>
            </w:r>
          </w:p>
        </w:tc>
      </w:tr>
      <w:tr w:rsidR="0078611B" w:rsidRPr="005C6710" w14:paraId="2CBDAFB0" w14:textId="77777777" w:rsidTr="00430BC0">
        <w:trPr>
          <w:trHeight w:val="427"/>
          <w:jc w:val="center"/>
        </w:trPr>
        <w:tc>
          <w:tcPr>
            <w:tcW w:w="463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02115824" w14:textId="60C0CE2D" w:rsidR="0078611B" w:rsidRPr="0078611B" w:rsidRDefault="0078611B" w:rsidP="0078611B">
            <w:pPr>
              <w:rPr>
                <w:lang w:val="pt-BR"/>
              </w:rPr>
            </w:pPr>
          </w:p>
        </w:tc>
        <w:tc>
          <w:tcPr>
            <w:tcW w:w="4698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14:paraId="144EC3E4" w14:textId="474E534A" w:rsidR="0078611B" w:rsidRPr="0078611B" w:rsidRDefault="00561C81" w:rsidP="00AD7687">
            <w:pPr>
              <w:rPr>
                <w:lang w:val="pt-BR"/>
              </w:rPr>
            </w:pPr>
            <w:r>
              <w:rPr>
                <w:lang w:val="pt-BR"/>
              </w:rPr>
              <w:t>4</w:t>
            </w:r>
            <w:r w:rsidR="00AD7687">
              <w:rPr>
                <w:lang w:val="pt-BR"/>
              </w:rPr>
              <w:t>. Listagem de PCD’s exis</w:t>
            </w:r>
            <w:r>
              <w:rPr>
                <w:lang w:val="pt-BR"/>
              </w:rPr>
              <w:t xml:space="preserve">tentes, seus respectivos status e </w:t>
            </w:r>
            <w:r w:rsidR="00AD7687">
              <w:rPr>
                <w:lang w:val="pt-BR"/>
              </w:rPr>
              <w:t>barra de pesquisa.</w:t>
            </w:r>
          </w:p>
        </w:tc>
      </w:tr>
      <w:tr w:rsidR="0078611B" w:rsidRPr="005C6710" w14:paraId="0B7536EB" w14:textId="77777777" w:rsidTr="005E1A4D">
        <w:trPr>
          <w:trHeight w:val="236"/>
          <w:jc w:val="center"/>
        </w:trPr>
        <w:tc>
          <w:tcPr>
            <w:tcW w:w="463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0409ACB6" w14:textId="0C240B82" w:rsidR="0078611B" w:rsidRPr="0078611B" w:rsidRDefault="0078611B" w:rsidP="00561C81">
            <w:pPr>
              <w:rPr>
                <w:lang w:val="pt-BR"/>
              </w:rPr>
            </w:pPr>
            <w:r w:rsidRPr="0078611B">
              <w:rPr>
                <w:lang w:val="pt-BR"/>
              </w:rPr>
              <w:t>5</w:t>
            </w:r>
            <w:r w:rsidR="00430BC0">
              <w:rPr>
                <w:lang w:val="pt-BR"/>
              </w:rPr>
              <w:t>. Clica no botão</w:t>
            </w:r>
            <w:r w:rsidR="00561C81">
              <w:rPr>
                <w:lang w:val="pt-BR"/>
              </w:rPr>
              <w:t xml:space="preserve"> Ativar</w:t>
            </w:r>
            <w:r w:rsidRPr="0078611B">
              <w:rPr>
                <w:lang w:val="pt-BR"/>
              </w:rPr>
              <w:t>.</w:t>
            </w:r>
          </w:p>
        </w:tc>
        <w:tc>
          <w:tcPr>
            <w:tcW w:w="4698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14:paraId="02337752" w14:textId="20B291DC" w:rsidR="0078611B" w:rsidRPr="0078611B" w:rsidRDefault="00561C81" w:rsidP="004D0E6A">
            <w:pPr>
              <w:rPr>
                <w:lang w:val="pt-BR"/>
              </w:rPr>
            </w:pPr>
            <w:r>
              <w:rPr>
                <w:lang w:val="pt-BR"/>
              </w:rPr>
              <w:t xml:space="preserve">6.Muda </w:t>
            </w:r>
            <w:r w:rsidR="004D0E6A">
              <w:rPr>
                <w:lang w:val="pt-BR"/>
              </w:rPr>
              <w:t>o botão</w:t>
            </w:r>
            <w:r>
              <w:rPr>
                <w:lang w:val="pt-BR"/>
              </w:rPr>
              <w:t xml:space="preserve"> para Desativar</w:t>
            </w:r>
          </w:p>
        </w:tc>
      </w:tr>
      <w:tr w:rsidR="00561C81" w:rsidRPr="005C6710" w14:paraId="736DCE6A" w14:textId="77777777" w:rsidTr="005E1A4D">
        <w:trPr>
          <w:trHeight w:val="236"/>
          <w:jc w:val="center"/>
        </w:trPr>
        <w:tc>
          <w:tcPr>
            <w:tcW w:w="463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37887D9B" w14:textId="77777777" w:rsidR="00561C81" w:rsidRPr="0078611B" w:rsidRDefault="00561C81" w:rsidP="00561C81">
            <w:pPr>
              <w:rPr>
                <w:lang w:val="pt-BR"/>
              </w:rPr>
            </w:pPr>
          </w:p>
        </w:tc>
        <w:tc>
          <w:tcPr>
            <w:tcW w:w="4698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14:paraId="0A477C07" w14:textId="54593C70" w:rsidR="00561C81" w:rsidRDefault="00561C81" w:rsidP="0078611B">
            <w:pPr>
              <w:rPr>
                <w:lang w:val="pt-BR"/>
              </w:rPr>
            </w:pPr>
            <w:r>
              <w:rPr>
                <w:lang w:val="pt-BR"/>
              </w:rPr>
              <w:t>7. Retorna ao passo 3 do Fluxo Principal.</w:t>
            </w:r>
          </w:p>
        </w:tc>
      </w:tr>
      <w:tr w:rsidR="0078611B" w:rsidRPr="005C6710" w14:paraId="7B8CED99" w14:textId="77777777" w:rsidTr="005E1A4D">
        <w:trPr>
          <w:trHeight w:val="268"/>
          <w:jc w:val="center"/>
        </w:trPr>
        <w:tc>
          <w:tcPr>
            <w:tcW w:w="463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2AC89CB5" w14:textId="4F3E0BFE" w:rsidR="0078611B" w:rsidRPr="00430BC0" w:rsidRDefault="00561C81" w:rsidP="00561C81">
            <w:pPr>
              <w:pStyle w:val="Cabealho1"/>
              <w:numPr>
                <w:ilvl w:val="0"/>
                <w:numId w:val="0"/>
              </w:numPr>
              <w:rPr>
                <w:rFonts w:ascii="Times New Roman" w:hAnsi="Times New Roman"/>
                <w:b w:val="0"/>
                <w:sz w:val="20"/>
              </w:rPr>
            </w:pPr>
            <w:r>
              <w:rPr>
                <w:rFonts w:ascii="Times New Roman" w:hAnsi="Times New Roman"/>
                <w:b w:val="0"/>
                <w:sz w:val="20"/>
                <w:lang w:val="pt-BR"/>
              </w:rPr>
              <w:t>5</w:t>
            </w:r>
            <w:r w:rsidR="00430BC0" w:rsidRPr="00430BC0">
              <w:rPr>
                <w:rFonts w:ascii="Times New Roman" w:hAnsi="Times New Roman"/>
                <w:b w:val="0"/>
                <w:sz w:val="20"/>
                <w:lang w:val="pt-BR"/>
              </w:rPr>
              <w:t>. Clica no botão Desa</w:t>
            </w:r>
            <w:r>
              <w:rPr>
                <w:rFonts w:ascii="Times New Roman" w:hAnsi="Times New Roman"/>
                <w:b w:val="0"/>
                <w:sz w:val="20"/>
                <w:lang w:val="pt-BR"/>
              </w:rPr>
              <w:t>tivar</w:t>
            </w:r>
            <w:r w:rsidR="00430BC0" w:rsidRPr="00430BC0">
              <w:rPr>
                <w:rFonts w:ascii="Times New Roman" w:hAnsi="Times New Roman"/>
                <w:b w:val="0"/>
                <w:sz w:val="20"/>
                <w:lang w:val="pt-BR"/>
              </w:rPr>
              <w:t>.</w:t>
            </w:r>
          </w:p>
        </w:tc>
        <w:tc>
          <w:tcPr>
            <w:tcW w:w="4698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14:paraId="6D309339" w14:textId="4A79C742" w:rsidR="0078611B" w:rsidRPr="00430BC0" w:rsidRDefault="00430BC0" w:rsidP="004D0E6A">
            <w:pPr>
              <w:rPr>
                <w:lang w:val="pt-BR"/>
              </w:rPr>
            </w:pPr>
            <w:r w:rsidRPr="00430BC0">
              <w:rPr>
                <w:lang w:val="pt-BR"/>
              </w:rPr>
              <w:t xml:space="preserve">6. </w:t>
            </w:r>
            <w:r w:rsidR="00561C81">
              <w:rPr>
                <w:lang w:val="pt-BR"/>
              </w:rPr>
              <w:t xml:space="preserve">Muda </w:t>
            </w:r>
            <w:r w:rsidR="004D0E6A">
              <w:rPr>
                <w:lang w:val="pt-BR"/>
              </w:rPr>
              <w:t xml:space="preserve">o botão </w:t>
            </w:r>
            <w:r w:rsidR="00561C81">
              <w:rPr>
                <w:lang w:val="pt-BR"/>
              </w:rPr>
              <w:t xml:space="preserve"> para Ativar</w:t>
            </w:r>
            <w:r w:rsidRPr="00430BC0">
              <w:rPr>
                <w:lang w:val="pt-BR"/>
              </w:rPr>
              <w:t>.</w:t>
            </w:r>
          </w:p>
        </w:tc>
      </w:tr>
      <w:tr w:rsidR="00561C81" w:rsidRPr="005C6710" w14:paraId="4C5DA8E3" w14:textId="77777777" w:rsidTr="005E1A4D">
        <w:trPr>
          <w:trHeight w:val="268"/>
          <w:jc w:val="center"/>
        </w:trPr>
        <w:tc>
          <w:tcPr>
            <w:tcW w:w="463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47518AD6" w14:textId="77777777" w:rsidR="00561C81" w:rsidRDefault="00561C81" w:rsidP="00561C81">
            <w:pPr>
              <w:pStyle w:val="Cabealho1"/>
              <w:numPr>
                <w:ilvl w:val="0"/>
                <w:numId w:val="0"/>
              </w:numPr>
              <w:rPr>
                <w:rFonts w:ascii="Times New Roman" w:hAnsi="Times New Roman"/>
                <w:b w:val="0"/>
                <w:sz w:val="20"/>
                <w:lang w:val="pt-BR"/>
              </w:rPr>
            </w:pPr>
          </w:p>
        </w:tc>
        <w:tc>
          <w:tcPr>
            <w:tcW w:w="4698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14:paraId="1E4807BD" w14:textId="4F8C2188" w:rsidR="00561C81" w:rsidRPr="00430BC0" w:rsidRDefault="00561C81" w:rsidP="00561C81">
            <w:pPr>
              <w:rPr>
                <w:lang w:val="pt-BR"/>
              </w:rPr>
            </w:pPr>
            <w:r>
              <w:rPr>
                <w:lang w:val="pt-BR"/>
              </w:rPr>
              <w:t>7. Retorna ao passo 3 do Fluxo Principal.</w:t>
            </w:r>
          </w:p>
        </w:tc>
      </w:tr>
      <w:tr w:rsidR="00561C81" w:rsidRPr="005C6710" w14:paraId="17621005" w14:textId="77777777" w:rsidTr="00F81BCB">
        <w:trPr>
          <w:trHeight w:val="218"/>
          <w:jc w:val="center"/>
        </w:trPr>
        <w:tc>
          <w:tcPr>
            <w:tcW w:w="9331" w:type="dxa"/>
            <w:gridSpan w:val="5"/>
            <w:shd w:val="clear" w:color="auto" w:fill="A3FFD1"/>
          </w:tcPr>
          <w:p w14:paraId="6CFBEA8D" w14:textId="373E5F34" w:rsidR="00561C81" w:rsidRPr="00430BC0" w:rsidRDefault="00561C81" w:rsidP="00561C81">
            <w:pPr>
              <w:jc w:val="center"/>
              <w:rPr>
                <w:b/>
                <w:lang w:val="pt-BR"/>
              </w:rPr>
            </w:pPr>
            <w:r w:rsidRPr="00430BC0">
              <w:rPr>
                <w:b/>
                <w:lang w:val="pt-BR"/>
              </w:rPr>
              <w:t xml:space="preserve">Fluxo Alternativo A - Mensagem de </w:t>
            </w:r>
            <w:r>
              <w:rPr>
                <w:b/>
                <w:lang w:val="pt-BR"/>
              </w:rPr>
              <w:t>Confirmação</w:t>
            </w:r>
          </w:p>
        </w:tc>
      </w:tr>
      <w:tr w:rsidR="00561C81" w:rsidRPr="005C6710" w14:paraId="6ED3A5E2" w14:textId="77777777" w:rsidTr="00F81BCB">
        <w:trPr>
          <w:trHeight w:val="427"/>
          <w:jc w:val="center"/>
        </w:trPr>
        <w:tc>
          <w:tcPr>
            <w:tcW w:w="463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5B1A311D" w14:textId="77777777" w:rsidR="00561C81" w:rsidRPr="00430BC0" w:rsidRDefault="00561C81" w:rsidP="00561C81">
            <w:pPr>
              <w:pStyle w:val="Cabealho1"/>
              <w:numPr>
                <w:ilvl w:val="0"/>
                <w:numId w:val="0"/>
              </w:numPr>
              <w:rPr>
                <w:rFonts w:ascii="Times New Roman" w:hAnsi="Times New Roman"/>
                <w:b w:val="0"/>
                <w:sz w:val="20"/>
                <w:lang w:val="pt-BR"/>
              </w:rPr>
            </w:pPr>
            <w:r w:rsidRPr="00430BC0">
              <w:rPr>
                <w:rFonts w:ascii="Times New Roman" w:hAnsi="Times New Roman"/>
                <w:b w:val="0"/>
                <w:sz w:val="20"/>
                <w:lang w:val="pt-BR"/>
              </w:rPr>
              <w:lastRenderedPageBreak/>
              <w:t>5.</w:t>
            </w:r>
            <w:r w:rsidRPr="00430BC0">
              <w:rPr>
                <w:rFonts w:ascii="Times New Roman" w:hAnsi="Times New Roman"/>
                <w:b w:val="0"/>
                <w:sz w:val="20"/>
              </w:rPr>
              <w:t xml:space="preserve"> </w:t>
            </w:r>
            <w:r w:rsidRPr="00430BC0">
              <w:rPr>
                <w:rFonts w:ascii="Times New Roman" w:hAnsi="Times New Roman"/>
                <w:b w:val="0"/>
                <w:sz w:val="20"/>
                <w:lang w:val="pt-BR"/>
              </w:rPr>
              <w:t xml:space="preserve">Clica no botão </w:t>
            </w:r>
            <w:r>
              <w:rPr>
                <w:rFonts w:ascii="Times New Roman" w:hAnsi="Times New Roman"/>
                <w:b w:val="0"/>
                <w:sz w:val="20"/>
                <w:lang w:val="pt-BR"/>
              </w:rPr>
              <w:t>Desativar</w:t>
            </w:r>
            <w:r w:rsidRPr="00430BC0">
              <w:rPr>
                <w:rFonts w:ascii="Times New Roman" w:hAnsi="Times New Roman"/>
                <w:b w:val="0"/>
                <w:sz w:val="20"/>
                <w:lang w:val="pt-BR"/>
              </w:rPr>
              <w:t>.</w:t>
            </w:r>
          </w:p>
        </w:tc>
        <w:tc>
          <w:tcPr>
            <w:tcW w:w="4698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14:paraId="16DB1C26" w14:textId="7493CD69" w:rsidR="00561C81" w:rsidRDefault="00561C81" w:rsidP="00561C81">
            <w:pPr>
              <w:rPr>
                <w:lang w:val="pt-BR"/>
              </w:rPr>
            </w:pPr>
            <w:r>
              <w:rPr>
                <w:lang w:val="pt-BR"/>
              </w:rPr>
              <w:t>6. Exibe a mensagem “Deseja realmente Desabilitar essa PCD ?”.</w:t>
            </w:r>
          </w:p>
        </w:tc>
      </w:tr>
      <w:tr w:rsidR="00561C81" w14:paraId="732459A3" w14:textId="77777777" w:rsidTr="00F81BCB">
        <w:trPr>
          <w:trHeight w:val="192"/>
          <w:jc w:val="center"/>
        </w:trPr>
        <w:tc>
          <w:tcPr>
            <w:tcW w:w="463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488FC543" w14:textId="3BAB7A5D" w:rsidR="00561C81" w:rsidRPr="00430BC0" w:rsidRDefault="004D0E6A" w:rsidP="00561C81">
            <w:pPr>
              <w:pStyle w:val="Cabealho1"/>
              <w:numPr>
                <w:ilvl w:val="0"/>
                <w:numId w:val="0"/>
              </w:numPr>
              <w:rPr>
                <w:rFonts w:ascii="Times New Roman" w:hAnsi="Times New Roman"/>
                <w:b w:val="0"/>
                <w:sz w:val="20"/>
                <w:lang w:val="pt-BR"/>
              </w:rPr>
            </w:pPr>
            <w:r>
              <w:rPr>
                <w:rFonts w:ascii="Times New Roman" w:hAnsi="Times New Roman"/>
                <w:b w:val="0"/>
                <w:sz w:val="20"/>
                <w:lang w:val="pt-BR"/>
              </w:rPr>
              <w:t>7.Clica no botão “Sim”.</w:t>
            </w:r>
          </w:p>
        </w:tc>
        <w:tc>
          <w:tcPr>
            <w:tcW w:w="4698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14:paraId="4E8F8669" w14:textId="1AC2F100" w:rsidR="00561C81" w:rsidRPr="004D0E6A" w:rsidRDefault="004D0E6A" w:rsidP="004D0E6A">
            <w:pPr>
              <w:rPr>
                <w:u w:val="single"/>
                <w:lang w:val="pt-BR"/>
              </w:rPr>
            </w:pPr>
            <w:r>
              <w:rPr>
                <w:lang w:val="pt-BR"/>
              </w:rPr>
              <w:t>8. Desativa a PCD selecionada.</w:t>
            </w:r>
          </w:p>
        </w:tc>
      </w:tr>
      <w:tr w:rsidR="004D0E6A" w:rsidRPr="005C6710" w14:paraId="5DC0B4AF" w14:textId="77777777" w:rsidTr="00F81BCB">
        <w:trPr>
          <w:trHeight w:val="192"/>
          <w:jc w:val="center"/>
        </w:trPr>
        <w:tc>
          <w:tcPr>
            <w:tcW w:w="463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7364E303" w14:textId="77777777" w:rsidR="004D0E6A" w:rsidRDefault="004D0E6A" w:rsidP="00561C81">
            <w:pPr>
              <w:pStyle w:val="Cabealho1"/>
              <w:numPr>
                <w:ilvl w:val="0"/>
                <w:numId w:val="0"/>
              </w:numPr>
              <w:rPr>
                <w:rFonts w:ascii="Times New Roman" w:hAnsi="Times New Roman"/>
                <w:b w:val="0"/>
                <w:sz w:val="20"/>
                <w:lang w:val="pt-BR"/>
              </w:rPr>
            </w:pPr>
          </w:p>
        </w:tc>
        <w:tc>
          <w:tcPr>
            <w:tcW w:w="4698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14:paraId="0065D59E" w14:textId="5042CF9D" w:rsidR="004D0E6A" w:rsidRDefault="004D0E6A" w:rsidP="00561C81">
            <w:pPr>
              <w:rPr>
                <w:lang w:val="pt-BR"/>
              </w:rPr>
            </w:pPr>
            <w:r>
              <w:rPr>
                <w:lang w:val="pt-BR"/>
              </w:rPr>
              <w:t>9. Retorna ao passo 3 do Fluxo Principal.</w:t>
            </w:r>
          </w:p>
        </w:tc>
      </w:tr>
      <w:tr w:rsidR="004D0E6A" w:rsidRPr="005C6710" w14:paraId="55B034A3" w14:textId="77777777" w:rsidTr="00F81BCB">
        <w:trPr>
          <w:trHeight w:val="192"/>
          <w:jc w:val="center"/>
        </w:trPr>
        <w:tc>
          <w:tcPr>
            <w:tcW w:w="463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538D9657" w14:textId="4659724B" w:rsidR="004D0E6A" w:rsidRDefault="004D0E6A" w:rsidP="004D0E6A">
            <w:pPr>
              <w:pStyle w:val="Cabealho1"/>
              <w:numPr>
                <w:ilvl w:val="0"/>
                <w:numId w:val="0"/>
              </w:numPr>
              <w:rPr>
                <w:rFonts w:ascii="Times New Roman" w:hAnsi="Times New Roman"/>
                <w:b w:val="0"/>
                <w:sz w:val="20"/>
                <w:lang w:val="pt-BR"/>
              </w:rPr>
            </w:pPr>
            <w:r>
              <w:rPr>
                <w:rFonts w:ascii="Times New Roman" w:hAnsi="Times New Roman"/>
                <w:b w:val="0"/>
                <w:sz w:val="20"/>
                <w:lang w:val="pt-BR"/>
              </w:rPr>
              <w:t>7.Clica no botão “Não”.</w:t>
            </w:r>
          </w:p>
        </w:tc>
        <w:tc>
          <w:tcPr>
            <w:tcW w:w="4698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14:paraId="79CD57DA" w14:textId="01809C8C" w:rsidR="004D0E6A" w:rsidRDefault="004D0E6A" w:rsidP="00561C81">
            <w:pPr>
              <w:rPr>
                <w:lang w:val="pt-BR"/>
              </w:rPr>
            </w:pPr>
            <w:r>
              <w:rPr>
                <w:lang w:val="pt-BR"/>
              </w:rPr>
              <w:t>8. Retorna ao passo 3 do Fluxo Principal.</w:t>
            </w:r>
          </w:p>
        </w:tc>
      </w:tr>
      <w:tr w:rsidR="002307F0" w14:paraId="1964EBAE" w14:textId="77777777" w:rsidTr="00F81BCB">
        <w:trPr>
          <w:trHeight w:val="192"/>
          <w:jc w:val="center"/>
        </w:trPr>
        <w:tc>
          <w:tcPr>
            <w:tcW w:w="9331" w:type="dxa"/>
            <w:gridSpan w:val="5"/>
            <w:shd w:val="clear" w:color="auto" w:fill="auto"/>
          </w:tcPr>
          <w:p w14:paraId="48048757" w14:textId="77777777" w:rsidR="002307F0" w:rsidRDefault="002307F0" w:rsidP="002307F0">
            <w:pPr>
              <w:jc w:val="both"/>
              <w:rPr>
                <w:b/>
                <w:lang w:val="pt-BR"/>
              </w:rPr>
            </w:pPr>
            <w:r w:rsidRPr="00C627DA">
              <w:rPr>
                <w:b/>
                <w:lang w:val="pt-BR"/>
              </w:rPr>
              <w:t>Prot</w:t>
            </w:r>
            <w:r>
              <w:rPr>
                <w:b/>
                <w:lang w:val="pt-BR"/>
              </w:rPr>
              <w:t>ótipo de Interface PCDs</w:t>
            </w:r>
            <w:r w:rsidRPr="00C627DA">
              <w:rPr>
                <w:b/>
                <w:lang w:val="pt-BR"/>
              </w:rPr>
              <w:t>:</w:t>
            </w:r>
          </w:p>
          <w:p w14:paraId="70C8F4F6" w14:textId="77777777" w:rsidR="002307F0" w:rsidRDefault="002307F0" w:rsidP="002307F0">
            <w:pPr>
              <w:jc w:val="both"/>
              <w:rPr>
                <w:b/>
                <w:lang w:val="pt-BR"/>
              </w:rPr>
            </w:pPr>
          </w:p>
          <w:p w14:paraId="686A71D5" w14:textId="3B8E61DC" w:rsidR="002307F0" w:rsidRDefault="002307F0" w:rsidP="002307F0">
            <w:pPr>
              <w:jc w:val="both"/>
              <w:rPr>
                <w:b/>
                <w:lang w:val="pt-BR"/>
              </w:rPr>
            </w:pPr>
          </w:p>
          <w:p w14:paraId="569DEAF1" w14:textId="642D4E83" w:rsidR="002307F0" w:rsidRDefault="00F81FB1" w:rsidP="00777600">
            <w:pPr>
              <w:jc w:val="center"/>
              <w:rPr>
                <w:b/>
                <w:lang w:val="pt-BR"/>
              </w:rPr>
            </w:pPr>
            <w:r w:rsidRPr="00777600">
              <w:rPr>
                <w:b/>
                <w:noProof/>
                <w:lang w:val="pt-BR" w:eastAsia="pt-BR"/>
              </w:rPr>
              <w:drawing>
                <wp:inline distT="0" distB="0" distL="0" distR="0" wp14:anchorId="604D1820" wp14:editId="57CA2910">
                  <wp:extent cx="4746625" cy="2472690"/>
                  <wp:effectExtent l="0" t="0" r="0" b="0"/>
                  <wp:docPr id="170" name="Imagem 170" descr="J:\IFSP\Teste Bruno\Prints Protótipos\Print prototipo 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J:\IFSP\Teste Bruno\Prints Protótipos\Print prototipo 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6625" cy="2472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C136ED" w14:textId="77777777" w:rsidR="002307F0" w:rsidRDefault="002307F0" w:rsidP="00561C81">
            <w:pPr>
              <w:rPr>
                <w:lang w:val="pt-BR"/>
              </w:rPr>
            </w:pPr>
          </w:p>
        </w:tc>
      </w:tr>
    </w:tbl>
    <w:p w14:paraId="165EF8E6" w14:textId="634F2D34" w:rsidR="00341650" w:rsidRDefault="00341650" w:rsidP="00341650">
      <w:pPr>
        <w:jc w:val="both"/>
        <w:rPr>
          <w:b/>
          <w:lang w:val="pt-BR"/>
        </w:rPr>
      </w:pPr>
    </w:p>
    <w:p w14:paraId="6F862238" w14:textId="4CEE2ABD" w:rsidR="0007117B" w:rsidRDefault="0007117B" w:rsidP="00341650">
      <w:pPr>
        <w:jc w:val="both"/>
        <w:rPr>
          <w:b/>
          <w:lang w:val="pt-BR"/>
        </w:rPr>
      </w:pPr>
    </w:p>
    <w:p w14:paraId="5BA6B0DF" w14:textId="54B7F998" w:rsidR="0007117B" w:rsidRDefault="0007117B" w:rsidP="0007117B">
      <w:pPr>
        <w:pStyle w:val="Cabealho2"/>
        <w:numPr>
          <w:ilvl w:val="0"/>
          <w:numId w:val="0"/>
        </w:numPr>
        <w:ind w:left="720" w:hanging="720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4.5 </w:t>
      </w:r>
      <w:r w:rsidRPr="002701BB">
        <w:rPr>
          <w:rFonts w:ascii="Times New Roman" w:hAnsi="Times New Roman"/>
          <w:lang w:val="pt-BR"/>
        </w:rPr>
        <w:t xml:space="preserve">Gerenciamento de </w:t>
      </w:r>
      <w:r>
        <w:rPr>
          <w:rFonts w:ascii="Times New Roman" w:hAnsi="Times New Roman"/>
          <w:lang w:val="pt-BR"/>
        </w:rPr>
        <w:t>Medições de PCD’s</w:t>
      </w:r>
    </w:p>
    <w:p w14:paraId="228B9102" w14:textId="5C2C0D6B" w:rsidR="003E478A" w:rsidRPr="003E478A" w:rsidRDefault="003E478A" w:rsidP="003E478A">
      <w:pPr>
        <w:rPr>
          <w:b/>
          <w:lang w:val="pt-BR" w:eastAsia="x-none"/>
        </w:rPr>
      </w:pPr>
      <w:r>
        <w:rPr>
          <w:b/>
          <w:lang w:val="pt-BR" w:eastAsia="x-none"/>
        </w:rPr>
        <w:t xml:space="preserve">  </w:t>
      </w:r>
      <w:r w:rsidRPr="003E478A">
        <w:rPr>
          <w:b/>
          <w:lang w:val="pt-BR" w:eastAsia="x-none"/>
        </w:rPr>
        <w:t>4.5.1 Cadastrar Medição.</w:t>
      </w:r>
    </w:p>
    <w:tbl>
      <w:tblPr>
        <w:tblW w:w="9293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4A0" w:firstRow="1" w:lastRow="0" w:firstColumn="1" w:lastColumn="0" w:noHBand="0" w:noVBand="1"/>
      </w:tblPr>
      <w:tblGrid>
        <w:gridCol w:w="4501"/>
        <w:gridCol w:w="14"/>
        <w:gridCol w:w="15"/>
        <w:gridCol w:w="30"/>
        <w:gridCol w:w="15"/>
        <w:gridCol w:w="30"/>
        <w:gridCol w:w="30"/>
        <w:gridCol w:w="4658"/>
      </w:tblGrid>
      <w:tr w:rsidR="0007117B" w:rsidRPr="005C6710" w14:paraId="3000F411" w14:textId="77777777" w:rsidTr="005C6710">
        <w:trPr>
          <w:jc w:val="center"/>
        </w:trPr>
        <w:tc>
          <w:tcPr>
            <w:tcW w:w="9293" w:type="dxa"/>
            <w:gridSpan w:val="8"/>
            <w:shd w:val="clear" w:color="auto" w:fill="A3FFD1"/>
          </w:tcPr>
          <w:p w14:paraId="24DC3C45" w14:textId="77777777" w:rsidR="0007117B" w:rsidRPr="00C627DA" w:rsidRDefault="0007117B" w:rsidP="00F81BCB">
            <w:pPr>
              <w:jc w:val="both"/>
              <w:rPr>
                <w:b/>
                <w:bCs/>
                <w:lang w:val="x-none"/>
              </w:rPr>
            </w:pPr>
            <w:r w:rsidRPr="00C627DA">
              <w:rPr>
                <w:b/>
                <w:bCs/>
                <w:lang w:val="pt-BR"/>
              </w:rPr>
              <w:t>Nome do Caso de Uso: Gerenciamento de Sensores</w:t>
            </w:r>
          </w:p>
        </w:tc>
      </w:tr>
      <w:tr w:rsidR="0007117B" w:rsidRPr="005C6710" w14:paraId="79C0DA8F" w14:textId="77777777" w:rsidTr="00317003">
        <w:trPr>
          <w:jc w:val="center"/>
        </w:trPr>
        <w:tc>
          <w:tcPr>
            <w:tcW w:w="4501" w:type="dxa"/>
            <w:shd w:val="clear" w:color="auto" w:fill="auto"/>
          </w:tcPr>
          <w:p w14:paraId="2F9FF137" w14:textId="77777777" w:rsidR="0007117B" w:rsidRPr="00C627DA" w:rsidRDefault="0007117B" w:rsidP="00F81BCB">
            <w:pPr>
              <w:jc w:val="both"/>
              <w:rPr>
                <w:b/>
                <w:lang w:val="pt-BR"/>
              </w:rPr>
            </w:pPr>
            <w:r w:rsidRPr="00C627DA">
              <w:rPr>
                <w:b/>
                <w:lang w:val="pt-BR"/>
              </w:rPr>
              <w:t xml:space="preserve">Breve Descrição: </w:t>
            </w:r>
          </w:p>
        </w:tc>
        <w:tc>
          <w:tcPr>
            <w:tcW w:w="4792" w:type="dxa"/>
            <w:gridSpan w:val="7"/>
            <w:shd w:val="clear" w:color="auto" w:fill="auto"/>
          </w:tcPr>
          <w:p w14:paraId="25F597EF" w14:textId="4A01F2E8" w:rsidR="0007117B" w:rsidRPr="00C627DA" w:rsidRDefault="0007117B" w:rsidP="00F81BCB">
            <w:pPr>
              <w:jc w:val="both"/>
              <w:rPr>
                <w:lang w:val="pt-BR"/>
              </w:rPr>
            </w:pPr>
            <w:r w:rsidRPr="00C627DA">
              <w:rPr>
                <w:lang w:val="pt-BR"/>
              </w:rPr>
              <w:t>Este Caso de Uso deve ocorrer sempre que o método “</w:t>
            </w:r>
            <w:r>
              <w:rPr>
                <w:lang w:val="pt-BR"/>
              </w:rPr>
              <w:t>Gerenciamento de medições</w:t>
            </w:r>
            <w:r w:rsidRPr="00C627DA">
              <w:rPr>
                <w:lang w:val="pt-BR"/>
              </w:rPr>
              <w:t>” for selecionado.</w:t>
            </w:r>
          </w:p>
          <w:p w14:paraId="59D27434" w14:textId="4FE79626" w:rsidR="0007117B" w:rsidRPr="00C627DA" w:rsidRDefault="0007117B" w:rsidP="0007117B">
            <w:pPr>
              <w:jc w:val="both"/>
              <w:rPr>
                <w:lang w:val="pt-BR"/>
              </w:rPr>
            </w:pPr>
            <w:r w:rsidRPr="00C627DA">
              <w:rPr>
                <w:lang w:val="pt-BR"/>
              </w:rPr>
              <w:t>Ele d</w:t>
            </w:r>
            <w:r>
              <w:rPr>
                <w:lang w:val="pt-BR"/>
              </w:rPr>
              <w:t xml:space="preserve">eve adicionar uma nova medição </w:t>
            </w:r>
            <w:r w:rsidRPr="00C627DA">
              <w:rPr>
                <w:lang w:val="pt-BR"/>
              </w:rPr>
              <w:t>e suas informações no banco de dados ou listar os existentes.</w:t>
            </w:r>
          </w:p>
        </w:tc>
      </w:tr>
      <w:tr w:rsidR="0007117B" w:rsidRPr="00C627DA" w14:paraId="1AD6CF97" w14:textId="77777777" w:rsidTr="00317003">
        <w:trPr>
          <w:jc w:val="center"/>
        </w:trPr>
        <w:tc>
          <w:tcPr>
            <w:tcW w:w="4501" w:type="dxa"/>
            <w:shd w:val="clear" w:color="auto" w:fill="auto"/>
          </w:tcPr>
          <w:p w14:paraId="768DA0D3" w14:textId="77777777" w:rsidR="0007117B" w:rsidRPr="00C627DA" w:rsidRDefault="0007117B" w:rsidP="00F81BCB">
            <w:pPr>
              <w:jc w:val="both"/>
              <w:rPr>
                <w:b/>
                <w:lang w:val="pt-BR"/>
              </w:rPr>
            </w:pPr>
            <w:r w:rsidRPr="00C627DA">
              <w:rPr>
                <w:b/>
                <w:lang w:val="pt-BR"/>
              </w:rPr>
              <w:t>Ator Principal:</w:t>
            </w:r>
          </w:p>
        </w:tc>
        <w:tc>
          <w:tcPr>
            <w:tcW w:w="4792" w:type="dxa"/>
            <w:gridSpan w:val="7"/>
            <w:shd w:val="clear" w:color="auto" w:fill="auto"/>
          </w:tcPr>
          <w:p w14:paraId="325FA8AD" w14:textId="77777777" w:rsidR="0007117B" w:rsidRPr="00C627DA" w:rsidRDefault="0007117B" w:rsidP="00F81BCB">
            <w:pPr>
              <w:jc w:val="both"/>
              <w:rPr>
                <w:lang w:val="pt-BR"/>
              </w:rPr>
            </w:pPr>
            <w:r w:rsidRPr="00C627DA">
              <w:rPr>
                <w:lang w:val="pt-BR"/>
              </w:rPr>
              <w:t>Administrador.</w:t>
            </w:r>
          </w:p>
        </w:tc>
      </w:tr>
      <w:tr w:rsidR="0007117B" w:rsidRPr="005C6710" w14:paraId="707C8778" w14:textId="77777777" w:rsidTr="00317003">
        <w:trPr>
          <w:jc w:val="center"/>
        </w:trPr>
        <w:tc>
          <w:tcPr>
            <w:tcW w:w="4501" w:type="dxa"/>
            <w:shd w:val="clear" w:color="auto" w:fill="auto"/>
          </w:tcPr>
          <w:p w14:paraId="3DE6860F" w14:textId="77777777" w:rsidR="0007117B" w:rsidRPr="00C627DA" w:rsidRDefault="0007117B" w:rsidP="00F81BCB">
            <w:pPr>
              <w:jc w:val="both"/>
              <w:rPr>
                <w:b/>
                <w:lang w:val="pt-BR"/>
              </w:rPr>
            </w:pPr>
            <w:r w:rsidRPr="00C627DA">
              <w:rPr>
                <w:b/>
                <w:lang w:val="pt-BR"/>
              </w:rPr>
              <w:t>Pré-Condição:</w:t>
            </w:r>
          </w:p>
        </w:tc>
        <w:tc>
          <w:tcPr>
            <w:tcW w:w="4792" w:type="dxa"/>
            <w:gridSpan w:val="7"/>
            <w:shd w:val="clear" w:color="auto" w:fill="auto"/>
          </w:tcPr>
          <w:p w14:paraId="4FB1BBC0" w14:textId="77777777" w:rsidR="0007117B" w:rsidRPr="00C627DA" w:rsidRDefault="0007117B" w:rsidP="00F81BCB">
            <w:pPr>
              <w:jc w:val="both"/>
              <w:rPr>
                <w:lang w:val="pt-BR"/>
              </w:rPr>
            </w:pPr>
            <w:r w:rsidRPr="00C627DA">
              <w:rPr>
                <w:lang w:val="pt-BR"/>
              </w:rPr>
              <w:t>O administrador deve estar logado no site.</w:t>
            </w:r>
          </w:p>
        </w:tc>
      </w:tr>
      <w:tr w:rsidR="0007117B" w:rsidRPr="00C627DA" w14:paraId="066DB0E6" w14:textId="77777777" w:rsidTr="005C6710">
        <w:trPr>
          <w:jc w:val="center"/>
        </w:trPr>
        <w:tc>
          <w:tcPr>
            <w:tcW w:w="9293" w:type="dxa"/>
            <w:gridSpan w:val="8"/>
            <w:shd w:val="clear" w:color="auto" w:fill="A3FFD1"/>
          </w:tcPr>
          <w:p w14:paraId="7465F4CF" w14:textId="77777777" w:rsidR="0007117B" w:rsidRPr="00C627DA" w:rsidRDefault="0007117B" w:rsidP="00F81BCB">
            <w:pPr>
              <w:jc w:val="center"/>
              <w:rPr>
                <w:b/>
                <w:lang w:val="pt-BR"/>
              </w:rPr>
            </w:pPr>
            <w:r w:rsidRPr="00C627DA">
              <w:rPr>
                <w:b/>
                <w:lang w:val="pt-BR"/>
              </w:rPr>
              <w:t>Fluxo Principal</w:t>
            </w:r>
          </w:p>
        </w:tc>
      </w:tr>
      <w:tr w:rsidR="0007117B" w:rsidRPr="00C627DA" w14:paraId="4EA4C0C7" w14:textId="77777777" w:rsidTr="00317003">
        <w:trPr>
          <w:jc w:val="center"/>
        </w:trPr>
        <w:tc>
          <w:tcPr>
            <w:tcW w:w="4501" w:type="dxa"/>
            <w:shd w:val="clear" w:color="auto" w:fill="DBFDEB"/>
          </w:tcPr>
          <w:p w14:paraId="3928193C" w14:textId="77777777" w:rsidR="0007117B" w:rsidRPr="00C627DA" w:rsidRDefault="0007117B" w:rsidP="00F81BCB">
            <w:pPr>
              <w:jc w:val="both"/>
              <w:rPr>
                <w:b/>
                <w:lang w:val="pt-BR"/>
              </w:rPr>
            </w:pPr>
            <w:r w:rsidRPr="00C627DA">
              <w:rPr>
                <w:b/>
                <w:lang w:val="pt-BR"/>
              </w:rPr>
              <w:t>Ações dos Atores:</w:t>
            </w:r>
          </w:p>
        </w:tc>
        <w:tc>
          <w:tcPr>
            <w:tcW w:w="4792" w:type="dxa"/>
            <w:gridSpan w:val="7"/>
            <w:shd w:val="clear" w:color="auto" w:fill="DBFDEB"/>
          </w:tcPr>
          <w:p w14:paraId="525CD6AE" w14:textId="77777777" w:rsidR="0007117B" w:rsidRPr="00C627DA" w:rsidRDefault="0007117B" w:rsidP="00F81BCB">
            <w:pPr>
              <w:jc w:val="both"/>
              <w:rPr>
                <w:b/>
                <w:lang w:val="pt-BR"/>
              </w:rPr>
            </w:pPr>
            <w:r w:rsidRPr="00C627DA">
              <w:rPr>
                <w:b/>
                <w:lang w:val="pt-BR"/>
              </w:rPr>
              <w:t>Ações do Sistema:</w:t>
            </w:r>
          </w:p>
        </w:tc>
      </w:tr>
      <w:tr w:rsidR="0007117B" w:rsidRPr="00C627DA" w14:paraId="37EA2878" w14:textId="77777777" w:rsidTr="00317003">
        <w:trPr>
          <w:jc w:val="center"/>
        </w:trPr>
        <w:tc>
          <w:tcPr>
            <w:tcW w:w="4501" w:type="dxa"/>
            <w:shd w:val="clear" w:color="auto" w:fill="auto"/>
          </w:tcPr>
          <w:p w14:paraId="21847DE4" w14:textId="788F00BE" w:rsidR="0007117B" w:rsidRPr="00C627DA" w:rsidRDefault="0007117B" w:rsidP="0007117B">
            <w:pPr>
              <w:jc w:val="both"/>
              <w:rPr>
                <w:lang w:val="pt-BR"/>
              </w:rPr>
            </w:pPr>
            <w:r w:rsidRPr="00C627DA">
              <w:rPr>
                <w:lang w:val="pt-BR"/>
              </w:rPr>
              <w:t>1. Cli</w:t>
            </w:r>
            <w:r>
              <w:rPr>
                <w:lang w:val="pt-BR"/>
              </w:rPr>
              <w:t>car em “Gerenciamento de Medições</w:t>
            </w:r>
            <w:r w:rsidRPr="00C627DA">
              <w:rPr>
                <w:lang w:val="pt-BR"/>
              </w:rPr>
              <w:t>” no menu de seleção.</w:t>
            </w:r>
          </w:p>
        </w:tc>
        <w:tc>
          <w:tcPr>
            <w:tcW w:w="4792" w:type="dxa"/>
            <w:gridSpan w:val="7"/>
            <w:shd w:val="clear" w:color="auto" w:fill="auto"/>
          </w:tcPr>
          <w:p w14:paraId="72DE675F" w14:textId="5EFDB7C0" w:rsidR="0007117B" w:rsidRDefault="0007117B" w:rsidP="00F81BCB">
            <w:pPr>
              <w:jc w:val="both"/>
              <w:rPr>
                <w:lang w:val="pt-BR"/>
              </w:rPr>
            </w:pPr>
            <w:r w:rsidRPr="00C627DA">
              <w:rPr>
                <w:lang w:val="pt-BR"/>
              </w:rPr>
              <w:t xml:space="preserve">2. Exibir o sub-menu de Gerenciamento de </w:t>
            </w:r>
            <w:r>
              <w:rPr>
                <w:lang w:val="pt-BR"/>
              </w:rPr>
              <w:t>Medições</w:t>
            </w:r>
            <w:r w:rsidRPr="00C627DA">
              <w:rPr>
                <w:lang w:val="pt-BR"/>
              </w:rPr>
              <w:t>, com as informações:</w:t>
            </w:r>
          </w:p>
          <w:p w14:paraId="593095A8" w14:textId="2E7AC593" w:rsidR="0007117B" w:rsidRPr="00C627DA" w:rsidRDefault="0007117B" w:rsidP="0007117B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-Pesquisar Medições.</w:t>
            </w:r>
          </w:p>
        </w:tc>
      </w:tr>
      <w:tr w:rsidR="0007117B" w:rsidRPr="005C6710" w14:paraId="4815BC94" w14:textId="77777777" w:rsidTr="00317003">
        <w:trPr>
          <w:jc w:val="center"/>
        </w:trPr>
        <w:tc>
          <w:tcPr>
            <w:tcW w:w="4501" w:type="dxa"/>
            <w:shd w:val="clear" w:color="auto" w:fill="auto"/>
          </w:tcPr>
          <w:p w14:paraId="2D1F66A7" w14:textId="77777777" w:rsidR="0007117B" w:rsidRPr="00C627DA" w:rsidRDefault="0007117B" w:rsidP="00F81BCB">
            <w:pPr>
              <w:jc w:val="both"/>
              <w:rPr>
                <w:lang w:val="pt-BR"/>
              </w:rPr>
            </w:pPr>
            <w:r w:rsidRPr="00C627DA">
              <w:rPr>
                <w:lang w:val="pt-BR"/>
              </w:rPr>
              <w:t>3. Fim do Caso de Uso.</w:t>
            </w:r>
          </w:p>
        </w:tc>
        <w:tc>
          <w:tcPr>
            <w:tcW w:w="4792" w:type="dxa"/>
            <w:gridSpan w:val="7"/>
            <w:shd w:val="clear" w:color="auto" w:fill="auto"/>
          </w:tcPr>
          <w:p w14:paraId="28B1CD17" w14:textId="77777777" w:rsidR="0007117B" w:rsidRPr="00C627DA" w:rsidRDefault="0007117B" w:rsidP="00F81BCB">
            <w:pPr>
              <w:jc w:val="both"/>
              <w:rPr>
                <w:lang w:val="pt-BR"/>
              </w:rPr>
            </w:pPr>
          </w:p>
        </w:tc>
      </w:tr>
      <w:tr w:rsidR="0007117B" w:rsidRPr="00170E4B" w14:paraId="122EB9B5" w14:textId="77777777" w:rsidTr="005C6710">
        <w:trPr>
          <w:jc w:val="center"/>
        </w:trPr>
        <w:tc>
          <w:tcPr>
            <w:tcW w:w="9293" w:type="dxa"/>
            <w:gridSpan w:val="8"/>
            <w:shd w:val="clear" w:color="auto" w:fill="A3FFD1"/>
          </w:tcPr>
          <w:p w14:paraId="04F04FB6" w14:textId="6C2525DE" w:rsidR="0007117B" w:rsidRPr="00C627DA" w:rsidRDefault="0007117B" w:rsidP="0007117B">
            <w:pPr>
              <w:jc w:val="center"/>
              <w:rPr>
                <w:b/>
                <w:lang w:val="pt-BR"/>
              </w:rPr>
            </w:pPr>
            <w:r w:rsidRPr="00C627DA">
              <w:rPr>
                <w:b/>
                <w:lang w:val="pt-BR"/>
              </w:rPr>
              <w:t>Fluxo Alternativo</w:t>
            </w:r>
            <w:r>
              <w:rPr>
                <w:b/>
                <w:lang w:val="pt-BR"/>
              </w:rPr>
              <w:t xml:space="preserve"> – Novo Medição</w:t>
            </w:r>
          </w:p>
        </w:tc>
      </w:tr>
      <w:tr w:rsidR="0007117B" w:rsidRPr="005C6710" w14:paraId="4A602E0D" w14:textId="77777777" w:rsidTr="00317003">
        <w:trPr>
          <w:jc w:val="center"/>
        </w:trPr>
        <w:tc>
          <w:tcPr>
            <w:tcW w:w="4501" w:type="dxa"/>
            <w:shd w:val="clear" w:color="auto" w:fill="auto"/>
          </w:tcPr>
          <w:p w14:paraId="25971E43" w14:textId="5C3A96DF" w:rsidR="0007117B" w:rsidRPr="00C627DA" w:rsidRDefault="0007117B" w:rsidP="00F81BCB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3. Selecionar o botão “Novo” e cadastrar</w:t>
            </w:r>
            <w:r w:rsidR="00B62906">
              <w:rPr>
                <w:lang w:val="pt-BR"/>
              </w:rPr>
              <w:t xml:space="preserve"> a medição</w:t>
            </w:r>
            <w:r>
              <w:rPr>
                <w:lang w:val="pt-BR"/>
              </w:rPr>
              <w:t xml:space="preserve"> e abrir um mo</w:t>
            </w:r>
            <w:r w:rsidR="00B62906">
              <w:rPr>
                <w:lang w:val="pt-BR"/>
              </w:rPr>
              <w:t>dal para cadastrar o nova medição</w:t>
            </w:r>
            <w:r>
              <w:rPr>
                <w:lang w:val="pt-BR"/>
              </w:rPr>
              <w:t>.</w:t>
            </w:r>
          </w:p>
        </w:tc>
        <w:tc>
          <w:tcPr>
            <w:tcW w:w="4792" w:type="dxa"/>
            <w:gridSpan w:val="7"/>
            <w:shd w:val="clear" w:color="auto" w:fill="auto"/>
          </w:tcPr>
          <w:p w14:paraId="3170AB16" w14:textId="34A8CBA6" w:rsidR="0007117B" w:rsidRPr="00C627DA" w:rsidRDefault="0007117B" w:rsidP="00B62906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4. Executar Caso de Uso “Cadastrar </w:t>
            </w:r>
            <w:r w:rsidR="00B62906">
              <w:rPr>
                <w:lang w:val="pt-BR"/>
              </w:rPr>
              <w:t>Medição</w:t>
            </w:r>
            <w:r>
              <w:rPr>
                <w:lang w:val="pt-BR"/>
              </w:rPr>
              <w:t>”</w:t>
            </w:r>
            <w:r w:rsidR="00B62906">
              <w:rPr>
                <w:lang w:val="pt-BR"/>
              </w:rPr>
              <w:t>.</w:t>
            </w:r>
          </w:p>
        </w:tc>
      </w:tr>
      <w:tr w:rsidR="0007117B" w:rsidRPr="005C6710" w14:paraId="4CC4BE1E" w14:textId="77777777" w:rsidTr="00317003">
        <w:trPr>
          <w:jc w:val="center"/>
        </w:trPr>
        <w:tc>
          <w:tcPr>
            <w:tcW w:w="4501" w:type="dxa"/>
            <w:shd w:val="clear" w:color="auto" w:fill="auto"/>
          </w:tcPr>
          <w:p w14:paraId="66D3985D" w14:textId="77777777" w:rsidR="0007117B" w:rsidRPr="00C627DA" w:rsidRDefault="0007117B" w:rsidP="00F81BCB">
            <w:pPr>
              <w:jc w:val="both"/>
              <w:rPr>
                <w:lang w:val="pt-BR"/>
              </w:rPr>
            </w:pPr>
          </w:p>
        </w:tc>
        <w:tc>
          <w:tcPr>
            <w:tcW w:w="4792" w:type="dxa"/>
            <w:gridSpan w:val="7"/>
            <w:shd w:val="clear" w:color="auto" w:fill="auto"/>
          </w:tcPr>
          <w:p w14:paraId="5E891A59" w14:textId="77777777" w:rsidR="0007117B" w:rsidRDefault="0007117B" w:rsidP="00F81BCB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5. Fim de Caso de Uso.</w:t>
            </w:r>
          </w:p>
        </w:tc>
      </w:tr>
      <w:tr w:rsidR="0007117B" w:rsidRPr="00C627DA" w14:paraId="4F5EA6A3" w14:textId="77777777" w:rsidTr="005C6710">
        <w:trPr>
          <w:jc w:val="center"/>
        </w:trPr>
        <w:tc>
          <w:tcPr>
            <w:tcW w:w="9293" w:type="dxa"/>
            <w:gridSpan w:val="8"/>
            <w:shd w:val="clear" w:color="auto" w:fill="A3FFD1"/>
          </w:tcPr>
          <w:p w14:paraId="32BE736B" w14:textId="60D4EC97" w:rsidR="0007117B" w:rsidRPr="003D434D" w:rsidRDefault="0007117B" w:rsidP="0007117B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Fluxo Principal – Cadastrar Medição</w:t>
            </w:r>
          </w:p>
        </w:tc>
      </w:tr>
      <w:tr w:rsidR="0007117B" w:rsidRPr="00C627DA" w14:paraId="53F40355" w14:textId="77777777" w:rsidTr="00317003">
        <w:trPr>
          <w:jc w:val="center"/>
        </w:trPr>
        <w:tc>
          <w:tcPr>
            <w:tcW w:w="4501" w:type="dxa"/>
            <w:shd w:val="clear" w:color="auto" w:fill="auto"/>
          </w:tcPr>
          <w:p w14:paraId="7D2BA217" w14:textId="77777777" w:rsidR="0007117B" w:rsidRPr="00C627DA" w:rsidRDefault="0007117B" w:rsidP="00F81BCB">
            <w:pPr>
              <w:jc w:val="both"/>
              <w:rPr>
                <w:lang w:val="pt-BR"/>
              </w:rPr>
            </w:pPr>
          </w:p>
        </w:tc>
        <w:tc>
          <w:tcPr>
            <w:tcW w:w="4792" w:type="dxa"/>
            <w:gridSpan w:val="7"/>
            <w:shd w:val="clear" w:color="auto" w:fill="auto"/>
          </w:tcPr>
          <w:p w14:paraId="3965E3D8" w14:textId="37C37672" w:rsidR="0007117B" w:rsidRDefault="0007117B" w:rsidP="00F81BCB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3</w:t>
            </w:r>
            <w:r w:rsidRPr="00C627DA">
              <w:rPr>
                <w:lang w:val="pt-BR"/>
              </w:rPr>
              <w:t>. Exibe a tela de Cadastrar</w:t>
            </w:r>
            <w:r>
              <w:rPr>
                <w:lang w:val="pt-BR"/>
              </w:rPr>
              <w:t xml:space="preserve"> Medição</w:t>
            </w:r>
            <w:r w:rsidRPr="00C627DA">
              <w:rPr>
                <w:lang w:val="pt-BR"/>
              </w:rPr>
              <w:t>, com a caixa de combinação:</w:t>
            </w:r>
            <w:r>
              <w:rPr>
                <w:lang w:val="pt-BR"/>
              </w:rPr>
              <w:br/>
              <w:t>-Tipo de Medição;</w:t>
            </w:r>
          </w:p>
          <w:p w14:paraId="14E29828" w14:textId="00102A69" w:rsidR="0007117B" w:rsidRPr="00C627DA" w:rsidRDefault="0007117B" w:rsidP="002307F0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r w:rsidR="002307F0">
              <w:rPr>
                <w:lang w:val="pt-BR"/>
              </w:rPr>
              <w:t>Sensor vinculado</w:t>
            </w:r>
            <w:r>
              <w:rPr>
                <w:lang w:val="pt-BR"/>
              </w:rPr>
              <w:t>.</w:t>
            </w:r>
          </w:p>
        </w:tc>
      </w:tr>
      <w:tr w:rsidR="0007117B" w:rsidRPr="005C6710" w14:paraId="5B2A422C" w14:textId="77777777" w:rsidTr="00317003">
        <w:trPr>
          <w:jc w:val="center"/>
        </w:trPr>
        <w:tc>
          <w:tcPr>
            <w:tcW w:w="4501" w:type="dxa"/>
            <w:shd w:val="clear" w:color="auto" w:fill="auto"/>
          </w:tcPr>
          <w:p w14:paraId="5330B4AF" w14:textId="769CA38B" w:rsidR="0007117B" w:rsidRPr="00C627DA" w:rsidRDefault="0007117B" w:rsidP="002307F0">
            <w:pPr>
              <w:rPr>
                <w:lang w:val="pt-BR"/>
              </w:rPr>
            </w:pPr>
            <w:r>
              <w:rPr>
                <w:lang w:val="pt-BR"/>
              </w:rPr>
              <w:t>4</w:t>
            </w:r>
            <w:r w:rsidRPr="00C627DA">
              <w:rPr>
                <w:lang w:val="pt-BR"/>
              </w:rPr>
              <w:t xml:space="preserve">. Digita no campo desejado </w:t>
            </w:r>
            <w:r w:rsidR="002307F0">
              <w:rPr>
                <w:lang w:val="pt-BR"/>
              </w:rPr>
              <w:t xml:space="preserve">a medição </w:t>
            </w:r>
            <w:r w:rsidRPr="00C627DA">
              <w:rPr>
                <w:lang w:val="pt-BR"/>
              </w:rPr>
              <w:t xml:space="preserve">a ser </w:t>
            </w:r>
            <w:r w:rsidRPr="00C627DA">
              <w:rPr>
                <w:lang w:val="pt-BR"/>
              </w:rPr>
              <w:lastRenderedPageBreak/>
              <w:t>cadastrado.</w:t>
            </w:r>
          </w:p>
        </w:tc>
        <w:tc>
          <w:tcPr>
            <w:tcW w:w="4792" w:type="dxa"/>
            <w:gridSpan w:val="7"/>
            <w:shd w:val="clear" w:color="auto" w:fill="auto"/>
          </w:tcPr>
          <w:p w14:paraId="0E90917E" w14:textId="77777777" w:rsidR="0007117B" w:rsidRPr="00C627DA" w:rsidRDefault="0007117B" w:rsidP="00F81BCB">
            <w:pPr>
              <w:jc w:val="both"/>
              <w:rPr>
                <w:lang w:val="pt-BR"/>
              </w:rPr>
            </w:pPr>
          </w:p>
        </w:tc>
      </w:tr>
      <w:tr w:rsidR="0007117B" w:rsidRPr="005C6710" w14:paraId="393636A6" w14:textId="77777777" w:rsidTr="00317003">
        <w:trPr>
          <w:jc w:val="center"/>
        </w:trPr>
        <w:tc>
          <w:tcPr>
            <w:tcW w:w="4501" w:type="dxa"/>
            <w:shd w:val="clear" w:color="auto" w:fill="auto"/>
          </w:tcPr>
          <w:p w14:paraId="7F39830C" w14:textId="77777777" w:rsidR="0007117B" w:rsidRPr="00C627DA" w:rsidRDefault="0007117B" w:rsidP="00F81BCB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lastRenderedPageBreak/>
              <w:t>5. Clica no botão “Salvar”.</w:t>
            </w:r>
          </w:p>
        </w:tc>
        <w:tc>
          <w:tcPr>
            <w:tcW w:w="4792" w:type="dxa"/>
            <w:gridSpan w:val="7"/>
            <w:shd w:val="clear" w:color="auto" w:fill="auto"/>
          </w:tcPr>
          <w:p w14:paraId="5C65673B" w14:textId="77777777" w:rsidR="0007117B" w:rsidRPr="00C627DA" w:rsidRDefault="0007117B" w:rsidP="00F81BCB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6</w:t>
            </w:r>
            <w:r w:rsidRPr="00C627DA">
              <w:rPr>
                <w:lang w:val="pt-BR"/>
              </w:rPr>
              <w:t>. Retornar ao passo 3 do Fluxo Principal.</w:t>
            </w:r>
          </w:p>
        </w:tc>
      </w:tr>
      <w:tr w:rsidR="0007117B" w:rsidRPr="005C6710" w14:paraId="58F2C06A" w14:textId="77777777" w:rsidTr="00317003">
        <w:trPr>
          <w:jc w:val="center"/>
        </w:trPr>
        <w:tc>
          <w:tcPr>
            <w:tcW w:w="4501" w:type="dxa"/>
            <w:shd w:val="clear" w:color="auto" w:fill="auto"/>
          </w:tcPr>
          <w:p w14:paraId="6FDB4D94" w14:textId="77777777" w:rsidR="0007117B" w:rsidRDefault="0007117B" w:rsidP="00F81BCB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5. Clica no botão “Cancelar”.</w:t>
            </w:r>
          </w:p>
        </w:tc>
        <w:tc>
          <w:tcPr>
            <w:tcW w:w="4792" w:type="dxa"/>
            <w:gridSpan w:val="7"/>
            <w:shd w:val="clear" w:color="auto" w:fill="auto"/>
          </w:tcPr>
          <w:p w14:paraId="4B3C0759" w14:textId="77777777" w:rsidR="0007117B" w:rsidRPr="00C627DA" w:rsidRDefault="0007117B" w:rsidP="00F81BCB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6</w:t>
            </w:r>
            <w:r w:rsidRPr="00C627DA">
              <w:rPr>
                <w:lang w:val="pt-BR"/>
              </w:rPr>
              <w:t>. Retornar ao passo</w:t>
            </w:r>
            <w:r>
              <w:rPr>
                <w:lang w:val="pt-BR"/>
              </w:rPr>
              <w:t xml:space="preserve"> 2</w:t>
            </w:r>
            <w:r w:rsidRPr="00C627DA">
              <w:rPr>
                <w:lang w:val="pt-BR"/>
              </w:rPr>
              <w:t xml:space="preserve"> do Fluxo Principal.</w:t>
            </w:r>
          </w:p>
        </w:tc>
      </w:tr>
      <w:tr w:rsidR="0007117B" w:rsidRPr="005C6710" w14:paraId="69E35D0C" w14:textId="77777777" w:rsidTr="005C6710">
        <w:trPr>
          <w:jc w:val="center"/>
        </w:trPr>
        <w:tc>
          <w:tcPr>
            <w:tcW w:w="9293" w:type="dxa"/>
            <w:gridSpan w:val="8"/>
            <w:shd w:val="clear" w:color="auto" w:fill="A3FFD1"/>
          </w:tcPr>
          <w:p w14:paraId="4A1A3155" w14:textId="2ED78277" w:rsidR="0007117B" w:rsidRPr="009B234E" w:rsidRDefault="002307F0" w:rsidP="00F81BCB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Fluxo Alternativo A</w:t>
            </w:r>
            <w:r w:rsidR="0007117B">
              <w:rPr>
                <w:b/>
                <w:lang w:val="pt-BR"/>
              </w:rPr>
              <w:t xml:space="preserve"> –</w:t>
            </w:r>
            <w:r w:rsidR="0007117B" w:rsidRPr="009B234E">
              <w:rPr>
                <w:b/>
                <w:lang w:val="pt-BR"/>
              </w:rPr>
              <w:t xml:space="preserve"> </w:t>
            </w:r>
            <w:r w:rsidR="0007117B">
              <w:rPr>
                <w:b/>
                <w:lang w:val="pt-BR"/>
              </w:rPr>
              <w:t>Campo em branco.</w:t>
            </w:r>
          </w:p>
        </w:tc>
      </w:tr>
      <w:tr w:rsidR="0007117B" w:rsidRPr="005C6710" w14:paraId="38A60C26" w14:textId="77777777" w:rsidTr="00317003">
        <w:trPr>
          <w:jc w:val="center"/>
        </w:trPr>
        <w:tc>
          <w:tcPr>
            <w:tcW w:w="4501" w:type="dxa"/>
            <w:shd w:val="clear" w:color="auto" w:fill="auto"/>
          </w:tcPr>
          <w:p w14:paraId="52758706" w14:textId="77777777" w:rsidR="0007117B" w:rsidRPr="00C627DA" w:rsidRDefault="0007117B" w:rsidP="00F81BCB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5. Clica no botão “Salvar”</w:t>
            </w:r>
          </w:p>
        </w:tc>
        <w:tc>
          <w:tcPr>
            <w:tcW w:w="4792" w:type="dxa"/>
            <w:gridSpan w:val="7"/>
            <w:shd w:val="clear" w:color="auto" w:fill="auto"/>
          </w:tcPr>
          <w:p w14:paraId="01C9E014" w14:textId="77777777" w:rsidR="0007117B" w:rsidRDefault="0007117B" w:rsidP="00F81BCB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6. Exibe mensagem “Campos em branco, por favor preencher todos os campos.”</w:t>
            </w:r>
          </w:p>
        </w:tc>
      </w:tr>
      <w:tr w:rsidR="002A2BF8" w:rsidRPr="005C6710" w14:paraId="6BE0EFC3" w14:textId="77777777" w:rsidTr="00317003">
        <w:trPr>
          <w:jc w:val="center"/>
        </w:trPr>
        <w:tc>
          <w:tcPr>
            <w:tcW w:w="4501" w:type="dxa"/>
            <w:shd w:val="clear" w:color="auto" w:fill="auto"/>
          </w:tcPr>
          <w:p w14:paraId="29F67A84" w14:textId="77777777" w:rsidR="002A2BF8" w:rsidRDefault="002A2BF8" w:rsidP="00F81BCB">
            <w:pPr>
              <w:jc w:val="both"/>
              <w:rPr>
                <w:lang w:val="pt-BR"/>
              </w:rPr>
            </w:pPr>
          </w:p>
        </w:tc>
        <w:tc>
          <w:tcPr>
            <w:tcW w:w="4792" w:type="dxa"/>
            <w:gridSpan w:val="7"/>
            <w:shd w:val="clear" w:color="auto" w:fill="auto"/>
          </w:tcPr>
          <w:p w14:paraId="359D3AAE" w14:textId="6D7B303D" w:rsidR="002A2BF8" w:rsidRDefault="002A2BF8" w:rsidP="00F81BCB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7. Retorna ao passo 3 do Fluxo Principal – Cadastrar Medição.</w:t>
            </w:r>
          </w:p>
        </w:tc>
      </w:tr>
      <w:tr w:rsidR="00B62906" w:rsidRPr="002A2BF8" w14:paraId="0CAA1AD4" w14:textId="77777777" w:rsidTr="00317003">
        <w:trPr>
          <w:jc w:val="center"/>
        </w:trPr>
        <w:tc>
          <w:tcPr>
            <w:tcW w:w="9293" w:type="dxa"/>
            <w:gridSpan w:val="8"/>
            <w:shd w:val="clear" w:color="auto" w:fill="auto"/>
          </w:tcPr>
          <w:p w14:paraId="011C0B9D" w14:textId="77777777" w:rsidR="00B62906" w:rsidRDefault="00B62906" w:rsidP="00F81BCB">
            <w:pPr>
              <w:jc w:val="both"/>
              <w:rPr>
                <w:b/>
                <w:lang w:val="pt-BR"/>
              </w:rPr>
            </w:pPr>
            <w:r w:rsidRPr="00B62906">
              <w:rPr>
                <w:b/>
                <w:lang w:val="pt-BR"/>
              </w:rPr>
              <w:t>Protótipo de Interface Indra:</w:t>
            </w:r>
          </w:p>
          <w:p w14:paraId="03E92643" w14:textId="5283FA18" w:rsidR="00B0624F" w:rsidRDefault="00B0624F" w:rsidP="00F81BCB">
            <w:pPr>
              <w:jc w:val="both"/>
              <w:rPr>
                <w:b/>
                <w:lang w:val="pt-BR"/>
              </w:rPr>
            </w:pPr>
            <w:r w:rsidRPr="00B0624F">
              <w:rPr>
                <w:b/>
                <w:noProof/>
                <w:lang w:val="pt-BR" w:eastAsia="pt-BR"/>
              </w:rPr>
              <w:drawing>
                <wp:inline distT="0" distB="0" distL="0" distR="0" wp14:anchorId="1FCE8486" wp14:editId="6274EEF5">
                  <wp:extent cx="5616777" cy="2304317"/>
                  <wp:effectExtent l="0" t="0" r="3175" b="1270"/>
                  <wp:docPr id="7" name="Imagem 7" descr="C:\Users\Raquel\Desktop\cadastrarsmedica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Raquel\Desktop\cadastrarsmedica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22741" cy="23067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87D95A" w14:textId="6BB86EB6" w:rsidR="00B62906" w:rsidRPr="00B62906" w:rsidRDefault="00B62906" w:rsidP="00F81BCB">
            <w:pPr>
              <w:jc w:val="both"/>
              <w:rPr>
                <w:b/>
                <w:lang w:val="pt-BR"/>
              </w:rPr>
            </w:pPr>
          </w:p>
        </w:tc>
      </w:tr>
      <w:tr w:rsidR="002A2BF8" w:rsidRPr="002A2BF8" w14:paraId="46421B4C" w14:textId="77777777" w:rsidTr="00317003">
        <w:trPr>
          <w:jc w:val="center"/>
        </w:trPr>
        <w:tc>
          <w:tcPr>
            <w:tcW w:w="9293" w:type="dxa"/>
            <w:gridSpan w:val="8"/>
            <w:tcBorders>
              <w:left w:val="nil"/>
              <w:right w:val="nil"/>
            </w:tcBorders>
            <w:shd w:val="clear" w:color="auto" w:fill="auto"/>
          </w:tcPr>
          <w:p w14:paraId="748886DD" w14:textId="77777777" w:rsidR="002A2BF8" w:rsidRDefault="002A2BF8" w:rsidP="00F81BCB">
            <w:pPr>
              <w:jc w:val="both"/>
              <w:rPr>
                <w:lang w:val="pt-BR"/>
              </w:rPr>
            </w:pPr>
          </w:p>
          <w:p w14:paraId="146E6BE0" w14:textId="77777777" w:rsidR="002A2BF8" w:rsidRDefault="002A2BF8" w:rsidP="00F81BCB">
            <w:pPr>
              <w:jc w:val="both"/>
              <w:rPr>
                <w:lang w:val="pt-BR"/>
              </w:rPr>
            </w:pPr>
          </w:p>
          <w:p w14:paraId="6B2D1F6D" w14:textId="77777777" w:rsidR="002A2BF8" w:rsidRDefault="002A2BF8" w:rsidP="00F81BCB">
            <w:pPr>
              <w:jc w:val="both"/>
              <w:rPr>
                <w:lang w:val="pt-BR"/>
              </w:rPr>
            </w:pPr>
          </w:p>
          <w:p w14:paraId="36C8B93A" w14:textId="77777777" w:rsidR="002A2BF8" w:rsidRPr="003E478A" w:rsidRDefault="003E478A" w:rsidP="00F81BCB">
            <w:pPr>
              <w:jc w:val="both"/>
              <w:rPr>
                <w:b/>
                <w:lang w:val="pt-BR"/>
              </w:rPr>
            </w:pPr>
            <w:r w:rsidRPr="003E478A">
              <w:rPr>
                <w:b/>
                <w:lang w:val="pt-BR"/>
              </w:rPr>
              <w:t>4.5.2 Pesquisar Medição.</w:t>
            </w:r>
          </w:p>
          <w:p w14:paraId="07DD0CD6" w14:textId="308699D8" w:rsidR="003E478A" w:rsidRDefault="003E478A" w:rsidP="00F81BCB">
            <w:pPr>
              <w:jc w:val="both"/>
              <w:rPr>
                <w:lang w:val="pt-BR"/>
              </w:rPr>
            </w:pPr>
          </w:p>
        </w:tc>
      </w:tr>
      <w:tr w:rsidR="002A2BF8" w:rsidRPr="005C6710" w14:paraId="05F2CE92" w14:textId="77777777" w:rsidTr="005C6710">
        <w:trPr>
          <w:jc w:val="center"/>
        </w:trPr>
        <w:tc>
          <w:tcPr>
            <w:tcW w:w="9293" w:type="dxa"/>
            <w:gridSpan w:val="8"/>
            <w:tcBorders>
              <w:top w:val="single" w:sz="4" w:space="0" w:color="auto"/>
            </w:tcBorders>
            <w:shd w:val="clear" w:color="auto" w:fill="A3FFD1"/>
          </w:tcPr>
          <w:p w14:paraId="10396C0C" w14:textId="41051A9C" w:rsidR="002A2BF8" w:rsidRPr="00C627DA" w:rsidRDefault="002A2BF8" w:rsidP="002307F0">
            <w:pPr>
              <w:tabs>
                <w:tab w:val="center" w:pos="4153"/>
                <w:tab w:val="left" w:pos="6670"/>
              </w:tabs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Nome do Caso de Uso: Gerenciamento de </w:t>
            </w:r>
            <w:r w:rsidR="00B62906">
              <w:rPr>
                <w:b/>
                <w:lang w:val="pt-BR"/>
              </w:rPr>
              <w:t>Medições</w:t>
            </w:r>
          </w:p>
        </w:tc>
      </w:tr>
      <w:tr w:rsidR="002A2BF8" w:rsidRPr="005C6710" w14:paraId="4445EB61" w14:textId="499753D1" w:rsidTr="00317003">
        <w:trPr>
          <w:jc w:val="center"/>
        </w:trPr>
        <w:tc>
          <w:tcPr>
            <w:tcW w:w="4515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EF691D9" w14:textId="13E514A9" w:rsidR="002A2BF8" w:rsidRPr="00C627DA" w:rsidRDefault="002A2BF8" w:rsidP="002307F0">
            <w:pPr>
              <w:tabs>
                <w:tab w:val="center" w:pos="4153"/>
                <w:tab w:val="left" w:pos="6670"/>
              </w:tabs>
              <w:rPr>
                <w:b/>
                <w:lang w:val="pt-BR"/>
              </w:rPr>
            </w:pPr>
            <w:r>
              <w:rPr>
                <w:b/>
                <w:lang w:val="pt-BR"/>
              </w:rPr>
              <w:t>Breve Descrição:</w:t>
            </w:r>
          </w:p>
        </w:tc>
        <w:tc>
          <w:tcPr>
            <w:tcW w:w="4778" w:type="dxa"/>
            <w:gridSpan w:val="6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1CB6946" w14:textId="77777777" w:rsidR="002A2BF8" w:rsidRPr="00C627DA" w:rsidRDefault="002A2BF8" w:rsidP="002A2BF8">
            <w:pPr>
              <w:jc w:val="both"/>
              <w:rPr>
                <w:lang w:val="pt-BR"/>
              </w:rPr>
            </w:pPr>
            <w:r w:rsidRPr="00C627DA">
              <w:rPr>
                <w:lang w:val="pt-BR"/>
              </w:rPr>
              <w:t>Este Caso de Uso de</w:t>
            </w:r>
            <w:r>
              <w:rPr>
                <w:lang w:val="pt-BR"/>
              </w:rPr>
              <w:t>ve ocorrer sempre que o site for aberto</w:t>
            </w:r>
            <w:r w:rsidRPr="00C627DA">
              <w:rPr>
                <w:lang w:val="pt-BR"/>
              </w:rPr>
              <w:t>.</w:t>
            </w:r>
          </w:p>
          <w:p w14:paraId="4D774A39" w14:textId="639270CE" w:rsidR="002A2BF8" w:rsidRPr="00C627DA" w:rsidRDefault="002A2BF8" w:rsidP="002A2BF8">
            <w:pPr>
              <w:tabs>
                <w:tab w:val="center" w:pos="4153"/>
                <w:tab w:val="left" w:pos="6670"/>
              </w:tabs>
              <w:rPr>
                <w:b/>
                <w:lang w:val="pt-BR"/>
              </w:rPr>
            </w:pPr>
            <w:r w:rsidRPr="00C627DA">
              <w:rPr>
                <w:lang w:val="pt-BR"/>
              </w:rPr>
              <w:t>Ele deve abrir a interface de seleção de opções para abrir os demais casos de uso.</w:t>
            </w:r>
          </w:p>
        </w:tc>
      </w:tr>
      <w:tr w:rsidR="002A2BF8" w:rsidRPr="002A2BF8" w14:paraId="033CBD6E" w14:textId="6B902304" w:rsidTr="00317003">
        <w:trPr>
          <w:jc w:val="center"/>
        </w:trPr>
        <w:tc>
          <w:tcPr>
            <w:tcW w:w="4515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3BA6A60B" w14:textId="565658BB" w:rsidR="002A2BF8" w:rsidRPr="00C627DA" w:rsidRDefault="002A2BF8" w:rsidP="002307F0">
            <w:pPr>
              <w:tabs>
                <w:tab w:val="center" w:pos="4153"/>
                <w:tab w:val="left" w:pos="6670"/>
              </w:tabs>
              <w:rPr>
                <w:b/>
                <w:lang w:val="pt-BR"/>
              </w:rPr>
            </w:pPr>
            <w:r>
              <w:rPr>
                <w:b/>
                <w:lang w:val="pt-BR"/>
              </w:rPr>
              <w:t>Ator Principal:</w:t>
            </w:r>
          </w:p>
        </w:tc>
        <w:tc>
          <w:tcPr>
            <w:tcW w:w="4778" w:type="dxa"/>
            <w:gridSpan w:val="6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39C32FA" w14:textId="03FE6887" w:rsidR="002A2BF8" w:rsidRPr="00C627DA" w:rsidRDefault="002A2BF8" w:rsidP="002A2BF8">
            <w:pPr>
              <w:tabs>
                <w:tab w:val="center" w:pos="4153"/>
                <w:tab w:val="left" w:pos="6670"/>
              </w:tabs>
              <w:rPr>
                <w:b/>
                <w:lang w:val="pt-BR"/>
              </w:rPr>
            </w:pPr>
            <w:r>
              <w:rPr>
                <w:lang w:val="pt-BR"/>
              </w:rPr>
              <w:t>Administrador</w:t>
            </w:r>
            <w:r w:rsidRPr="00C627DA">
              <w:rPr>
                <w:lang w:val="pt-BR"/>
              </w:rPr>
              <w:t>.</w:t>
            </w:r>
          </w:p>
        </w:tc>
      </w:tr>
      <w:tr w:rsidR="002A2BF8" w:rsidRPr="005C6710" w14:paraId="683466E5" w14:textId="07691FB4" w:rsidTr="00317003">
        <w:trPr>
          <w:jc w:val="center"/>
        </w:trPr>
        <w:tc>
          <w:tcPr>
            <w:tcW w:w="4515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3C4CC528" w14:textId="7C4DDF77" w:rsidR="002A2BF8" w:rsidRPr="00C627DA" w:rsidRDefault="002A2BF8" w:rsidP="002307F0">
            <w:pPr>
              <w:tabs>
                <w:tab w:val="center" w:pos="4153"/>
                <w:tab w:val="left" w:pos="6670"/>
              </w:tabs>
              <w:rPr>
                <w:b/>
                <w:lang w:val="pt-BR"/>
              </w:rPr>
            </w:pPr>
            <w:r>
              <w:rPr>
                <w:b/>
                <w:lang w:val="pt-BR"/>
              </w:rPr>
              <w:t>Pré-Condição:</w:t>
            </w:r>
          </w:p>
        </w:tc>
        <w:tc>
          <w:tcPr>
            <w:tcW w:w="4778" w:type="dxa"/>
            <w:gridSpan w:val="6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6F1E72C" w14:textId="286EFED9" w:rsidR="002A2BF8" w:rsidRPr="00C627DA" w:rsidRDefault="002A2BF8" w:rsidP="002A2BF8">
            <w:pPr>
              <w:tabs>
                <w:tab w:val="center" w:pos="4153"/>
                <w:tab w:val="left" w:pos="6670"/>
              </w:tabs>
              <w:rPr>
                <w:b/>
                <w:lang w:val="pt-BR"/>
              </w:rPr>
            </w:pPr>
            <w:r>
              <w:rPr>
                <w:lang w:val="pt-BR"/>
              </w:rPr>
              <w:t>O administrador deve estar logado no site</w:t>
            </w:r>
            <w:r w:rsidR="00317003">
              <w:rPr>
                <w:lang w:val="pt-BR"/>
              </w:rPr>
              <w:t>.</w:t>
            </w:r>
          </w:p>
        </w:tc>
      </w:tr>
      <w:tr w:rsidR="002A2BF8" w:rsidRPr="002A2BF8" w14:paraId="31FC2BC4" w14:textId="77777777" w:rsidTr="005C6710">
        <w:trPr>
          <w:jc w:val="center"/>
        </w:trPr>
        <w:tc>
          <w:tcPr>
            <w:tcW w:w="9293" w:type="dxa"/>
            <w:gridSpan w:val="8"/>
            <w:tcBorders>
              <w:top w:val="single" w:sz="4" w:space="0" w:color="auto"/>
            </w:tcBorders>
            <w:shd w:val="clear" w:color="auto" w:fill="A3FFD1"/>
          </w:tcPr>
          <w:p w14:paraId="1A93C513" w14:textId="5282CB05" w:rsidR="002A2BF8" w:rsidRPr="00C627DA" w:rsidRDefault="002A2BF8" w:rsidP="002A2BF8">
            <w:pPr>
              <w:tabs>
                <w:tab w:val="center" w:pos="4153"/>
                <w:tab w:val="left" w:pos="6670"/>
              </w:tabs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Fluxo Principal</w:t>
            </w:r>
          </w:p>
        </w:tc>
      </w:tr>
      <w:tr w:rsidR="002A2BF8" w:rsidRPr="002A2BF8" w14:paraId="6DF59032" w14:textId="3DABCE9D" w:rsidTr="005C6710">
        <w:trPr>
          <w:jc w:val="center"/>
        </w:trPr>
        <w:tc>
          <w:tcPr>
            <w:tcW w:w="4530" w:type="dxa"/>
            <w:gridSpan w:val="3"/>
            <w:tcBorders>
              <w:top w:val="single" w:sz="4" w:space="0" w:color="auto"/>
              <w:right w:val="single" w:sz="4" w:space="0" w:color="auto"/>
            </w:tcBorders>
            <w:shd w:val="clear" w:color="auto" w:fill="DBFDEB"/>
          </w:tcPr>
          <w:p w14:paraId="3FC7C5A1" w14:textId="6AD3B39E" w:rsidR="002A2BF8" w:rsidRDefault="002A2BF8" w:rsidP="002A2BF8">
            <w:pPr>
              <w:tabs>
                <w:tab w:val="center" w:pos="4153"/>
                <w:tab w:val="left" w:pos="6670"/>
              </w:tabs>
              <w:rPr>
                <w:b/>
                <w:lang w:val="pt-BR"/>
              </w:rPr>
            </w:pPr>
            <w:r>
              <w:rPr>
                <w:b/>
                <w:lang w:val="pt-BR"/>
              </w:rPr>
              <w:t>Ações dos Atores:</w:t>
            </w:r>
          </w:p>
        </w:tc>
        <w:tc>
          <w:tcPr>
            <w:tcW w:w="4763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DBFDEB"/>
          </w:tcPr>
          <w:p w14:paraId="0322250C" w14:textId="4FAAE9AF" w:rsidR="002A2BF8" w:rsidRDefault="002A2BF8" w:rsidP="002A2BF8">
            <w:pPr>
              <w:tabs>
                <w:tab w:val="center" w:pos="4153"/>
                <w:tab w:val="left" w:pos="6670"/>
              </w:tabs>
              <w:rPr>
                <w:b/>
                <w:lang w:val="pt-BR"/>
              </w:rPr>
            </w:pPr>
            <w:r>
              <w:rPr>
                <w:b/>
                <w:lang w:val="pt-BR"/>
              </w:rPr>
              <w:t>Ações do Sistema:</w:t>
            </w:r>
          </w:p>
        </w:tc>
      </w:tr>
      <w:tr w:rsidR="002A2BF8" w:rsidRPr="002A2BF8" w14:paraId="6D71D14A" w14:textId="7FF40B14" w:rsidTr="00317003">
        <w:trPr>
          <w:jc w:val="center"/>
        </w:trPr>
        <w:tc>
          <w:tcPr>
            <w:tcW w:w="4530" w:type="dxa"/>
            <w:gridSpan w:val="3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0B08D8CC" w14:textId="6B657E2F" w:rsidR="002A2BF8" w:rsidRPr="002A2BF8" w:rsidRDefault="002A2BF8" w:rsidP="002A2BF8">
            <w:pPr>
              <w:tabs>
                <w:tab w:val="center" w:pos="4153"/>
                <w:tab w:val="left" w:pos="6670"/>
              </w:tabs>
              <w:rPr>
                <w:lang w:val="pt-BR"/>
              </w:rPr>
            </w:pPr>
            <w:r w:rsidRPr="00C627DA">
              <w:rPr>
                <w:lang w:val="pt-BR"/>
              </w:rPr>
              <w:t>1. Cli</w:t>
            </w:r>
            <w:r>
              <w:rPr>
                <w:lang w:val="pt-BR"/>
              </w:rPr>
              <w:t>c</w:t>
            </w:r>
            <w:r w:rsidR="00396B54">
              <w:rPr>
                <w:lang w:val="pt-BR"/>
              </w:rPr>
              <w:t>ar em “Gerenciamento de Medições</w:t>
            </w:r>
            <w:r w:rsidRPr="00C627DA">
              <w:rPr>
                <w:lang w:val="pt-BR"/>
              </w:rPr>
              <w:t>” no menu de seleção.</w:t>
            </w:r>
          </w:p>
        </w:tc>
        <w:tc>
          <w:tcPr>
            <w:tcW w:w="4763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4C7F4E1" w14:textId="77777777" w:rsidR="002A2BF8" w:rsidRDefault="002A2BF8" w:rsidP="002A2BF8">
            <w:pPr>
              <w:jc w:val="both"/>
              <w:rPr>
                <w:lang w:val="pt-BR"/>
              </w:rPr>
            </w:pPr>
            <w:r w:rsidRPr="00C627DA">
              <w:rPr>
                <w:lang w:val="pt-BR"/>
              </w:rPr>
              <w:t xml:space="preserve">2. Exibir o sub-menu de Gerenciamento de </w:t>
            </w:r>
            <w:r>
              <w:rPr>
                <w:lang w:val="pt-BR"/>
              </w:rPr>
              <w:t>Medições</w:t>
            </w:r>
            <w:r w:rsidRPr="00C627DA">
              <w:rPr>
                <w:lang w:val="pt-BR"/>
              </w:rPr>
              <w:t>, com as informações:</w:t>
            </w:r>
          </w:p>
          <w:p w14:paraId="5059ED9C" w14:textId="49EA652E" w:rsidR="002A2BF8" w:rsidRPr="002A2BF8" w:rsidRDefault="00094866" w:rsidP="002A2BF8">
            <w:pPr>
              <w:tabs>
                <w:tab w:val="center" w:pos="4153"/>
                <w:tab w:val="left" w:pos="6670"/>
              </w:tabs>
              <w:rPr>
                <w:lang w:val="pt-BR"/>
              </w:rPr>
            </w:pPr>
            <w:r>
              <w:rPr>
                <w:lang w:val="pt-BR"/>
              </w:rPr>
              <w:t xml:space="preserve">-Pesquisar </w:t>
            </w:r>
            <w:r w:rsidR="00396B54">
              <w:rPr>
                <w:lang w:val="pt-BR"/>
              </w:rPr>
              <w:t>Medições</w:t>
            </w:r>
            <w:r w:rsidR="002A2BF8">
              <w:rPr>
                <w:lang w:val="pt-BR"/>
              </w:rPr>
              <w:t>.</w:t>
            </w:r>
          </w:p>
        </w:tc>
      </w:tr>
      <w:tr w:rsidR="00094866" w:rsidRPr="005C6710" w14:paraId="56F141A4" w14:textId="77777777" w:rsidTr="00317003">
        <w:trPr>
          <w:jc w:val="center"/>
        </w:trPr>
        <w:tc>
          <w:tcPr>
            <w:tcW w:w="4530" w:type="dxa"/>
            <w:gridSpan w:val="3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0E3AEA8" w14:textId="69712CD2" w:rsidR="00094866" w:rsidRPr="00C627DA" w:rsidRDefault="00094866" w:rsidP="002A2BF8">
            <w:pPr>
              <w:tabs>
                <w:tab w:val="center" w:pos="4153"/>
                <w:tab w:val="left" w:pos="6670"/>
              </w:tabs>
              <w:rPr>
                <w:lang w:val="pt-BR"/>
              </w:rPr>
            </w:pPr>
            <w:r>
              <w:rPr>
                <w:lang w:val="pt-BR"/>
              </w:rPr>
              <w:t>3. Fim do Caso de Uso.</w:t>
            </w:r>
          </w:p>
        </w:tc>
        <w:tc>
          <w:tcPr>
            <w:tcW w:w="4763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9B02E68" w14:textId="77777777" w:rsidR="00094866" w:rsidRPr="00C627DA" w:rsidRDefault="00094866" w:rsidP="002A2BF8">
            <w:pPr>
              <w:jc w:val="both"/>
              <w:rPr>
                <w:lang w:val="pt-BR"/>
              </w:rPr>
            </w:pPr>
          </w:p>
        </w:tc>
      </w:tr>
      <w:tr w:rsidR="002A2BF8" w:rsidRPr="00094866" w14:paraId="51600589" w14:textId="77777777" w:rsidTr="005C6710">
        <w:trPr>
          <w:jc w:val="center"/>
        </w:trPr>
        <w:tc>
          <w:tcPr>
            <w:tcW w:w="9293" w:type="dxa"/>
            <w:gridSpan w:val="8"/>
            <w:tcBorders>
              <w:top w:val="single" w:sz="4" w:space="0" w:color="auto"/>
            </w:tcBorders>
            <w:shd w:val="clear" w:color="auto" w:fill="A3FFD1"/>
          </w:tcPr>
          <w:p w14:paraId="2F5B01C7" w14:textId="07E4DA54" w:rsidR="002A2BF8" w:rsidRPr="00C627DA" w:rsidRDefault="000C37E6" w:rsidP="002307F0">
            <w:pPr>
              <w:tabs>
                <w:tab w:val="center" w:pos="4153"/>
                <w:tab w:val="left" w:pos="6670"/>
              </w:tabs>
              <w:rPr>
                <w:b/>
                <w:lang w:val="pt-BR"/>
              </w:rPr>
            </w:pPr>
            <w:r>
              <w:rPr>
                <w:b/>
                <w:lang w:val="pt-BR"/>
              </w:rPr>
              <w:tab/>
              <w:t>Fluxo Princ</w:t>
            </w:r>
            <w:r w:rsidR="00317003">
              <w:rPr>
                <w:b/>
                <w:lang w:val="pt-BR"/>
              </w:rPr>
              <w:t>i</w:t>
            </w:r>
            <w:r>
              <w:rPr>
                <w:b/>
                <w:lang w:val="pt-BR"/>
              </w:rPr>
              <w:t>pal</w:t>
            </w:r>
            <w:r w:rsidR="002A2BF8">
              <w:rPr>
                <w:b/>
                <w:lang w:val="pt-BR"/>
              </w:rPr>
              <w:t xml:space="preserve"> – Pesquisar Medição</w:t>
            </w:r>
            <w:r w:rsidR="002A2BF8" w:rsidRPr="00C627DA">
              <w:rPr>
                <w:b/>
                <w:lang w:val="pt-BR"/>
              </w:rPr>
              <w:tab/>
              <w:t xml:space="preserve"> </w:t>
            </w:r>
          </w:p>
        </w:tc>
      </w:tr>
      <w:tr w:rsidR="002A2BF8" w:rsidRPr="005C6710" w14:paraId="5A82EFB0" w14:textId="77777777" w:rsidTr="00317003">
        <w:trPr>
          <w:trHeight w:val="202"/>
          <w:jc w:val="center"/>
        </w:trPr>
        <w:tc>
          <w:tcPr>
            <w:tcW w:w="4501" w:type="dxa"/>
            <w:shd w:val="clear" w:color="auto" w:fill="FFFFFF"/>
          </w:tcPr>
          <w:p w14:paraId="6BC1353B" w14:textId="4092048D" w:rsidR="002A2BF8" w:rsidRPr="00C627DA" w:rsidRDefault="002A2BF8" w:rsidP="00F81BCB">
            <w:pPr>
              <w:jc w:val="both"/>
              <w:rPr>
                <w:lang w:val="pt-BR"/>
              </w:rPr>
            </w:pPr>
          </w:p>
        </w:tc>
        <w:tc>
          <w:tcPr>
            <w:tcW w:w="4792" w:type="dxa"/>
            <w:gridSpan w:val="7"/>
            <w:shd w:val="clear" w:color="auto" w:fill="FFFFFF"/>
          </w:tcPr>
          <w:p w14:paraId="6E23F7D1" w14:textId="77777777" w:rsidR="002A2BF8" w:rsidRPr="00C627DA" w:rsidRDefault="002A2BF8" w:rsidP="00F81BCB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3</w:t>
            </w:r>
            <w:r w:rsidRPr="00C627DA">
              <w:rPr>
                <w:lang w:val="pt-BR"/>
              </w:rPr>
              <w:t xml:space="preserve">. </w:t>
            </w:r>
            <w:r>
              <w:rPr>
                <w:lang w:val="pt-BR"/>
              </w:rPr>
              <w:t>Executa Caso de Uso “Pesquisar Sensor”.</w:t>
            </w:r>
          </w:p>
          <w:p w14:paraId="74E6EF9A" w14:textId="77777777" w:rsidR="002A2BF8" w:rsidRPr="00C627DA" w:rsidRDefault="002A2BF8" w:rsidP="00F81BCB">
            <w:pPr>
              <w:jc w:val="both"/>
              <w:rPr>
                <w:lang w:val="pt-BR"/>
              </w:rPr>
            </w:pPr>
          </w:p>
        </w:tc>
      </w:tr>
      <w:tr w:rsidR="002A2BF8" w:rsidRPr="005C6710" w14:paraId="11E5905A" w14:textId="77777777" w:rsidTr="00317003">
        <w:trPr>
          <w:trHeight w:val="330"/>
          <w:jc w:val="center"/>
        </w:trPr>
        <w:tc>
          <w:tcPr>
            <w:tcW w:w="4501" w:type="dxa"/>
            <w:shd w:val="clear" w:color="auto" w:fill="FFFFFF"/>
          </w:tcPr>
          <w:p w14:paraId="6C321FCE" w14:textId="77777777" w:rsidR="002A2BF8" w:rsidRPr="00C627DA" w:rsidRDefault="002A2BF8" w:rsidP="00F81BCB">
            <w:pPr>
              <w:jc w:val="both"/>
              <w:rPr>
                <w:lang w:val="pt-BR"/>
              </w:rPr>
            </w:pPr>
          </w:p>
        </w:tc>
        <w:tc>
          <w:tcPr>
            <w:tcW w:w="4792" w:type="dxa"/>
            <w:gridSpan w:val="7"/>
            <w:shd w:val="clear" w:color="auto" w:fill="FFFFFF"/>
          </w:tcPr>
          <w:p w14:paraId="59FB1F1D" w14:textId="70B0A84D" w:rsidR="002A2BF8" w:rsidRPr="00C627DA" w:rsidRDefault="00317003" w:rsidP="00F81BCB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4. Fim de C</w:t>
            </w:r>
            <w:r w:rsidR="002A2BF8">
              <w:rPr>
                <w:lang w:val="pt-BR"/>
              </w:rPr>
              <w:t>aso de Uso</w:t>
            </w:r>
            <w:r>
              <w:rPr>
                <w:lang w:val="pt-BR"/>
              </w:rPr>
              <w:t>.</w:t>
            </w:r>
          </w:p>
        </w:tc>
      </w:tr>
      <w:tr w:rsidR="002A2BF8" w:rsidRPr="005C6710" w14:paraId="504A7DE3" w14:textId="77777777" w:rsidTr="005C6710">
        <w:trPr>
          <w:jc w:val="center"/>
        </w:trPr>
        <w:tc>
          <w:tcPr>
            <w:tcW w:w="9293" w:type="dxa"/>
            <w:gridSpan w:val="8"/>
            <w:shd w:val="clear" w:color="auto" w:fill="A3FFD1"/>
          </w:tcPr>
          <w:p w14:paraId="2EDF86FE" w14:textId="47C0A79E" w:rsidR="002A2BF8" w:rsidRPr="003D434D" w:rsidRDefault="000C37E6" w:rsidP="002307F0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Fluxo Alternativo A</w:t>
            </w:r>
            <w:r w:rsidR="002A2BF8" w:rsidRPr="003D434D">
              <w:rPr>
                <w:b/>
                <w:lang w:val="pt-BR"/>
              </w:rPr>
              <w:t xml:space="preserve"> – Pesquisar </w:t>
            </w:r>
            <w:r w:rsidR="002A2BF8">
              <w:rPr>
                <w:b/>
                <w:lang w:val="pt-BR"/>
              </w:rPr>
              <w:t>Medição</w:t>
            </w:r>
          </w:p>
        </w:tc>
      </w:tr>
      <w:tr w:rsidR="002A2BF8" w:rsidRPr="005C6710" w14:paraId="680A3532" w14:textId="77777777" w:rsidTr="00317003">
        <w:trPr>
          <w:jc w:val="center"/>
        </w:trPr>
        <w:tc>
          <w:tcPr>
            <w:tcW w:w="4501" w:type="dxa"/>
            <w:shd w:val="clear" w:color="auto" w:fill="FFFFFF"/>
          </w:tcPr>
          <w:p w14:paraId="54CC4F78" w14:textId="77777777" w:rsidR="002A2BF8" w:rsidRDefault="002A2BF8" w:rsidP="00F81BCB">
            <w:pPr>
              <w:jc w:val="both"/>
              <w:rPr>
                <w:lang w:val="pt-BR"/>
              </w:rPr>
            </w:pPr>
          </w:p>
        </w:tc>
        <w:tc>
          <w:tcPr>
            <w:tcW w:w="4792" w:type="dxa"/>
            <w:gridSpan w:val="7"/>
            <w:shd w:val="clear" w:color="auto" w:fill="FFFFFF"/>
          </w:tcPr>
          <w:p w14:paraId="3D119EE9" w14:textId="30411832" w:rsidR="002A2BF8" w:rsidRDefault="002A2BF8" w:rsidP="002307F0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2. Listagem de Medições existentes e barra de pesquisa.</w:t>
            </w:r>
          </w:p>
        </w:tc>
      </w:tr>
      <w:tr w:rsidR="002A2BF8" w:rsidRPr="005C6710" w14:paraId="7B65BD04" w14:textId="77777777" w:rsidTr="00317003">
        <w:trPr>
          <w:jc w:val="center"/>
        </w:trPr>
        <w:tc>
          <w:tcPr>
            <w:tcW w:w="4501" w:type="dxa"/>
            <w:shd w:val="clear" w:color="auto" w:fill="FFFFFF"/>
          </w:tcPr>
          <w:p w14:paraId="6AA7B639" w14:textId="2C7A5925" w:rsidR="002A2BF8" w:rsidRDefault="00B62906" w:rsidP="00F81BCB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3. Seleciona Medição desejada.</w:t>
            </w:r>
          </w:p>
        </w:tc>
        <w:tc>
          <w:tcPr>
            <w:tcW w:w="4792" w:type="dxa"/>
            <w:gridSpan w:val="7"/>
            <w:shd w:val="clear" w:color="auto" w:fill="FFFFFF"/>
          </w:tcPr>
          <w:p w14:paraId="3F069A99" w14:textId="51473C50" w:rsidR="002A2BF8" w:rsidRDefault="00B62906" w:rsidP="00F81BCB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4</w:t>
            </w:r>
            <w:r w:rsidR="002A2BF8">
              <w:rPr>
                <w:lang w:val="pt-BR"/>
              </w:rPr>
              <w:t>. Exibe informações cadastradas no banco e os botões “Editar” ou “Excluir</w:t>
            </w:r>
          </w:p>
        </w:tc>
      </w:tr>
      <w:tr w:rsidR="002A2BF8" w:rsidRPr="005C6710" w14:paraId="3A5F042F" w14:textId="77777777" w:rsidTr="00317003">
        <w:trPr>
          <w:jc w:val="center"/>
        </w:trPr>
        <w:tc>
          <w:tcPr>
            <w:tcW w:w="4501" w:type="dxa"/>
            <w:shd w:val="clear" w:color="auto" w:fill="FFFFFF"/>
          </w:tcPr>
          <w:p w14:paraId="09112FB4" w14:textId="77777777" w:rsidR="002A2BF8" w:rsidRDefault="002A2BF8" w:rsidP="00F81BCB">
            <w:pPr>
              <w:jc w:val="both"/>
              <w:rPr>
                <w:lang w:val="pt-BR"/>
              </w:rPr>
            </w:pPr>
          </w:p>
        </w:tc>
        <w:tc>
          <w:tcPr>
            <w:tcW w:w="4792" w:type="dxa"/>
            <w:gridSpan w:val="7"/>
            <w:shd w:val="clear" w:color="auto" w:fill="FFFFFF"/>
          </w:tcPr>
          <w:p w14:paraId="735FB992" w14:textId="4F50084C" w:rsidR="002A2BF8" w:rsidRDefault="00B62906" w:rsidP="00F81BCB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5</w:t>
            </w:r>
            <w:r w:rsidR="002A2BF8">
              <w:rPr>
                <w:lang w:val="pt-BR"/>
              </w:rPr>
              <w:t>. Fim de Caso de Uso.</w:t>
            </w:r>
          </w:p>
        </w:tc>
      </w:tr>
      <w:tr w:rsidR="00B62906" w:rsidRPr="002A2BF8" w14:paraId="2F5B8507" w14:textId="77777777" w:rsidTr="00317003">
        <w:trPr>
          <w:jc w:val="center"/>
        </w:trPr>
        <w:tc>
          <w:tcPr>
            <w:tcW w:w="9293" w:type="dxa"/>
            <w:gridSpan w:val="8"/>
            <w:shd w:val="clear" w:color="auto" w:fill="FFFFFF"/>
          </w:tcPr>
          <w:p w14:paraId="783AD9C5" w14:textId="77777777" w:rsidR="00B62906" w:rsidRDefault="00B62906" w:rsidP="00F81BCB">
            <w:pPr>
              <w:jc w:val="both"/>
              <w:rPr>
                <w:b/>
                <w:lang w:val="pt-BR"/>
              </w:rPr>
            </w:pPr>
            <w:r w:rsidRPr="00B62906">
              <w:rPr>
                <w:b/>
                <w:lang w:val="pt-BR"/>
              </w:rPr>
              <w:t>Protótipo de Interface Indra:</w:t>
            </w:r>
          </w:p>
          <w:p w14:paraId="2997D392" w14:textId="409C46D4" w:rsidR="00B62906" w:rsidRDefault="00B62906" w:rsidP="00F81BCB">
            <w:pPr>
              <w:jc w:val="both"/>
              <w:rPr>
                <w:b/>
                <w:lang w:val="pt-BR"/>
              </w:rPr>
            </w:pPr>
            <w:r w:rsidRPr="000E71CA">
              <w:rPr>
                <w:b/>
                <w:noProof/>
                <w:lang w:val="pt-BR" w:eastAsia="pt-BR"/>
              </w:rPr>
              <w:lastRenderedPageBreak/>
              <w:drawing>
                <wp:inline distT="0" distB="0" distL="0" distR="0" wp14:anchorId="46561519" wp14:editId="6F743101">
                  <wp:extent cx="4746625" cy="2719070"/>
                  <wp:effectExtent l="0" t="0" r="0" b="0"/>
                  <wp:docPr id="4" name="Imagem 4" descr="J:\IFSP\Teste Bruno\Prints Protótipos\Print prototipo 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J:\IFSP\Teste Bruno\Prints Protótipos\Print prototipo 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6625" cy="2719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7C086A" w14:textId="4E218D69" w:rsidR="00B62906" w:rsidRPr="00B62906" w:rsidRDefault="00B62906" w:rsidP="00F81BCB">
            <w:pPr>
              <w:jc w:val="both"/>
              <w:rPr>
                <w:b/>
                <w:lang w:val="pt-BR"/>
              </w:rPr>
            </w:pPr>
          </w:p>
        </w:tc>
      </w:tr>
      <w:tr w:rsidR="00B62906" w:rsidRPr="002A2BF8" w14:paraId="2F0A225A" w14:textId="77777777" w:rsidTr="00317003">
        <w:trPr>
          <w:jc w:val="center"/>
        </w:trPr>
        <w:tc>
          <w:tcPr>
            <w:tcW w:w="9293" w:type="dxa"/>
            <w:gridSpan w:val="8"/>
            <w:tcBorders>
              <w:left w:val="nil"/>
              <w:right w:val="nil"/>
            </w:tcBorders>
            <w:shd w:val="clear" w:color="auto" w:fill="FFFFFF"/>
          </w:tcPr>
          <w:p w14:paraId="528C7094" w14:textId="77777777" w:rsidR="00B62906" w:rsidRDefault="00B62906" w:rsidP="00F81BCB">
            <w:pPr>
              <w:jc w:val="both"/>
              <w:rPr>
                <w:lang w:val="pt-BR"/>
              </w:rPr>
            </w:pPr>
          </w:p>
          <w:p w14:paraId="604B3834" w14:textId="77777777" w:rsidR="00B62906" w:rsidRPr="003E478A" w:rsidRDefault="003E478A" w:rsidP="00F81BCB">
            <w:pPr>
              <w:jc w:val="both"/>
              <w:rPr>
                <w:b/>
                <w:lang w:val="pt-BR"/>
              </w:rPr>
            </w:pPr>
            <w:r w:rsidRPr="003E478A">
              <w:rPr>
                <w:b/>
                <w:lang w:val="pt-BR"/>
              </w:rPr>
              <w:t>4.5.3 Editar Medição.</w:t>
            </w:r>
          </w:p>
          <w:p w14:paraId="39E205ED" w14:textId="4D76C408" w:rsidR="003E478A" w:rsidRDefault="003E478A" w:rsidP="00F81BCB">
            <w:pPr>
              <w:jc w:val="both"/>
              <w:rPr>
                <w:lang w:val="pt-BR"/>
              </w:rPr>
            </w:pPr>
          </w:p>
        </w:tc>
      </w:tr>
      <w:tr w:rsidR="00B62906" w:rsidRPr="005C6710" w14:paraId="5B09E427" w14:textId="77777777" w:rsidTr="00317003">
        <w:trPr>
          <w:jc w:val="center"/>
        </w:trPr>
        <w:tc>
          <w:tcPr>
            <w:tcW w:w="9293" w:type="dxa"/>
            <w:gridSpan w:val="8"/>
            <w:shd w:val="clear" w:color="auto" w:fill="A3FFD1"/>
          </w:tcPr>
          <w:p w14:paraId="54E47283" w14:textId="7FEB9C0A" w:rsidR="00B62906" w:rsidRDefault="00B62906" w:rsidP="002307F0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Nome do Caso de Uso: Gerenciamento de Medições</w:t>
            </w:r>
          </w:p>
        </w:tc>
      </w:tr>
      <w:tr w:rsidR="000C37E6" w:rsidRPr="005C6710" w14:paraId="1F60DE1A" w14:textId="0BEE9A0D" w:rsidTr="00317003">
        <w:trPr>
          <w:jc w:val="center"/>
        </w:trPr>
        <w:tc>
          <w:tcPr>
            <w:tcW w:w="4605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2582A0D5" w14:textId="0FB42848" w:rsidR="000C37E6" w:rsidRDefault="000C37E6" w:rsidP="00B62906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Breve Descrição:</w:t>
            </w:r>
          </w:p>
        </w:tc>
        <w:tc>
          <w:tcPr>
            <w:tcW w:w="4688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14:paraId="08FDBA6F" w14:textId="77777777" w:rsidR="000C37E6" w:rsidRPr="00C627DA" w:rsidRDefault="000C37E6" w:rsidP="000C37E6">
            <w:pPr>
              <w:jc w:val="both"/>
              <w:rPr>
                <w:lang w:val="pt-BR"/>
              </w:rPr>
            </w:pPr>
            <w:r w:rsidRPr="00C627DA">
              <w:rPr>
                <w:lang w:val="pt-BR"/>
              </w:rPr>
              <w:t>Este Caso de Uso de</w:t>
            </w:r>
            <w:r>
              <w:rPr>
                <w:lang w:val="pt-BR"/>
              </w:rPr>
              <w:t>ve ocorrer sempre que o site for aberto</w:t>
            </w:r>
            <w:r w:rsidRPr="00C627DA">
              <w:rPr>
                <w:lang w:val="pt-BR"/>
              </w:rPr>
              <w:t>.</w:t>
            </w:r>
          </w:p>
          <w:p w14:paraId="5B98A8FB" w14:textId="08E5DFB6" w:rsidR="000C37E6" w:rsidRDefault="000C37E6" w:rsidP="000C37E6">
            <w:pPr>
              <w:rPr>
                <w:b/>
                <w:lang w:val="pt-BR"/>
              </w:rPr>
            </w:pPr>
            <w:r w:rsidRPr="00C627DA">
              <w:rPr>
                <w:lang w:val="pt-BR"/>
              </w:rPr>
              <w:t>Ele deve abrir a interface de seleção de opções para abrir os demais casos de uso.</w:t>
            </w:r>
          </w:p>
        </w:tc>
      </w:tr>
      <w:tr w:rsidR="000C37E6" w:rsidRPr="002A2BF8" w14:paraId="32C9923B" w14:textId="788ADB42" w:rsidTr="00317003">
        <w:trPr>
          <w:jc w:val="center"/>
        </w:trPr>
        <w:tc>
          <w:tcPr>
            <w:tcW w:w="4605" w:type="dxa"/>
            <w:gridSpan w:val="6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6235534D" w14:textId="0D7A0CD4" w:rsidR="000C37E6" w:rsidRDefault="000C37E6" w:rsidP="00B62906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Ator Principal:</w:t>
            </w:r>
          </w:p>
        </w:tc>
        <w:tc>
          <w:tcPr>
            <w:tcW w:w="4688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14:paraId="020A77D5" w14:textId="04A5DEFF" w:rsidR="000C37E6" w:rsidRDefault="000C37E6" w:rsidP="000C37E6">
            <w:pPr>
              <w:rPr>
                <w:b/>
                <w:lang w:val="pt-BR"/>
              </w:rPr>
            </w:pPr>
            <w:r>
              <w:rPr>
                <w:lang w:val="pt-BR"/>
              </w:rPr>
              <w:t>Administrador</w:t>
            </w:r>
            <w:r w:rsidRPr="00C627DA">
              <w:rPr>
                <w:lang w:val="pt-BR"/>
              </w:rPr>
              <w:t>.</w:t>
            </w:r>
          </w:p>
        </w:tc>
      </w:tr>
      <w:tr w:rsidR="000C37E6" w:rsidRPr="005C6710" w14:paraId="47F90D5D" w14:textId="1EF9D582" w:rsidTr="00317003">
        <w:trPr>
          <w:jc w:val="center"/>
        </w:trPr>
        <w:tc>
          <w:tcPr>
            <w:tcW w:w="4605" w:type="dxa"/>
            <w:gridSpan w:val="6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79FBB26E" w14:textId="6719FB3A" w:rsidR="000C37E6" w:rsidRDefault="000C37E6" w:rsidP="00B62906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Pré-Condição:</w:t>
            </w:r>
          </w:p>
        </w:tc>
        <w:tc>
          <w:tcPr>
            <w:tcW w:w="4688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14:paraId="71809BD7" w14:textId="373B79C5" w:rsidR="000C37E6" w:rsidRDefault="000C37E6" w:rsidP="000C37E6">
            <w:pPr>
              <w:rPr>
                <w:b/>
                <w:lang w:val="pt-BR"/>
              </w:rPr>
            </w:pPr>
            <w:r>
              <w:rPr>
                <w:lang w:val="pt-BR"/>
              </w:rPr>
              <w:t>O administrador deve estar logado no site</w:t>
            </w:r>
            <w:r w:rsidR="00317003">
              <w:rPr>
                <w:lang w:val="pt-BR"/>
              </w:rPr>
              <w:t>.</w:t>
            </w:r>
          </w:p>
        </w:tc>
      </w:tr>
      <w:tr w:rsidR="000C37E6" w:rsidRPr="002A2BF8" w14:paraId="636E0FC7" w14:textId="77777777" w:rsidTr="00317003">
        <w:trPr>
          <w:jc w:val="center"/>
        </w:trPr>
        <w:tc>
          <w:tcPr>
            <w:tcW w:w="9293" w:type="dxa"/>
            <w:gridSpan w:val="8"/>
            <w:shd w:val="clear" w:color="auto" w:fill="A3FFD1"/>
          </w:tcPr>
          <w:p w14:paraId="09FA53D0" w14:textId="6AC7D960" w:rsidR="000C37E6" w:rsidRDefault="000C37E6" w:rsidP="002307F0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Fluxo Principal</w:t>
            </w:r>
          </w:p>
        </w:tc>
      </w:tr>
      <w:tr w:rsidR="000C37E6" w:rsidRPr="002A2BF8" w14:paraId="1D59D799" w14:textId="6BC6968D" w:rsidTr="005C6710">
        <w:trPr>
          <w:jc w:val="center"/>
        </w:trPr>
        <w:tc>
          <w:tcPr>
            <w:tcW w:w="4560" w:type="dxa"/>
            <w:gridSpan w:val="4"/>
            <w:tcBorders>
              <w:right w:val="single" w:sz="4" w:space="0" w:color="auto"/>
            </w:tcBorders>
            <w:shd w:val="clear" w:color="auto" w:fill="DBFDEB"/>
          </w:tcPr>
          <w:p w14:paraId="2106CFAD" w14:textId="30122812" w:rsidR="000C37E6" w:rsidRDefault="000C37E6" w:rsidP="00B62906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Ações dos Atores:</w:t>
            </w:r>
          </w:p>
        </w:tc>
        <w:tc>
          <w:tcPr>
            <w:tcW w:w="4733" w:type="dxa"/>
            <w:gridSpan w:val="4"/>
            <w:tcBorders>
              <w:left w:val="single" w:sz="4" w:space="0" w:color="auto"/>
            </w:tcBorders>
            <w:shd w:val="clear" w:color="auto" w:fill="DBFDEB"/>
          </w:tcPr>
          <w:p w14:paraId="3C8A8C9E" w14:textId="1873DDD6" w:rsidR="000C37E6" w:rsidRDefault="000C37E6" w:rsidP="00396B54">
            <w:pPr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Ações do Sistema:</w:t>
            </w:r>
          </w:p>
        </w:tc>
      </w:tr>
      <w:tr w:rsidR="000C37E6" w:rsidRPr="002A2BF8" w14:paraId="265F6127" w14:textId="6B32E100" w:rsidTr="00317003">
        <w:trPr>
          <w:jc w:val="center"/>
        </w:trPr>
        <w:tc>
          <w:tcPr>
            <w:tcW w:w="4560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CFD65D" w14:textId="3A969861" w:rsidR="000C37E6" w:rsidRDefault="000C37E6" w:rsidP="00396B54">
            <w:pPr>
              <w:rPr>
                <w:b/>
                <w:lang w:val="pt-BR"/>
              </w:rPr>
            </w:pPr>
            <w:r w:rsidRPr="00C627DA">
              <w:rPr>
                <w:lang w:val="pt-BR"/>
              </w:rPr>
              <w:t>1. Cli</w:t>
            </w:r>
            <w:r>
              <w:rPr>
                <w:lang w:val="pt-BR"/>
              </w:rPr>
              <w:t>car em “Gerenciamento de Medições</w:t>
            </w:r>
            <w:r w:rsidRPr="00C627DA">
              <w:rPr>
                <w:lang w:val="pt-BR"/>
              </w:rPr>
              <w:t>” no menu de seleção.</w:t>
            </w:r>
          </w:p>
        </w:tc>
        <w:tc>
          <w:tcPr>
            <w:tcW w:w="4733" w:type="dxa"/>
            <w:gridSpan w:val="4"/>
            <w:tcBorders>
              <w:left w:val="single" w:sz="4" w:space="0" w:color="auto"/>
            </w:tcBorders>
            <w:shd w:val="clear" w:color="auto" w:fill="auto"/>
          </w:tcPr>
          <w:p w14:paraId="3E60A232" w14:textId="77777777" w:rsidR="000C37E6" w:rsidRDefault="000C37E6" w:rsidP="00396B54">
            <w:pPr>
              <w:rPr>
                <w:lang w:val="pt-BR"/>
              </w:rPr>
            </w:pPr>
            <w:r w:rsidRPr="00C627DA">
              <w:rPr>
                <w:lang w:val="pt-BR"/>
              </w:rPr>
              <w:t xml:space="preserve">2. Exibir o sub-menu de Gerenciamento de </w:t>
            </w:r>
            <w:r>
              <w:rPr>
                <w:lang w:val="pt-BR"/>
              </w:rPr>
              <w:t>Medições</w:t>
            </w:r>
            <w:r w:rsidRPr="00C627DA">
              <w:rPr>
                <w:lang w:val="pt-BR"/>
              </w:rPr>
              <w:t>, com as informações:</w:t>
            </w:r>
          </w:p>
          <w:p w14:paraId="19EEAA79" w14:textId="1C3B33A7" w:rsidR="000C37E6" w:rsidRDefault="000C37E6" w:rsidP="00396B54">
            <w:pPr>
              <w:rPr>
                <w:b/>
                <w:lang w:val="pt-BR"/>
              </w:rPr>
            </w:pPr>
            <w:r>
              <w:rPr>
                <w:lang w:val="pt-BR"/>
              </w:rPr>
              <w:t>-Pesquisar Medições.</w:t>
            </w:r>
          </w:p>
        </w:tc>
      </w:tr>
      <w:tr w:rsidR="000C37E6" w:rsidRPr="005C6710" w14:paraId="234D019B" w14:textId="5271AED9" w:rsidTr="00317003">
        <w:trPr>
          <w:jc w:val="center"/>
        </w:trPr>
        <w:tc>
          <w:tcPr>
            <w:tcW w:w="4560" w:type="dxa"/>
            <w:gridSpan w:val="4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C19C2A5" w14:textId="26395F31" w:rsidR="000C37E6" w:rsidRDefault="000C37E6" w:rsidP="00396B54">
            <w:pPr>
              <w:rPr>
                <w:b/>
                <w:lang w:val="pt-BR"/>
              </w:rPr>
            </w:pPr>
            <w:r>
              <w:rPr>
                <w:lang w:val="pt-BR"/>
              </w:rPr>
              <w:t>3. Fim do Caso de Uso.</w:t>
            </w:r>
          </w:p>
        </w:tc>
        <w:tc>
          <w:tcPr>
            <w:tcW w:w="4733" w:type="dxa"/>
            <w:gridSpan w:val="4"/>
            <w:tcBorders>
              <w:left w:val="single" w:sz="4" w:space="0" w:color="auto"/>
            </w:tcBorders>
            <w:shd w:val="clear" w:color="auto" w:fill="auto"/>
          </w:tcPr>
          <w:p w14:paraId="6E4DA860" w14:textId="77777777" w:rsidR="000C37E6" w:rsidRDefault="000C37E6" w:rsidP="002307F0">
            <w:pPr>
              <w:jc w:val="center"/>
              <w:rPr>
                <w:b/>
                <w:lang w:val="pt-BR"/>
              </w:rPr>
            </w:pPr>
          </w:p>
        </w:tc>
      </w:tr>
      <w:tr w:rsidR="000C37E6" w:rsidRPr="002A2BF8" w14:paraId="5BE6D9A5" w14:textId="77777777" w:rsidTr="00317003">
        <w:trPr>
          <w:jc w:val="center"/>
        </w:trPr>
        <w:tc>
          <w:tcPr>
            <w:tcW w:w="9293" w:type="dxa"/>
            <w:gridSpan w:val="8"/>
            <w:shd w:val="clear" w:color="auto" w:fill="A3FFD1"/>
          </w:tcPr>
          <w:p w14:paraId="6A305983" w14:textId="5CFF6FAA" w:rsidR="000C37E6" w:rsidRPr="00C627DA" w:rsidRDefault="000C37E6" w:rsidP="002307F0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Fluxo Principal</w:t>
            </w:r>
            <w:r w:rsidRPr="00C627DA">
              <w:rPr>
                <w:b/>
                <w:lang w:val="pt-BR"/>
              </w:rPr>
              <w:t xml:space="preserve"> – </w:t>
            </w:r>
            <w:r>
              <w:rPr>
                <w:b/>
                <w:lang w:val="pt-BR"/>
              </w:rPr>
              <w:t>Editar</w:t>
            </w:r>
            <w:r w:rsidRPr="00C627DA">
              <w:rPr>
                <w:b/>
                <w:lang w:val="pt-BR"/>
              </w:rPr>
              <w:t xml:space="preserve"> </w:t>
            </w:r>
            <w:r>
              <w:rPr>
                <w:b/>
                <w:lang w:val="pt-BR"/>
              </w:rPr>
              <w:t>Medição</w:t>
            </w:r>
          </w:p>
        </w:tc>
      </w:tr>
      <w:tr w:rsidR="000C37E6" w:rsidRPr="005C6710" w14:paraId="5501D87B" w14:textId="77777777" w:rsidTr="00317003">
        <w:trPr>
          <w:trHeight w:val="262"/>
          <w:jc w:val="center"/>
        </w:trPr>
        <w:tc>
          <w:tcPr>
            <w:tcW w:w="4501" w:type="dxa"/>
            <w:shd w:val="clear" w:color="auto" w:fill="FFFFFF"/>
          </w:tcPr>
          <w:p w14:paraId="42386DBA" w14:textId="71987625" w:rsidR="000C37E6" w:rsidRPr="00C627DA" w:rsidRDefault="000C37E6" w:rsidP="00F81BCB">
            <w:pPr>
              <w:tabs>
                <w:tab w:val="center" w:pos="2022"/>
              </w:tabs>
              <w:rPr>
                <w:lang w:val="pt-BR"/>
              </w:rPr>
            </w:pPr>
          </w:p>
        </w:tc>
        <w:tc>
          <w:tcPr>
            <w:tcW w:w="4792" w:type="dxa"/>
            <w:gridSpan w:val="7"/>
            <w:shd w:val="clear" w:color="auto" w:fill="FFFFFF"/>
          </w:tcPr>
          <w:p w14:paraId="49A834E4" w14:textId="71447F25" w:rsidR="000C37E6" w:rsidRPr="00C627DA" w:rsidRDefault="00317003" w:rsidP="00317003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3</w:t>
            </w:r>
            <w:r w:rsidRPr="00C627DA">
              <w:rPr>
                <w:lang w:val="pt-BR"/>
              </w:rPr>
              <w:t xml:space="preserve">. </w:t>
            </w:r>
            <w:r>
              <w:rPr>
                <w:lang w:val="pt-BR"/>
              </w:rPr>
              <w:t>Executa Caso de Uso “Editar Medição”.</w:t>
            </w:r>
          </w:p>
        </w:tc>
      </w:tr>
      <w:tr w:rsidR="000C37E6" w:rsidRPr="005C6710" w14:paraId="51656F74" w14:textId="77777777" w:rsidTr="00317003">
        <w:trPr>
          <w:trHeight w:val="136"/>
          <w:jc w:val="center"/>
        </w:trPr>
        <w:tc>
          <w:tcPr>
            <w:tcW w:w="4501" w:type="dxa"/>
            <w:shd w:val="clear" w:color="auto" w:fill="FFFFFF"/>
          </w:tcPr>
          <w:p w14:paraId="26AA579A" w14:textId="77777777" w:rsidR="000C37E6" w:rsidRPr="00C627DA" w:rsidRDefault="000C37E6" w:rsidP="00F81BCB">
            <w:pPr>
              <w:jc w:val="both"/>
              <w:rPr>
                <w:lang w:val="pt-BR"/>
              </w:rPr>
            </w:pPr>
          </w:p>
        </w:tc>
        <w:tc>
          <w:tcPr>
            <w:tcW w:w="4792" w:type="dxa"/>
            <w:gridSpan w:val="7"/>
            <w:shd w:val="clear" w:color="auto" w:fill="FFFFFF"/>
          </w:tcPr>
          <w:p w14:paraId="6FEF7B98" w14:textId="58811A09" w:rsidR="000C37E6" w:rsidRPr="00C627DA" w:rsidRDefault="00317003" w:rsidP="00F81BCB">
            <w:pPr>
              <w:rPr>
                <w:lang w:val="pt-BR"/>
              </w:rPr>
            </w:pPr>
            <w:r>
              <w:rPr>
                <w:lang w:val="pt-BR"/>
              </w:rPr>
              <w:t>4. Fim de Caso de Uso.</w:t>
            </w:r>
          </w:p>
        </w:tc>
      </w:tr>
      <w:tr w:rsidR="002F0DBE" w:rsidRPr="005C6710" w14:paraId="5009751F" w14:textId="77777777" w:rsidTr="005C6710">
        <w:trPr>
          <w:trHeight w:val="136"/>
          <w:jc w:val="center"/>
        </w:trPr>
        <w:tc>
          <w:tcPr>
            <w:tcW w:w="9293" w:type="dxa"/>
            <w:gridSpan w:val="8"/>
            <w:shd w:val="clear" w:color="auto" w:fill="A3FFD1"/>
          </w:tcPr>
          <w:p w14:paraId="1874B326" w14:textId="7FBB55D3" w:rsidR="002F0DBE" w:rsidRPr="00317003" w:rsidRDefault="00317003" w:rsidP="00F81BCB">
            <w:pPr>
              <w:rPr>
                <w:b/>
                <w:lang w:val="pt-BR"/>
              </w:rPr>
            </w:pPr>
            <w:r w:rsidRPr="00317003">
              <w:rPr>
                <w:b/>
                <w:lang w:val="pt-BR"/>
              </w:rPr>
              <w:t xml:space="preserve">                                                           </w:t>
            </w:r>
            <w:r w:rsidR="002F0DBE" w:rsidRPr="00317003">
              <w:rPr>
                <w:b/>
                <w:lang w:val="pt-BR"/>
              </w:rPr>
              <w:t>Fluxo Alternativo A – Editar Medição</w:t>
            </w:r>
          </w:p>
        </w:tc>
      </w:tr>
      <w:tr w:rsidR="002F0DBE" w:rsidRPr="005C6710" w14:paraId="677990EE" w14:textId="77777777" w:rsidTr="00317003">
        <w:trPr>
          <w:trHeight w:val="136"/>
          <w:jc w:val="center"/>
        </w:trPr>
        <w:tc>
          <w:tcPr>
            <w:tcW w:w="4501" w:type="dxa"/>
            <w:shd w:val="clear" w:color="auto" w:fill="FFFFFF"/>
          </w:tcPr>
          <w:p w14:paraId="15DF0892" w14:textId="77777777" w:rsidR="002F0DBE" w:rsidRPr="00C627DA" w:rsidRDefault="002F0DBE" w:rsidP="00F81BCB">
            <w:pPr>
              <w:jc w:val="both"/>
              <w:rPr>
                <w:lang w:val="pt-BR"/>
              </w:rPr>
            </w:pPr>
          </w:p>
        </w:tc>
        <w:tc>
          <w:tcPr>
            <w:tcW w:w="4792" w:type="dxa"/>
            <w:gridSpan w:val="7"/>
            <w:shd w:val="clear" w:color="auto" w:fill="FFFFFF"/>
          </w:tcPr>
          <w:p w14:paraId="4D550C3A" w14:textId="741CF587" w:rsidR="002F0DBE" w:rsidRDefault="002F0DBE" w:rsidP="00F81BCB">
            <w:pPr>
              <w:rPr>
                <w:lang w:val="pt-BR"/>
              </w:rPr>
            </w:pPr>
            <w:r>
              <w:rPr>
                <w:lang w:val="pt-BR"/>
              </w:rPr>
              <w:t>3. Exibe a tela de Editar</w:t>
            </w:r>
            <w:r w:rsidR="00317003">
              <w:rPr>
                <w:lang w:val="pt-BR"/>
              </w:rPr>
              <w:t xml:space="preserve"> </w:t>
            </w:r>
            <w:r>
              <w:rPr>
                <w:lang w:val="pt-BR"/>
              </w:rPr>
              <w:t>Medição, com a caixa de combinação:</w:t>
            </w:r>
          </w:p>
          <w:p w14:paraId="31CB356F" w14:textId="77777777" w:rsidR="002F0DBE" w:rsidRDefault="002F0DBE" w:rsidP="00F81BCB">
            <w:pPr>
              <w:rPr>
                <w:lang w:val="pt-BR"/>
              </w:rPr>
            </w:pPr>
            <w:r>
              <w:rPr>
                <w:lang w:val="pt-BR"/>
              </w:rPr>
              <w:t>- Tipo de Medição;</w:t>
            </w:r>
          </w:p>
          <w:p w14:paraId="28588881" w14:textId="7BA00B4D" w:rsidR="002F0DBE" w:rsidRDefault="002F0DBE" w:rsidP="00F81BCB">
            <w:pPr>
              <w:rPr>
                <w:lang w:val="pt-BR"/>
              </w:rPr>
            </w:pPr>
            <w:r>
              <w:rPr>
                <w:lang w:val="pt-BR"/>
              </w:rPr>
              <w:t>- Sensor Vinculado.</w:t>
            </w:r>
          </w:p>
        </w:tc>
      </w:tr>
      <w:tr w:rsidR="002F0DBE" w:rsidRPr="005C6710" w14:paraId="01B1AD82" w14:textId="77777777" w:rsidTr="00317003">
        <w:trPr>
          <w:trHeight w:val="136"/>
          <w:jc w:val="center"/>
        </w:trPr>
        <w:tc>
          <w:tcPr>
            <w:tcW w:w="4501" w:type="dxa"/>
            <w:shd w:val="clear" w:color="auto" w:fill="FFFFFF"/>
          </w:tcPr>
          <w:p w14:paraId="3DB9F305" w14:textId="59D774F5" w:rsidR="002F0DBE" w:rsidRPr="00C627DA" w:rsidRDefault="002F0DBE" w:rsidP="00F81BCB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4. Clica no botão “Salvar”.</w:t>
            </w:r>
          </w:p>
        </w:tc>
        <w:tc>
          <w:tcPr>
            <w:tcW w:w="4792" w:type="dxa"/>
            <w:gridSpan w:val="7"/>
            <w:shd w:val="clear" w:color="auto" w:fill="FFFFFF"/>
          </w:tcPr>
          <w:p w14:paraId="21ACEAA0" w14:textId="0963ACC6" w:rsidR="002F0DBE" w:rsidRDefault="002F0DBE" w:rsidP="00F81BCB">
            <w:pPr>
              <w:rPr>
                <w:lang w:val="pt-BR"/>
              </w:rPr>
            </w:pPr>
            <w:r>
              <w:rPr>
                <w:lang w:val="pt-BR"/>
              </w:rPr>
              <w:t>5. Edita as informações da Medição selecionada no Banco de Dados.</w:t>
            </w:r>
          </w:p>
        </w:tc>
      </w:tr>
      <w:tr w:rsidR="002F0DBE" w:rsidRPr="005C6710" w14:paraId="476B4AEF" w14:textId="77777777" w:rsidTr="00317003">
        <w:trPr>
          <w:trHeight w:val="136"/>
          <w:jc w:val="center"/>
        </w:trPr>
        <w:tc>
          <w:tcPr>
            <w:tcW w:w="4501" w:type="dxa"/>
            <w:shd w:val="clear" w:color="auto" w:fill="FFFFFF"/>
          </w:tcPr>
          <w:p w14:paraId="13EE6079" w14:textId="77777777" w:rsidR="002F0DBE" w:rsidRPr="00C627DA" w:rsidRDefault="002F0DBE" w:rsidP="00F81BCB">
            <w:pPr>
              <w:jc w:val="both"/>
              <w:rPr>
                <w:lang w:val="pt-BR"/>
              </w:rPr>
            </w:pPr>
          </w:p>
        </w:tc>
        <w:tc>
          <w:tcPr>
            <w:tcW w:w="4792" w:type="dxa"/>
            <w:gridSpan w:val="7"/>
            <w:shd w:val="clear" w:color="auto" w:fill="FFFFFF"/>
          </w:tcPr>
          <w:p w14:paraId="4F2E89DA" w14:textId="57A5EFD3" w:rsidR="002F0DBE" w:rsidRDefault="002F0DBE" w:rsidP="00F81BCB">
            <w:pPr>
              <w:rPr>
                <w:lang w:val="pt-BR"/>
              </w:rPr>
            </w:pPr>
            <w:r>
              <w:rPr>
                <w:lang w:val="pt-BR"/>
              </w:rPr>
              <w:t>6. Retornar ao passo 3 do Fluxo Principal..</w:t>
            </w:r>
          </w:p>
        </w:tc>
      </w:tr>
      <w:tr w:rsidR="000C37E6" w:rsidRPr="005C6710" w14:paraId="0B200E68" w14:textId="77777777" w:rsidTr="00317003">
        <w:trPr>
          <w:jc w:val="center"/>
        </w:trPr>
        <w:tc>
          <w:tcPr>
            <w:tcW w:w="9293" w:type="dxa"/>
            <w:gridSpan w:val="8"/>
            <w:shd w:val="clear" w:color="auto" w:fill="A3FFD1"/>
          </w:tcPr>
          <w:p w14:paraId="4880AAAA" w14:textId="7344F3DD" w:rsidR="000C37E6" w:rsidRPr="00C627DA" w:rsidRDefault="000C37E6" w:rsidP="00F81BCB">
            <w:pPr>
              <w:tabs>
                <w:tab w:val="left" w:pos="3210"/>
                <w:tab w:val="center" w:pos="4153"/>
              </w:tabs>
              <w:jc w:val="center"/>
              <w:rPr>
                <w:color w:val="FFFFFF"/>
                <w:lang w:val="pt-BR"/>
              </w:rPr>
            </w:pPr>
            <w:r>
              <w:rPr>
                <w:b/>
                <w:lang w:val="pt-BR"/>
              </w:rPr>
              <w:t>Fluxo Alternativo B</w:t>
            </w:r>
            <w:r w:rsidRPr="00C627DA">
              <w:rPr>
                <w:b/>
                <w:lang w:val="pt-BR"/>
              </w:rPr>
              <w:t xml:space="preserve"> – Campos em branco</w:t>
            </w:r>
          </w:p>
        </w:tc>
      </w:tr>
      <w:tr w:rsidR="000C37E6" w:rsidRPr="005C6710" w14:paraId="5B2A1C1F" w14:textId="77777777" w:rsidTr="00317003">
        <w:trPr>
          <w:jc w:val="center"/>
        </w:trPr>
        <w:tc>
          <w:tcPr>
            <w:tcW w:w="4501" w:type="dxa"/>
            <w:shd w:val="clear" w:color="auto" w:fill="auto"/>
          </w:tcPr>
          <w:p w14:paraId="67D56CAB" w14:textId="77777777" w:rsidR="000C37E6" w:rsidRPr="007D6B3C" w:rsidRDefault="000C37E6" w:rsidP="00F81BCB">
            <w:pPr>
              <w:jc w:val="both"/>
              <w:rPr>
                <w:lang w:val="pt-BR"/>
              </w:rPr>
            </w:pPr>
            <w:r w:rsidRPr="007D6B3C">
              <w:rPr>
                <w:lang w:val="pt-BR"/>
              </w:rPr>
              <w:t>4. Clicar no botão “Salvar”.</w:t>
            </w:r>
          </w:p>
        </w:tc>
        <w:tc>
          <w:tcPr>
            <w:tcW w:w="4792" w:type="dxa"/>
            <w:gridSpan w:val="7"/>
            <w:shd w:val="clear" w:color="auto" w:fill="auto"/>
          </w:tcPr>
          <w:p w14:paraId="01B6C181" w14:textId="77777777" w:rsidR="000C37E6" w:rsidRPr="00C627DA" w:rsidRDefault="000C37E6" w:rsidP="00F81BCB">
            <w:pPr>
              <w:tabs>
                <w:tab w:val="left" w:pos="1245"/>
              </w:tabs>
              <w:jc w:val="both"/>
              <w:rPr>
                <w:lang w:val="pt-BR"/>
              </w:rPr>
            </w:pPr>
            <w:r w:rsidRPr="00C627DA">
              <w:rPr>
                <w:lang w:val="pt-BR"/>
              </w:rPr>
              <w:t>3. Exibe a mensagem “Campo</w:t>
            </w:r>
            <w:r>
              <w:rPr>
                <w:lang w:val="pt-BR"/>
              </w:rPr>
              <w:t>s</w:t>
            </w:r>
            <w:r w:rsidRPr="00C627DA">
              <w:rPr>
                <w:lang w:val="pt-BR"/>
              </w:rPr>
              <w:t xml:space="preserve"> em branco</w:t>
            </w:r>
            <w:r>
              <w:rPr>
                <w:lang w:val="pt-BR"/>
              </w:rPr>
              <w:t>, por favor preencher todos os campos.</w:t>
            </w:r>
            <w:r w:rsidRPr="00C627DA">
              <w:rPr>
                <w:lang w:val="pt-BR"/>
              </w:rPr>
              <w:t>”.</w:t>
            </w:r>
          </w:p>
        </w:tc>
      </w:tr>
      <w:tr w:rsidR="00B0624F" w:rsidRPr="005C6710" w14:paraId="53A8DDBB" w14:textId="77777777" w:rsidTr="00281F54">
        <w:trPr>
          <w:jc w:val="center"/>
        </w:trPr>
        <w:tc>
          <w:tcPr>
            <w:tcW w:w="4501" w:type="dxa"/>
            <w:shd w:val="clear" w:color="auto" w:fill="auto"/>
          </w:tcPr>
          <w:p w14:paraId="5FD6B95D" w14:textId="77777777" w:rsidR="00B0624F" w:rsidRPr="00C627DA" w:rsidRDefault="00B0624F" w:rsidP="00F81BCB">
            <w:pPr>
              <w:jc w:val="both"/>
              <w:rPr>
                <w:lang w:val="pt-BR"/>
              </w:rPr>
            </w:pPr>
          </w:p>
        </w:tc>
        <w:tc>
          <w:tcPr>
            <w:tcW w:w="4792" w:type="dxa"/>
            <w:gridSpan w:val="7"/>
            <w:shd w:val="clear" w:color="auto" w:fill="auto"/>
          </w:tcPr>
          <w:p w14:paraId="1A914FA3" w14:textId="5789E302" w:rsidR="00B0624F" w:rsidRPr="00C627DA" w:rsidRDefault="00B0624F" w:rsidP="002307F0">
            <w:pPr>
              <w:jc w:val="both"/>
              <w:rPr>
                <w:lang w:val="pt-BR"/>
              </w:rPr>
            </w:pPr>
            <w:r w:rsidRPr="00C627DA">
              <w:rPr>
                <w:lang w:val="pt-BR"/>
              </w:rPr>
              <w:t>4</w:t>
            </w:r>
            <w:r>
              <w:rPr>
                <w:lang w:val="pt-BR"/>
              </w:rPr>
              <w:t>. Retornar ao passo 3 do Fluxo Alternativo A – Editar Medição</w:t>
            </w:r>
            <w:r w:rsidRPr="00C627DA">
              <w:rPr>
                <w:lang w:val="pt-BR"/>
              </w:rPr>
              <w:t>.</w:t>
            </w:r>
          </w:p>
        </w:tc>
      </w:tr>
      <w:tr w:rsidR="00B0624F" w:rsidRPr="002A2BF8" w14:paraId="212FAF4E" w14:textId="77777777" w:rsidTr="00281F54">
        <w:trPr>
          <w:jc w:val="center"/>
        </w:trPr>
        <w:tc>
          <w:tcPr>
            <w:tcW w:w="9293" w:type="dxa"/>
            <w:gridSpan w:val="8"/>
            <w:shd w:val="clear" w:color="auto" w:fill="auto"/>
          </w:tcPr>
          <w:p w14:paraId="7CCDCAE4" w14:textId="77777777" w:rsidR="00B0624F" w:rsidRDefault="00B0624F" w:rsidP="002307F0">
            <w:pPr>
              <w:jc w:val="both"/>
              <w:rPr>
                <w:b/>
                <w:lang w:val="pt-BR"/>
              </w:rPr>
            </w:pPr>
            <w:r w:rsidRPr="002F0DBE">
              <w:rPr>
                <w:b/>
                <w:lang w:val="pt-BR"/>
              </w:rPr>
              <w:t>Protótipo de Interface Indra:</w:t>
            </w:r>
          </w:p>
          <w:p w14:paraId="288C15DE" w14:textId="4071D9BC" w:rsidR="00B0624F" w:rsidRPr="00C627DA" w:rsidRDefault="00B0624F" w:rsidP="002307F0">
            <w:pPr>
              <w:jc w:val="both"/>
              <w:rPr>
                <w:lang w:val="pt-BR"/>
              </w:rPr>
            </w:pPr>
            <w:r w:rsidRPr="00B0624F">
              <w:rPr>
                <w:noProof/>
                <w:lang w:val="pt-BR" w:eastAsia="pt-BR"/>
              </w:rPr>
              <w:lastRenderedPageBreak/>
              <w:drawing>
                <wp:inline distT="0" distB="0" distL="0" distR="0" wp14:anchorId="363FC799" wp14:editId="5B707298">
                  <wp:extent cx="5440127" cy="2226901"/>
                  <wp:effectExtent l="0" t="0" r="0" b="2540"/>
                  <wp:docPr id="6" name="Imagem 6" descr="C:\Users\Raquel\Desktop\editarmedica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Raquel\Desktop\editarmedica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0764" cy="2231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0DBE" w:rsidRPr="002A2BF8" w14:paraId="68EDCE50" w14:textId="77777777" w:rsidTr="00317003">
        <w:trPr>
          <w:jc w:val="center"/>
        </w:trPr>
        <w:tc>
          <w:tcPr>
            <w:tcW w:w="9293" w:type="dxa"/>
            <w:gridSpan w:val="8"/>
            <w:tcBorders>
              <w:left w:val="nil"/>
              <w:right w:val="nil"/>
            </w:tcBorders>
            <w:shd w:val="clear" w:color="auto" w:fill="auto"/>
          </w:tcPr>
          <w:p w14:paraId="65C97DFA" w14:textId="77777777" w:rsidR="002F0DBE" w:rsidRDefault="002F0DBE" w:rsidP="002307F0">
            <w:pPr>
              <w:jc w:val="both"/>
              <w:rPr>
                <w:lang w:val="pt-BR"/>
              </w:rPr>
            </w:pPr>
          </w:p>
          <w:p w14:paraId="7DF2D4C8" w14:textId="77777777" w:rsidR="00317003" w:rsidRDefault="00317003" w:rsidP="002307F0">
            <w:pPr>
              <w:jc w:val="both"/>
              <w:rPr>
                <w:lang w:val="pt-BR"/>
              </w:rPr>
            </w:pPr>
          </w:p>
          <w:p w14:paraId="5D1B204E" w14:textId="77777777" w:rsidR="00B0624F" w:rsidRDefault="00B0624F" w:rsidP="002307F0">
            <w:pPr>
              <w:jc w:val="both"/>
              <w:rPr>
                <w:lang w:val="pt-BR"/>
              </w:rPr>
            </w:pPr>
          </w:p>
          <w:p w14:paraId="67D9EB40" w14:textId="77777777" w:rsidR="00317003" w:rsidRPr="003E478A" w:rsidRDefault="00317003" w:rsidP="002307F0">
            <w:pPr>
              <w:jc w:val="both"/>
              <w:rPr>
                <w:b/>
                <w:lang w:val="pt-BR"/>
              </w:rPr>
            </w:pPr>
          </w:p>
          <w:p w14:paraId="3D0114B2" w14:textId="5BAC0037" w:rsidR="00317003" w:rsidRPr="003E478A" w:rsidRDefault="003E478A" w:rsidP="002307F0">
            <w:pPr>
              <w:jc w:val="both"/>
              <w:rPr>
                <w:b/>
                <w:lang w:val="pt-BR"/>
              </w:rPr>
            </w:pPr>
            <w:r w:rsidRPr="003E478A">
              <w:rPr>
                <w:b/>
                <w:lang w:val="pt-BR"/>
              </w:rPr>
              <w:t>4.5.4 Excluir Medição.</w:t>
            </w:r>
          </w:p>
          <w:p w14:paraId="62260DD7" w14:textId="77777777" w:rsidR="00317003" w:rsidRPr="00C627DA" w:rsidRDefault="00317003" w:rsidP="002307F0">
            <w:pPr>
              <w:jc w:val="both"/>
              <w:rPr>
                <w:lang w:val="pt-BR"/>
              </w:rPr>
            </w:pPr>
          </w:p>
        </w:tc>
      </w:tr>
      <w:tr w:rsidR="002F0DBE" w:rsidRPr="005C6710" w14:paraId="106B4E6C" w14:textId="77777777" w:rsidTr="00317003">
        <w:trPr>
          <w:jc w:val="center"/>
        </w:trPr>
        <w:tc>
          <w:tcPr>
            <w:tcW w:w="9293" w:type="dxa"/>
            <w:gridSpan w:val="8"/>
            <w:shd w:val="clear" w:color="auto" w:fill="A3FFD1"/>
          </w:tcPr>
          <w:p w14:paraId="028DAE7B" w14:textId="23BD859E" w:rsidR="002F0DBE" w:rsidRPr="00B254F7" w:rsidRDefault="00317003" w:rsidP="00317003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Nome do Caso de Uso: Gerenciamento de Medição</w:t>
            </w:r>
          </w:p>
        </w:tc>
      </w:tr>
      <w:tr w:rsidR="00317003" w:rsidRPr="005C6710" w14:paraId="53010BD1" w14:textId="54CF2256" w:rsidTr="00317003">
        <w:trPr>
          <w:jc w:val="center"/>
        </w:trPr>
        <w:tc>
          <w:tcPr>
            <w:tcW w:w="4575" w:type="dxa"/>
            <w:gridSpan w:val="5"/>
            <w:tcBorders>
              <w:right w:val="single" w:sz="4" w:space="0" w:color="auto"/>
            </w:tcBorders>
            <w:shd w:val="clear" w:color="auto" w:fill="auto"/>
          </w:tcPr>
          <w:p w14:paraId="07BF5A8A" w14:textId="14084B86" w:rsidR="00317003" w:rsidRPr="00B254F7" w:rsidRDefault="00317003" w:rsidP="00317003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Breve Descrição:</w:t>
            </w:r>
          </w:p>
        </w:tc>
        <w:tc>
          <w:tcPr>
            <w:tcW w:w="4718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14:paraId="7D42A478" w14:textId="77777777" w:rsidR="00317003" w:rsidRPr="00C627DA" w:rsidRDefault="00317003" w:rsidP="00317003">
            <w:pPr>
              <w:jc w:val="both"/>
              <w:rPr>
                <w:lang w:val="pt-BR"/>
              </w:rPr>
            </w:pPr>
            <w:r w:rsidRPr="00C627DA">
              <w:rPr>
                <w:lang w:val="pt-BR"/>
              </w:rPr>
              <w:t>Este Caso de Uso de</w:t>
            </w:r>
            <w:r>
              <w:rPr>
                <w:lang w:val="pt-BR"/>
              </w:rPr>
              <w:t>ve ocorrer sempre que o site for aberto</w:t>
            </w:r>
            <w:r w:rsidRPr="00C627DA">
              <w:rPr>
                <w:lang w:val="pt-BR"/>
              </w:rPr>
              <w:t>.</w:t>
            </w:r>
          </w:p>
          <w:p w14:paraId="29652817" w14:textId="00AC90A0" w:rsidR="00317003" w:rsidRPr="00B254F7" w:rsidRDefault="00317003" w:rsidP="00317003">
            <w:pPr>
              <w:rPr>
                <w:b/>
                <w:lang w:val="pt-BR"/>
              </w:rPr>
            </w:pPr>
            <w:r w:rsidRPr="00C627DA">
              <w:rPr>
                <w:lang w:val="pt-BR"/>
              </w:rPr>
              <w:t>Ele deve abrir a interface de seleção de opções para abrir os demais casos de uso.</w:t>
            </w:r>
          </w:p>
        </w:tc>
      </w:tr>
      <w:tr w:rsidR="00317003" w:rsidRPr="002A2BF8" w14:paraId="2DF019BB" w14:textId="24D91336" w:rsidTr="00317003">
        <w:trPr>
          <w:jc w:val="center"/>
        </w:trPr>
        <w:tc>
          <w:tcPr>
            <w:tcW w:w="4575" w:type="dxa"/>
            <w:gridSpan w:val="5"/>
            <w:tcBorders>
              <w:right w:val="single" w:sz="4" w:space="0" w:color="auto"/>
            </w:tcBorders>
            <w:shd w:val="clear" w:color="auto" w:fill="auto"/>
          </w:tcPr>
          <w:p w14:paraId="6A2F26CB" w14:textId="1D460FED" w:rsidR="00317003" w:rsidRPr="00B254F7" w:rsidRDefault="00317003" w:rsidP="00317003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Ator Principal:</w:t>
            </w:r>
          </w:p>
        </w:tc>
        <w:tc>
          <w:tcPr>
            <w:tcW w:w="4718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14:paraId="36C2BC5C" w14:textId="6A04BBB5" w:rsidR="00317003" w:rsidRPr="00B254F7" w:rsidRDefault="00317003" w:rsidP="00317003">
            <w:pPr>
              <w:rPr>
                <w:b/>
                <w:lang w:val="pt-BR"/>
              </w:rPr>
            </w:pPr>
            <w:r>
              <w:rPr>
                <w:lang w:val="pt-BR"/>
              </w:rPr>
              <w:t>Administrador</w:t>
            </w:r>
            <w:r w:rsidRPr="00C627DA">
              <w:rPr>
                <w:lang w:val="pt-BR"/>
              </w:rPr>
              <w:t>.</w:t>
            </w:r>
          </w:p>
        </w:tc>
      </w:tr>
      <w:tr w:rsidR="00317003" w:rsidRPr="005C6710" w14:paraId="034196B0" w14:textId="6D712346" w:rsidTr="00317003">
        <w:trPr>
          <w:jc w:val="center"/>
        </w:trPr>
        <w:tc>
          <w:tcPr>
            <w:tcW w:w="4575" w:type="dxa"/>
            <w:gridSpan w:val="5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6F17E88F" w14:textId="65FB471A" w:rsidR="00317003" w:rsidRPr="00B254F7" w:rsidRDefault="00317003" w:rsidP="00317003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Pré-Condição:</w:t>
            </w:r>
          </w:p>
        </w:tc>
        <w:tc>
          <w:tcPr>
            <w:tcW w:w="4718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14:paraId="28632BA4" w14:textId="2E7DBAAB" w:rsidR="00317003" w:rsidRPr="00B254F7" w:rsidRDefault="00317003" w:rsidP="00317003">
            <w:pPr>
              <w:rPr>
                <w:b/>
                <w:lang w:val="pt-BR"/>
              </w:rPr>
            </w:pPr>
            <w:r>
              <w:rPr>
                <w:lang w:val="pt-BR"/>
              </w:rPr>
              <w:t>O administrador deve estar logado no site.</w:t>
            </w:r>
          </w:p>
        </w:tc>
      </w:tr>
      <w:tr w:rsidR="00317003" w:rsidRPr="002A2BF8" w14:paraId="267D824B" w14:textId="77777777" w:rsidTr="00317003">
        <w:trPr>
          <w:jc w:val="center"/>
        </w:trPr>
        <w:tc>
          <w:tcPr>
            <w:tcW w:w="9293" w:type="dxa"/>
            <w:gridSpan w:val="8"/>
            <w:tcBorders>
              <w:top w:val="single" w:sz="4" w:space="0" w:color="auto"/>
            </w:tcBorders>
            <w:shd w:val="clear" w:color="auto" w:fill="A3FFD1"/>
          </w:tcPr>
          <w:p w14:paraId="063E7E3C" w14:textId="4533A4AC" w:rsidR="00317003" w:rsidRPr="00B254F7" w:rsidRDefault="00317003" w:rsidP="00F81BCB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Fluxo Principal</w:t>
            </w:r>
          </w:p>
        </w:tc>
      </w:tr>
      <w:tr w:rsidR="00317003" w:rsidRPr="002A2BF8" w14:paraId="6080CB15" w14:textId="08A87ACD" w:rsidTr="005C6710">
        <w:trPr>
          <w:jc w:val="center"/>
        </w:trPr>
        <w:tc>
          <w:tcPr>
            <w:tcW w:w="4605" w:type="dxa"/>
            <w:gridSpan w:val="6"/>
            <w:tcBorders>
              <w:right w:val="single" w:sz="4" w:space="0" w:color="auto"/>
            </w:tcBorders>
            <w:shd w:val="clear" w:color="auto" w:fill="DBFDEB"/>
          </w:tcPr>
          <w:p w14:paraId="37FC2E16" w14:textId="5D6DD214" w:rsidR="00317003" w:rsidRPr="00B254F7" w:rsidRDefault="00317003" w:rsidP="00317003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Ações dos Atores:</w:t>
            </w:r>
          </w:p>
        </w:tc>
        <w:tc>
          <w:tcPr>
            <w:tcW w:w="4688" w:type="dxa"/>
            <w:gridSpan w:val="2"/>
            <w:tcBorders>
              <w:left w:val="single" w:sz="4" w:space="0" w:color="auto"/>
            </w:tcBorders>
            <w:shd w:val="clear" w:color="auto" w:fill="DBFDEB"/>
          </w:tcPr>
          <w:p w14:paraId="427BC43E" w14:textId="57511A61" w:rsidR="00317003" w:rsidRPr="00B254F7" w:rsidRDefault="00317003" w:rsidP="00317003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Ações do Sistema:</w:t>
            </w:r>
          </w:p>
        </w:tc>
      </w:tr>
      <w:tr w:rsidR="00317003" w:rsidRPr="002A2BF8" w14:paraId="0AD92561" w14:textId="70D31105" w:rsidTr="00317003">
        <w:trPr>
          <w:jc w:val="center"/>
        </w:trPr>
        <w:tc>
          <w:tcPr>
            <w:tcW w:w="4605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71A2BA7C" w14:textId="318D6D3C" w:rsidR="00317003" w:rsidRPr="00B254F7" w:rsidRDefault="00317003" w:rsidP="00317003">
            <w:pPr>
              <w:rPr>
                <w:b/>
                <w:lang w:val="pt-BR"/>
              </w:rPr>
            </w:pPr>
            <w:r w:rsidRPr="00C627DA">
              <w:rPr>
                <w:lang w:val="pt-BR"/>
              </w:rPr>
              <w:t>1. Cli</w:t>
            </w:r>
            <w:r>
              <w:rPr>
                <w:lang w:val="pt-BR"/>
              </w:rPr>
              <w:t>car em “Gerenciamento de Medições</w:t>
            </w:r>
            <w:r w:rsidRPr="00C627DA">
              <w:rPr>
                <w:lang w:val="pt-BR"/>
              </w:rPr>
              <w:t>” no menu de seleção.</w:t>
            </w:r>
          </w:p>
        </w:tc>
        <w:tc>
          <w:tcPr>
            <w:tcW w:w="4688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14:paraId="2EF97D12" w14:textId="77777777" w:rsidR="00317003" w:rsidRDefault="00317003" w:rsidP="00317003">
            <w:pPr>
              <w:jc w:val="both"/>
              <w:rPr>
                <w:lang w:val="pt-BR"/>
              </w:rPr>
            </w:pPr>
            <w:r w:rsidRPr="00C627DA">
              <w:rPr>
                <w:lang w:val="pt-BR"/>
              </w:rPr>
              <w:t xml:space="preserve">2. Exibir o sub-menu de Gerenciamento de </w:t>
            </w:r>
            <w:r>
              <w:rPr>
                <w:lang w:val="pt-BR"/>
              </w:rPr>
              <w:t>Medições</w:t>
            </w:r>
            <w:r w:rsidRPr="00C627DA">
              <w:rPr>
                <w:lang w:val="pt-BR"/>
              </w:rPr>
              <w:t>, com as informações:</w:t>
            </w:r>
          </w:p>
          <w:p w14:paraId="6C40CF1F" w14:textId="343FED49" w:rsidR="00317003" w:rsidRPr="00B254F7" w:rsidRDefault="00317003" w:rsidP="00317003">
            <w:pPr>
              <w:rPr>
                <w:b/>
                <w:lang w:val="pt-BR"/>
              </w:rPr>
            </w:pPr>
            <w:r>
              <w:rPr>
                <w:lang w:val="pt-BR"/>
              </w:rPr>
              <w:t>-Pesquisar Medições.</w:t>
            </w:r>
          </w:p>
        </w:tc>
      </w:tr>
      <w:tr w:rsidR="00317003" w:rsidRPr="005C6710" w14:paraId="128F21EA" w14:textId="77777777" w:rsidTr="00317003">
        <w:trPr>
          <w:jc w:val="center"/>
        </w:trPr>
        <w:tc>
          <w:tcPr>
            <w:tcW w:w="4605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39E1F899" w14:textId="07D5FC44" w:rsidR="00317003" w:rsidRPr="00C627DA" w:rsidRDefault="00317003" w:rsidP="00317003">
            <w:pPr>
              <w:rPr>
                <w:lang w:val="pt-BR"/>
              </w:rPr>
            </w:pPr>
            <w:r>
              <w:rPr>
                <w:lang w:val="pt-BR"/>
              </w:rPr>
              <w:t>3. Fim do Caso de Uso.</w:t>
            </w:r>
          </w:p>
        </w:tc>
        <w:tc>
          <w:tcPr>
            <w:tcW w:w="4688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14:paraId="2D0ACE0A" w14:textId="77777777" w:rsidR="00317003" w:rsidRPr="00C627DA" w:rsidRDefault="00317003" w:rsidP="00317003">
            <w:pPr>
              <w:jc w:val="both"/>
              <w:rPr>
                <w:lang w:val="pt-BR"/>
              </w:rPr>
            </w:pPr>
          </w:p>
        </w:tc>
      </w:tr>
      <w:tr w:rsidR="00317003" w:rsidRPr="002A2BF8" w14:paraId="5958C0B6" w14:textId="77777777" w:rsidTr="005C6710">
        <w:trPr>
          <w:jc w:val="center"/>
        </w:trPr>
        <w:tc>
          <w:tcPr>
            <w:tcW w:w="9293" w:type="dxa"/>
            <w:gridSpan w:val="8"/>
            <w:shd w:val="clear" w:color="auto" w:fill="A3FFD1"/>
          </w:tcPr>
          <w:p w14:paraId="34707582" w14:textId="4ADADF6D" w:rsidR="00317003" w:rsidRPr="00B254F7" w:rsidRDefault="00317003" w:rsidP="00F81BCB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Fluxo Principal – Excluir Medições</w:t>
            </w:r>
          </w:p>
        </w:tc>
      </w:tr>
      <w:tr w:rsidR="00317003" w:rsidRPr="005C6710" w14:paraId="59EA4A62" w14:textId="5DB61E46" w:rsidTr="00317003">
        <w:trPr>
          <w:jc w:val="center"/>
        </w:trPr>
        <w:tc>
          <w:tcPr>
            <w:tcW w:w="4635" w:type="dxa"/>
            <w:gridSpan w:val="7"/>
            <w:tcBorders>
              <w:right w:val="single" w:sz="4" w:space="0" w:color="auto"/>
            </w:tcBorders>
            <w:shd w:val="clear" w:color="auto" w:fill="auto"/>
          </w:tcPr>
          <w:p w14:paraId="3CE5E0B5" w14:textId="3804FC76" w:rsidR="00317003" w:rsidRPr="00B254F7" w:rsidRDefault="006038AC" w:rsidP="006038AC">
            <w:pPr>
              <w:rPr>
                <w:b/>
                <w:lang w:val="pt-BR"/>
              </w:rPr>
            </w:pPr>
            <w:r>
              <w:rPr>
                <w:lang w:val="pt-BR"/>
              </w:rPr>
              <w:t>3</w:t>
            </w:r>
            <w:r w:rsidRPr="007D6B3C">
              <w:rPr>
                <w:lang w:val="pt-BR"/>
              </w:rPr>
              <w:t xml:space="preserve">. Selecionar </w:t>
            </w:r>
            <w:r>
              <w:rPr>
                <w:lang w:val="pt-BR"/>
              </w:rPr>
              <w:t xml:space="preserve">o botão </w:t>
            </w:r>
            <w:r w:rsidRPr="007D6B3C">
              <w:rPr>
                <w:lang w:val="pt-BR"/>
              </w:rPr>
              <w:t>“Excluir</w:t>
            </w:r>
            <w:r>
              <w:rPr>
                <w:lang w:val="pt-BR"/>
              </w:rPr>
              <w:t xml:space="preserve"> Medição</w:t>
            </w:r>
            <w:r w:rsidRPr="007D6B3C">
              <w:rPr>
                <w:lang w:val="pt-BR"/>
              </w:rPr>
              <w:t>”</w:t>
            </w:r>
            <w:r>
              <w:rPr>
                <w:lang w:val="pt-BR"/>
              </w:rPr>
              <w:t xml:space="preserve"> abrir um modal para excluir a medição selecionada</w:t>
            </w:r>
            <w:r w:rsidRPr="007D6B3C">
              <w:rPr>
                <w:lang w:val="pt-BR"/>
              </w:rPr>
              <w:t>.</w:t>
            </w:r>
          </w:p>
        </w:tc>
        <w:tc>
          <w:tcPr>
            <w:tcW w:w="4658" w:type="dxa"/>
            <w:tcBorders>
              <w:left w:val="single" w:sz="4" w:space="0" w:color="auto"/>
            </w:tcBorders>
            <w:shd w:val="clear" w:color="auto" w:fill="auto"/>
          </w:tcPr>
          <w:p w14:paraId="2EB448E2" w14:textId="2CEC23D7" w:rsidR="00317003" w:rsidRPr="00B254F7" w:rsidRDefault="006038AC" w:rsidP="00317003">
            <w:pPr>
              <w:rPr>
                <w:b/>
                <w:lang w:val="pt-BR"/>
              </w:rPr>
            </w:pPr>
            <w:r>
              <w:rPr>
                <w:lang w:val="pt-BR"/>
              </w:rPr>
              <w:t>4</w:t>
            </w:r>
            <w:r w:rsidR="00317003" w:rsidRPr="00C627DA">
              <w:rPr>
                <w:lang w:val="pt-BR"/>
              </w:rPr>
              <w:t xml:space="preserve">. </w:t>
            </w:r>
            <w:r w:rsidR="00317003">
              <w:rPr>
                <w:lang w:val="pt-BR"/>
              </w:rPr>
              <w:t>Executa Caso de Uso “Editar Medição”.</w:t>
            </w:r>
          </w:p>
        </w:tc>
      </w:tr>
      <w:tr w:rsidR="00317003" w:rsidRPr="005C6710" w14:paraId="518C256A" w14:textId="039E6BEE" w:rsidTr="00317003">
        <w:trPr>
          <w:jc w:val="center"/>
        </w:trPr>
        <w:tc>
          <w:tcPr>
            <w:tcW w:w="4635" w:type="dxa"/>
            <w:gridSpan w:val="7"/>
            <w:tcBorders>
              <w:right w:val="single" w:sz="4" w:space="0" w:color="auto"/>
            </w:tcBorders>
            <w:shd w:val="clear" w:color="auto" w:fill="auto"/>
          </w:tcPr>
          <w:p w14:paraId="0C346826" w14:textId="77777777" w:rsidR="00317003" w:rsidRPr="00B254F7" w:rsidRDefault="00317003" w:rsidP="00F81BCB">
            <w:pPr>
              <w:jc w:val="center"/>
              <w:rPr>
                <w:b/>
                <w:lang w:val="pt-BR"/>
              </w:rPr>
            </w:pPr>
          </w:p>
        </w:tc>
        <w:tc>
          <w:tcPr>
            <w:tcW w:w="4658" w:type="dxa"/>
            <w:tcBorders>
              <w:left w:val="single" w:sz="4" w:space="0" w:color="auto"/>
            </w:tcBorders>
            <w:shd w:val="clear" w:color="auto" w:fill="auto"/>
          </w:tcPr>
          <w:p w14:paraId="6F9F3225" w14:textId="5FC2A6B6" w:rsidR="00317003" w:rsidRPr="00B254F7" w:rsidRDefault="006038AC" w:rsidP="00317003">
            <w:pPr>
              <w:rPr>
                <w:b/>
                <w:lang w:val="pt-BR"/>
              </w:rPr>
            </w:pPr>
            <w:r>
              <w:rPr>
                <w:lang w:val="pt-BR"/>
              </w:rPr>
              <w:t>5</w:t>
            </w:r>
            <w:r w:rsidR="00317003">
              <w:rPr>
                <w:lang w:val="pt-BR"/>
              </w:rPr>
              <w:t>. Fim de Caso de Uso.</w:t>
            </w:r>
          </w:p>
        </w:tc>
      </w:tr>
      <w:tr w:rsidR="006038AC" w:rsidRPr="005C6710" w14:paraId="3958E0E9" w14:textId="04CEA372" w:rsidTr="005C6710">
        <w:trPr>
          <w:jc w:val="center"/>
        </w:trPr>
        <w:tc>
          <w:tcPr>
            <w:tcW w:w="9293" w:type="dxa"/>
            <w:gridSpan w:val="8"/>
            <w:shd w:val="clear" w:color="auto" w:fill="A3FFD1"/>
          </w:tcPr>
          <w:p w14:paraId="0661018B" w14:textId="080E47B4" w:rsidR="006038AC" w:rsidRDefault="006038AC" w:rsidP="006038AC">
            <w:pPr>
              <w:jc w:val="center"/>
              <w:rPr>
                <w:lang w:val="pt-BR"/>
              </w:rPr>
            </w:pPr>
            <w:r>
              <w:rPr>
                <w:b/>
                <w:lang w:val="pt-BR"/>
              </w:rPr>
              <w:t>Fluxo Alternativo A – Excluir Medições</w:t>
            </w:r>
          </w:p>
        </w:tc>
      </w:tr>
      <w:tr w:rsidR="006038AC" w:rsidRPr="005C6710" w14:paraId="4ABFBADF" w14:textId="0AD60B07" w:rsidTr="003E478A">
        <w:trPr>
          <w:jc w:val="center"/>
        </w:trPr>
        <w:tc>
          <w:tcPr>
            <w:tcW w:w="4635" w:type="dxa"/>
            <w:gridSpan w:val="7"/>
            <w:tcBorders>
              <w:right w:val="single" w:sz="4" w:space="0" w:color="auto"/>
            </w:tcBorders>
            <w:shd w:val="clear" w:color="auto" w:fill="auto"/>
          </w:tcPr>
          <w:p w14:paraId="679F316F" w14:textId="77777777" w:rsidR="006038AC" w:rsidRPr="00B254F7" w:rsidRDefault="006038AC" w:rsidP="00F81BCB">
            <w:pPr>
              <w:jc w:val="center"/>
              <w:rPr>
                <w:b/>
                <w:lang w:val="pt-BR"/>
              </w:rPr>
            </w:pPr>
          </w:p>
        </w:tc>
        <w:tc>
          <w:tcPr>
            <w:tcW w:w="4658" w:type="dxa"/>
            <w:tcBorders>
              <w:left w:val="single" w:sz="4" w:space="0" w:color="auto"/>
            </w:tcBorders>
            <w:shd w:val="clear" w:color="auto" w:fill="auto"/>
          </w:tcPr>
          <w:p w14:paraId="3EE7AC7C" w14:textId="77777777" w:rsidR="006038AC" w:rsidRDefault="006038AC" w:rsidP="00317003">
            <w:pPr>
              <w:rPr>
                <w:lang w:val="pt-BR"/>
              </w:rPr>
            </w:pPr>
            <w:r>
              <w:rPr>
                <w:lang w:val="pt-BR"/>
              </w:rPr>
              <w:t>3. Exibe a tela de Excluir Medições com a caixa de combinação:</w:t>
            </w:r>
          </w:p>
          <w:p w14:paraId="290FA3E7" w14:textId="77777777" w:rsidR="006038AC" w:rsidRDefault="006038AC" w:rsidP="00317003">
            <w:pPr>
              <w:rPr>
                <w:lang w:val="pt-BR"/>
              </w:rPr>
            </w:pPr>
            <w:r>
              <w:rPr>
                <w:lang w:val="pt-BR"/>
              </w:rPr>
              <w:t>-Tipo de Medições;</w:t>
            </w:r>
          </w:p>
          <w:p w14:paraId="5071C8E9" w14:textId="67F8D077" w:rsidR="006038AC" w:rsidRDefault="006038AC" w:rsidP="00317003">
            <w:pPr>
              <w:rPr>
                <w:lang w:val="pt-BR"/>
              </w:rPr>
            </w:pPr>
            <w:r>
              <w:rPr>
                <w:lang w:val="pt-BR"/>
              </w:rPr>
              <w:t>-Sensor vinculado.</w:t>
            </w:r>
          </w:p>
        </w:tc>
      </w:tr>
      <w:tr w:rsidR="006038AC" w:rsidRPr="005C6710" w14:paraId="1310FBFF" w14:textId="77777777" w:rsidTr="00317003">
        <w:trPr>
          <w:jc w:val="center"/>
        </w:trPr>
        <w:tc>
          <w:tcPr>
            <w:tcW w:w="4635" w:type="dxa"/>
            <w:gridSpan w:val="7"/>
            <w:tcBorders>
              <w:right w:val="single" w:sz="4" w:space="0" w:color="auto"/>
            </w:tcBorders>
            <w:shd w:val="clear" w:color="auto" w:fill="auto"/>
          </w:tcPr>
          <w:p w14:paraId="20B6016D" w14:textId="5E111B5E" w:rsidR="006038AC" w:rsidRPr="00B254F7" w:rsidRDefault="006038AC" w:rsidP="006038AC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4.  Clica no botão “Excluir”.</w:t>
            </w:r>
          </w:p>
        </w:tc>
        <w:tc>
          <w:tcPr>
            <w:tcW w:w="4658" w:type="dxa"/>
            <w:tcBorders>
              <w:left w:val="single" w:sz="4" w:space="0" w:color="auto"/>
            </w:tcBorders>
            <w:shd w:val="clear" w:color="auto" w:fill="auto"/>
          </w:tcPr>
          <w:p w14:paraId="016176A3" w14:textId="7C19F3A5" w:rsidR="006038AC" w:rsidRDefault="006038AC" w:rsidP="00317003">
            <w:pPr>
              <w:rPr>
                <w:lang w:val="pt-BR"/>
              </w:rPr>
            </w:pPr>
            <w:r>
              <w:rPr>
                <w:lang w:val="pt-BR"/>
              </w:rPr>
              <w:t>5. Exclui a Medição do Banco de Dados.</w:t>
            </w:r>
          </w:p>
        </w:tc>
      </w:tr>
      <w:tr w:rsidR="006038AC" w:rsidRPr="005C6710" w14:paraId="36D6FEC3" w14:textId="77777777" w:rsidTr="00317003">
        <w:trPr>
          <w:jc w:val="center"/>
        </w:trPr>
        <w:tc>
          <w:tcPr>
            <w:tcW w:w="4635" w:type="dxa"/>
            <w:gridSpan w:val="7"/>
            <w:tcBorders>
              <w:right w:val="single" w:sz="4" w:space="0" w:color="auto"/>
            </w:tcBorders>
            <w:shd w:val="clear" w:color="auto" w:fill="auto"/>
          </w:tcPr>
          <w:p w14:paraId="797A5AF5" w14:textId="77777777" w:rsidR="006038AC" w:rsidRDefault="006038AC" w:rsidP="006038AC">
            <w:pPr>
              <w:rPr>
                <w:b/>
                <w:lang w:val="pt-BR"/>
              </w:rPr>
            </w:pPr>
          </w:p>
        </w:tc>
        <w:tc>
          <w:tcPr>
            <w:tcW w:w="4658" w:type="dxa"/>
            <w:tcBorders>
              <w:left w:val="single" w:sz="4" w:space="0" w:color="auto"/>
            </w:tcBorders>
            <w:shd w:val="clear" w:color="auto" w:fill="auto"/>
          </w:tcPr>
          <w:p w14:paraId="66005C04" w14:textId="0467C172" w:rsidR="006038AC" w:rsidRDefault="006038AC" w:rsidP="00317003">
            <w:pPr>
              <w:rPr>
                <w:lang w:val="pt-BR"/>
              </w:rPr>
            </w:pPr>
            <w:r>
              <w:rPr>
                <w:lang w:val="pt-BR"/>
              </w:rPr>
              <w:t>6. Fim do Caso de Uso.</w:t>
            </w:r>
          </w:p>
        </w:tc>
      </w:tr>
      <w:tr w:rsidR="00317003" w:rsidRPr="005C6710" w14:paraId="4896DD32" w14:textId="77777777" w:rsidTr="00317003">
        <w:trPr>
          <w:jc w:val="center"/>
        </w:trPr>
        <w:tc>
          <w:tcPr>
            <w:tcW w:w="9293" w:type="dxa"/>
            <w:gridSpan w:val="8"/>
            <w:shd w:val="clear" w:color="auto" w:fill="A3FFD1"/>
          </w:tcPr>
          <w:p w14:paraId="104F2DA5" w14:textId="71CE19F6" w:rsidR="00317003" w:rsidRPr="00B254F7" w:rsidRDefault="00317003" w:rsidP="00F81BCB">
            <w:pPr>
              <w:jc w:val="center"/>
              <w:rPr>
                <w:b/>
                <w:lang w:val="pt-BR"/>
              </w:rPr>
            </w:pPr>
            <w:r w:rsidRPr="00B254F7">
              <w:rPr>
                <w:b/>
                <w:lang w:val="pt-BR"/>
              </w:rPr>
              <w:t>F</w:t>
            </w:r>
            <w:r>
              <w:rPr>
                <w:b/>
                <w:lang w:val="pt-BR"/>
              </w:rPr>
              <w:t xml:space="preserve">luxo Alternativo </w:t>
            </w:r>
            <w:r w:rsidR="006038AC">
              <w:rPr>
                <w:b/>
                <w:lang w:val="pt-BR"/>
              </w:rPr>
              <w:t>B</w:t>
            </w:r>
            <w:r>
              <w:rPr>
                <w:b/>
                <w:lang w:val="pt-BR"/>
              </w:rPr>
              <w:t xml:space="preserve"> – </w:t>
            </w:r>
            <w:r w:rsidR="006038AC">
              <w:rPr>
                <w:b/>
                <w:lang w:val="pt-BR"/>
              </w:rPr>
              <w:t xml:space="preserve">Mensagem de </w:t>
            </w:r>
            <w:r>
              <w:rPr>
                <w:b/>
                <w:lang w:val="pt-BR"/>
              </w:rPr>
              <w:t>Exclu</w:t>
            </w:r>
            <w:r w:rsidR="006038AC">
              <w:rPr>
                <w:b/>
                <w:lang w:val="pt-BR"/>
              </w:rPr>
              <w:t>são</w:t>
            </w:r>
          </w:p>
        </w:tc>
      </w:tr>
      <w:tr w:rsidR="00317003" w:rsidRPr="005C6710" w14:paraId="04F2F156" w14:textId="77777777" w:rsidTr="00317003">
        <w:trPr>
          <w:jc w:val="center"/>
        </w:trPr>
        <w:tc>
          <w:tcPr>
            <w:tcW w:w="4501" w:type="dxa"/>
            <w:shd w:val="clear" w:color="auto" w:fill="auto"/>
          </w:tcPr>
          <w:p w14:paraId="5EB0A13A" w14:textId="5C59D05D" w:rsidR="00317003" w:rsidRPr="00C627DA" w:rsidRDefault="00317003" w:rsidP="00317003">
            <w:pPr>
              <w:jc w:val="both"/>
              <w:rPr>
                <w:lang w:val="pt-BR"/>
              </w:rPr>
            </w:pPr>
          </w:p>
        </w:tc>
        <w:tc>
          <w:tcPr>
            <w:tcW w:w="4792" w:type="dxa"/>
            <w:gridSpan w:val="7"/>
            <w:shd w:val="clear" w:color="auto" w:fill="auto"/>
          </w:tcPr>
          <w:p w14:paraId="392614A6" w14:textId="0064ABCF" w:rsidR="00317003" w:rsidRPr="00C627DA" w:rsidRDefault="00317003" w:rsidP="00F81BCB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3. Exibe mensagem “Você realmente deseja excluir a Medição selecionada?”</w:t>
            </w:r>
          </w:p>
        </w:tc>
      </w:tr>
      <w:tr w:rsidR="00317003" w:rsidRPr="005C6710" w14:paraId="45FE87CD" w14:textId="77777777" w:rsidTr="00317003">
        <w:trPr>
          <w:jc w:val="center"/>
        </w:trPr>
        <w:tc>
          <w:tcPr>
            <w:tcW w:w="4501" w:type="dxa"/>
            <w:shd w:val="clear" w:color="auto" w:fill="auto"/>
          </w:tcPr>
          <w:p w14:paraId="7721193A" w14:textId="77777777" w:rsidR="00317003" w:rsidRPr="00C627DA" w:rsidRDefault="00317003" w:rsidP="00F81BCB">
            <w:pPr>
              <w:jc w:val="both"/>
              <w:rPr>
                <w:lang w:val="pt-BR"/>
              </w:rPr>
            </w:pPr>
            <w:r w:rsidRPr="007D6B3C">
              <w:rPr>
                <w:lang w:val="pt-BR"/>
              </w:rPr>
              <w:t>4. Seleciona “Sim”.</w:t>
            </w:r>
          </w:p>
        </w:tc>
        <w:tc>
          <w:tcPr>
            <w:tcW w:w="4792" w:type="dxa"/>
            <w:gridSpan w:val="7"/>
            <w:shd w:val="clear" w:color="auto" w:fill="auto"/>
          </w:tcPr>
          <w:p w14:paraId="4BD1AD9F" w14:textId="26A4E3FE" w:rsidR="00317003" w:rsidRDefault="00317003" w:rsidP="002307F0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5. Exclui Medição do Banco de Dados.</w:t>
            </w:r>
          </w:p>
        </w:tc>
      </w:tr>
      <w:tr w:rsidR="00317003" w:rsidRPr="005C6710" w14:paraId="6B012FDA" w14:textId="77777777" w:rsidTr="00317003">
        <w:trPr>
          <w:jc w:val="center"/>
        </w:trPr>
        <w:tc>
          <w:tcPr>
            <w:tcW w:w="4501" w:type="dxa"/>
            <w:shd w:val="clear" w:color="auto" w:fill="auto"/>
          </w:tcPr>
          <w:p w14:paraId="50AC918C" w14:textId="77777777" w:rsidR="00317003" w:rsidRPr="00C627DA" w:rsidRDefault="00317003" w:rsidP="00F81BCB">
            <w:pPr>
              <w:jc w:val="both"/>
              <w:rPr>
                <w:lang w:val="pt-BR"/>
              </w:rPr>
            </w:pPr>
            <w:r w:rsidRPr="007D6B3C">
              <w:rPr>
                <w:lang w:val="pt-BR"/>
              </w:rPr>
              <w:t>4. Seleciona “</w:t>
            </w:r>
            <w:r w:rsidRPr="000230C7">
              <w:rPr>
                <w:lang w:val="pt-BR"/>
              </w:rPr>
              <w:t>Não</w:t>
            </w:r>
            <w:r w:rsidRPr="007D6B3C">
              <w:rPr>
                <w:lang w:val="pt-BR"/>
              </w:rPr>
              <w:t>”.</w:t>
            </w:r>
          </w:p>
        </w:tc>
        <w:tc>
          <w:tcPr>
            <w:tcW w:w="4792" w:type="dxa"/>
            <w:gridSpan w:val="7"/>
            <w:shd w:val="clear" w:color="auto" w:fill="auto"/>
          </w:tcPr>
          <w:p w14:paraId="07588C0B" w14:textId="027FDE23" w:rsidR="00317003" w:rsidRDefault="00317003" w:rsidP="002307F0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5. Retorna ao passo 4 do Fluxo Principal: Pesquisar Medição.</w:t>
            </w:r>
          </w:p>
        </w:tc>
      </w:tr>
      <w:tr w:rsidR="00317003" w:rsidRPr="00C627DA" w14:paraId="45CD1CD9" w14:textId="77777777" w:rsidTr="00317003">
        <w:trPr>
          <w:trHeight w:val="490"/>
          <w:jc w:val="center"/>
        </w:trPr>
        <w:tc>
          <w:tcPr>
            <w:tcW w:w="9293" w:type="dxa"/>
            <w:gridSpan w:val="8"/>
            <w:shd w:val="clear" w:color="auto" w:fill="auto"/>
          </w:tcPr>
          <w:p w14:paraId="27959E55" w14:textId="77777777" w:rsidR="00317003" w:rsidRDefault="00317003" w:rsidP="00F81BCB">
            <w:pPr>
              <w:jc w:val="both"/>
              <w:rPr>
                <w:b/>
                <w:lang w:val="pt-BR"/>
              </w:rPr>
            </w:pPr>
            <w:r w:rsidRPr="00C627DA">
              <w:rPr>
                <w:b/>
                <w:lang w:val="pt-BR"/>
              </w:rPr>
              <w:t>Protótipo de Interface Indra:</w:t>
            </w:r>
          </w:p>
          <w:p w14:paraId="73FE6AED" w14:textId="57A8DA84" w:rsidR="00BF5378" w:rsidRDefault="00BF5378" w:rsidP="00F81BCB">
            <w:pPr>
              <w:jc w:val="both"/>
              <w:rPr>
                <w:b/>
                <w:lang w:val="pt-BR"/>
              </w:rPr>
            </w:pPr>
            <w:r w:rsidRPr="00BF5378">
              <w:rPr>
                <w:b/>
                <w:noProof/>
                <w:lang w:val="pt-BR" w:eastAsia="pt-BR"/>
              </w:rPr>
              <w:lastRenderedPageBreak/>
              <w:drawing>
                <wp:inline distT="0" distB="0" distL="0" distR="0" wp14:anchorId="5A12B8AF" wp14:editId="120ECEAB">
                  <wp:extent cx="5562600" cy="2179307"/>
                  <wp:effectExtent l="0" t="0" r="0" b="0"/>
                  <wp:docPr id="5" name="Imagem 5" descr="C:\Users\Raquel\Desktop\excluirmedica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aquel\Desktop\excluirmedica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3901" cy="2187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E7D827" w14:textId="7FAC3F61" w:rsidR="00317003" w:rsidRPr="00C627DA" w:rsidRDefault="00317003" w:rsidP="000E71CA">
            <w:pPr>
              <w:jc w:val="center"/>
              <w:rPr>
                <w:b/>
                <w:lang w:val="pt-BR"/>
              </w:rPr>
            </w:pPr>
          </w:p>
          <w:p w14:paraId="265C2FA1" w14:textId="77777777" w:rsidR="00317003" w:rsidRPr="00C627DA" w:rsidRDefault="00317003" w:rsidP="00F81BCB">
            <w:pPr>
              <w:jc w:val="both"/>
              <w:rPr>
                <w:lang w:val="pt-BR"/>
              </w:rPr>
            </w:pPr>
          </w:p>
          <w:p w14:paraId="399BF6B3" w14:textId="77777777" w:rsidR="00317003" w:rsidRPr="00C627DA" w:rsidRDefault="00317003" w:rsidP="00F81BCB">
            <w:pPr>
              <w:jc w:val="both"/>
              <w:rPr>
                <w:b/>
                <w:lang w:val="pt-BR"/>
              </w:rPr>
            </w:pPr>
          </w:p>
          <w:p w14:paraId="2F54083F" w14:textId="77777777" w:rsidR="00317003" w:rsidRPr="00C627DA" w:rsidRDefault="00317003" w:rsidP="00F81BCB">
            <w:pPr>
              <w:jc w:val="both"/>
              <w:rPr>
                <w:lang w:val="pt-BR"/>
              </w:rPr>
            </w:pPr>
          </w:p>
        </w:tc>
      </w:tr>
    </w:tbl>
    <w:p w14:paraId="3B000F16" w14:textId="77777777" w:rsidR="00B0624F" w:rsidRDefault="00B0624F" w:rsidP="002701BB">
      <w:pPr>
        <w:pStyle w:val="Cabealho2"/>
        <w:numPr>
          <w:ilvl w:val="0"/>
          <w:numId w:val="0"/>
        </w:numPr>
        <w:rPr>
          <w:rFonts w:ascii="Times New Roman" w:hAnsi="Times New Roman"/>
          <w:lang w:val="pt-BR"/>
        </w:rPr>
      </w:pPr>
      <w:bookmarkStart w:id="10" w:name="_Toc342940726"/>
    </w:p>
    <w:p w14:paraId="0C4F8FEB" w14:textId="77777777" w:rsidR="00B0624F" w:rsidRDefault="00B0624F" w:rsidP="002701BB">
      <w:pPr>
        <w:pStyle w:val="Cabealho2"/>
        <w:numPr>
          <w:ilvl w:val="0"/>
          <w:numId w:val="0"/>
        </w:numPr>
        <w:rPr>
          <w:rFonts w:ascii="Times New Roman" w:hAnsi="Times New Roman"/>
          <w:lang w:val="pt-BR"/>
        </w:rPr>
      </w:pPr>
    </w:p>
    <w:p w14:paraId="4C06C20E" w14:textId="273433D6" w:rsidR="005429EA" w:rsidRPr="00341650" w:rsidRDefault="0007117B" w:rsidP="002701BB">
      <w:pPr>
        <w:pStyle w:val="Cabealho2"/>
        <w:numPr>
          <w:ilvl w:val="0"/>
          <w:numId w:val="0"/>
        </w:numPr>
        <w:rPr>
          <w:rFonts w:ascii="Times New Roman" w:hAnsi="Times New Roman"/>
        </w:rPr>
      </w:pPr>
      <w:r>
        <w:rPr>
          <w:rFonts w:ascii="Times New Roman" w:hAnsi="Times New Roman"/>
          <w:lang w:val="pt-BR"/>
        </w:rPr>
        <w:t>4.6</w:t>
      </w:r>
      <w:r w:rsidR="005E1A4D">
        <w:rPr>
          <w:rFonts w:ascii="Times New Roman" w:hAnsi="Times New Roman"/>
          <w:lang w:val="pt-BR"/>
        </w:rPr>
        <w:t xml:space="preserve"> </w:t>
      </w:r>
      <w:r w:rsidR="00F55D65" w:rsidRPr="00341650">
        <w:rPr>
          <w:rFonts w:ascii="Times New Roman" w:hAnsi="Times New Roman"/>
          <w:lang w:val="pt-BR"/>
        </w:rPr>
        <w:t>Selecionar Opções</w:t>
      </w:r>
      <w:bookmarkEnd w:id="10"/>
    </w:p>
    <w:p w14:paraId="3A4F7039" w14:textId="77777777" w:rsidR="005429EA" w:rsidRPr="00C627DA" w:rsidRDefault="005429EA" w:rsidP="005429EA">
      <w:pPr>
        <w:ind w:left="720"/>
        <w:jc w:val="both"/>
        <w:rPr>
          <w:lang w:val="x-none"/>
        </w:rPr>
      </w:pPr>
    </w:p>
    <w:tbl>
      <w:tblPr>
        <w:tblW w:w="9300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4A0" w:firstRow="1" w:lastRow="0" w:firstColumn="1" w:lastColumn="0" w:noHBand="0" w:noVBand="1"/>
      </w:tblPr>
      <w:tblGrid>
        <w:gridCol w:w="4079"/>
        <w:gridCol w:w="5221"/>
      </w:tblGrid>
      <w:tr w:rsidR="00EC787C" w:rsidRPr="005C6710" w14:paraId="1B893F26" w14:textId="77777777" w:rsidTr="00375237">
        <w:trPr>
          <w:jc w:val="center"/>
        </w:trPr>
        <w:tc>
          <w:tcPr>
            <w:tcW w:w="9300" w:type="dxa"/>
            <w:gridSpan w:val="2"/>
            <w:shd w:val="clear" w:color="auto" w:fill="85FFC2"/>
          </w:tcPr>
          <w:p w14:paraId="14910C15" w14:textId="77777777" w:rsidR="005429EA" w:rsidRPr="00C627DA" w:rsidRDefault="005429EA" w:rsidP="00F55D65">
            <w:pPr>
              <w:jc w:val="both"/>
              <w:rPr>
                <w:b/>
                <w:bCs/>
                <w:lang w:val="x-none"/>
              </w:rPr>
            </w:pPr>
            <w:r w:rsidRPr="00C627DA">
              <w:rPr>
                <w:b/>
                <w:bCs/>
                <w:lang w:val="pt-BR"/>
              </w:rPr>
              <w:t xml:space="preserve">Nome do Caso de Uso: </w:t>
            </w:r>
            <w:r w:rsidR="00612ADC">
              <w:rPr>
                <w:b/>
                <w:bCs/>
                <w:lang w:val="pt-BR"/>
              </w:rPr>
              <w:t>Selecionar PCD’s</w:t>
            </w:r>
          </w:p>
        </w:tc>
      </w:tr>
      <w:tr w:rsidR="00EC787C" w:rsidRPr="005C6710" w14:paraId="00CA2210" w14:textId="77777777" w:rsidTr="001C60E6">
        <w:trPr>
          <w:jc w:val="center"/>
        </w:trPr>
        <w:tc>
          <w:tcPr>
            <w:tcW w:w="4079" w:type="dxa"/>
            <w:shd w:val="clear" w:color="auto" w:fill="auto"/>
          </w:tcPr>
          <w:p w14:paraId="7B484D26" w14:textId="77777777" w:rsidR="005429EA" w:rsidRPr="00C627DA" w:rsidRDefault="005429EA" w:rsidP="00027642">
            <w:pPr>
              <w:jc w:val="both"/>
              <w:rPr>
                <w:b/>
                <w:lang w:val="pt-BR"/>
              </w:rPr>
            </w:pPr>
            <w:r w:rsidRPr="00C627DA">
              <w:rPr>
                <w:b/>
                <w:lang w:val="pt-BR"/>
              </w:rPr>
              <w:t xml:space="preserve">Breve Descrição: </w:t>
            </w:r>
          </w:p>
        </w:tc>
        <w:tc>
          <w:tcPr>
            <w:tcW w:w="5221" w:type="dxa"/>
            <w:shd w:val="clear" w:color="auto" w:fill="auto"/>
          </w:tcPr>
          <w:p w14:paraId="1FC49B6D" w14:textId="77777777" w:rsidR="005429EA" w:rsidRPr="00C627DA" w:rsidRDefault="005429EA" w:rsidP="00027642">
            <w:pPr>
              <w:jc w:val="both"/>
              <w:rPr>
                <w:lang w:val="pt-BR"/>
              </w:rPr>
            </w:pPr>
            <w:r w:rsidRPr="00C627DA">
              <w:rPr>
                <w:lang w:val="pt-BR"/>
              </w:rPr>
              <w:t>Este Caso de Uso de</w:t>
            </w:r>
            <w:r w:rsidR="00612ADC">
              <w:rPr>
                <w:lang w:val="pt-BR"/>
              </w:rPr>
              <w:t>ve ocorrer sempre que o site for aberto</w:t>
            </w:r>
            <w:r w:rsidRPr="00C627DA">
              <w:rPr>
                <w:lang w:val="pt-BR"/>
              </w:rPr>
              <w:t>.</w:t>
            </w:r>
          </w:p>
          <w:p w14:paraId="548B585F" w14:textId="77777777" w:rsidR="005429EA" w:rsidRPr="00C627DA" w:rsidRDefault="005429EA" w:rsidP="005429EA">
            <w:pPr>
              <w:jc w:val="both"/>
              <w:rPr>
                <w:lang w:val="pt-BR"/>
              </w:rPr>
            </w:pPr>
            <w:r w:rsidRPr="00C627DA">
              <w:rPr>
                <w:lang w:val="pt-BR"/>
              </w:rPr>
              <w:t>Ele deve abrir a interface de seleção de opções para abrir os demais casos de uso.</w:t>
            </w:r>
          </w:p>
        </w:tc>
      </w:tr>
      <w:tr w:rsidR="00EC787C" w:rsidRPr="00C627DA" w14:paraId="24EA4427" w14:textId="77777777" w:rsidTr="001C60E6">
        <w:trPr>
          <w:jc w:val="center"/>
        </w:trPr>
        <w:tc>
          <w:tcPr>
            <w:tcW w:w="4079" w:type="dxa"/>
            <w:shd w:val="clear" w:color="auto" w:fill="auto"/>
          </w:tcPr>
          <w:p w14:paraId="6589625A" w14:textId="77777777" w:rsidR="005429EA" w:rsidRPr="00C627DA" w:rsidRDefault="005429EA" w:rsidP="00027642">
            <w:pPr>
              <w:jc w:val="both"/>
              <w:rPr>
                <w:b/>
                <w:lang w:val="pt-BR"/>
              </w:rPr>
            </w:pPr>
            <w:r w:rsidRPr="00C627DA">
              <w:rPr>
                <w:b/>
                <w:lang w:val="pt-BR"/>
              </w:rPr>
              <w:t>Ator Principal:</w:t>
            </w:r>
          </w:p>
        </w:tc>
        <w:tc>
          <w:tcPr>
            <w:tcW w:w="5221" w:type="dxa"/>
            <w:shd w:val="clear" w:color="auto" w:fill="auto"/>
          </w:tcPr>
          <w:p w14:paraId="628F0CC8" w14:textId="77777777" w:rsidR="005429EA" w:rsidRPr="00C627DA" w:rsidRDefault="00612ADC" w:rsidP="00027642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Administrador</w:t>
            </w:r>
            <w:r w:rsidR="005429EA" w:rsidRPr="00C627DA">
              <w:rPr>
                <w:lang w:val="pt-BR"/>
              </w:rPr>
              <w:t>.</w:t>
            </w:r>
          </w:p>
        </w:tc>
      </w:tr>
      <w:tr w:rsidR="00EC787C" w:rsidRPr="005C6710" w14:paraId="02E6E6AF" w14:textId="77777777" w:rsidTr="001C60E6">
        <w:trPr>
          <w:jc w:val="center"/>
        </w:trPr>
        <w:tc>
          <w:tcPr>
            <w:tcW w:w="4079" w:type="dxa"/>
            <w:shd w:val="clear" w:color="auto" w:fill="auto"/>
          </w:tcPr>
          <w:p w14:paraId="4A454A6F" w14:textId="77777777" w:rsidR="005429EA" w:rsidRPr="00C627DA" w:rsidRDefault="005429EA" w:rsidP="00027642">
            <w:pPr>
              <w:jc w:val="both"/>
              <w:rPr>
                <w:b/>
                <w:lang w:val="pt-BR"/>
              </w:rPr>
            </w:pPr>
            <w:r w:rsidRPr="00C627DA">
              <w:rPr>
                <w:b/>
                <w:lang w:val="pt-BR"/>
              </w:rPr>
              <w:t>Pré-Condição:</w:t>
            </w:r>
          </w:p>
        </w:tc>
        <w:tc>
          <w:tcPr>
            <w:tcW w:w="5221" w:type="dxa"/>
            <w:shd w:val="clear" w:color="auto" w:fill="auto"/>
          </w:tcPr>
          <w:p w14:paraId="5F455BFD" w14:textId="77777777" w:rsidR="005429EA" w:rsidRPr="00C627DA" w:rsidRDefault="00612ADC" w:rsidP="00027642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O administrador deve estar logado no site</w:t>
            </w:r>
          </w:p>
        </w:tc>
      </w:tr>
      <w:tr w:rsidR="00EC787C" w:rsidRPr="00C627DA" w14:paraId="1911CC8C" w14:textId="77777777" w:rsidTr="00375237">
        <w:trPr>
          <w:jc w:val="center"/>
        </w:trPr>
        <w:tc>
          <w:tcPr>
            <w:tcW w:w="9300" w:type="dxa"/>
            <w:gridSpan w:val="2"/>
            <w:shd w:val="clear" w:color="auto" w:fill="85FFC2"/>
          </w:tcPr>
          <w:p w14:paraId="6F2C7F05" w14:textId="77777777" w:rsidR="005429EA" w:rsidRPr="00C627DA" w:rsidRDefault="005429EA" w:rsidP="00027642">
            <w:pPr>
              <w:jc w:val="center"/>
              <w:rPr>
                <w:b/>
                <w:lang w:val="pt-BR"/>
              </w:rPr>
            </w:pPr>
            <w:r w:rsidRPr="00C627DA">
              <w:rPr>
                <w:b/>
                <w:lang w:val="pt-BR"/>
              </w:rPr>
              <w:t>Fluxo Principal</w:t>
            </w:r>
          </w:p>
        </w:tc>
      </w:tr>
      <w:tr w:rsidR="00EC787C" w:rsidRPr="00C627DA" w14:paraId="0704924E" w14:textId="77777777" w:rsidTr="005C6710">
        <w:trPr>
          <w:jc w:val="center"/>
        </w:trPr>
        <w:tc>
          <w:tcPr>
            <w:tcW w:w="4079" w:type="dxa"/>
            <w:shd w:val="clear" w:color="auto" w:fill="DBFDEB"/>
          </w:tcPr>
          <w:p w14:paraId="5AE0C64A" w14:textId="77777777" w:rsidR="005429EA" w:rsidRPr="00C627DA" w:rsidRDefault="005429EA" w:rsidP="00027642">
            <w:pPr>
              <w:jc w:val="both"/>
              <w:rPr>
                <w:b/>
                <w:lang w:val="pt-BR"/>
              </w:rPr>
            </w:pPr>
            <w:r w:rsidRPr="00C627DA">
              <w:rPr>
                <w:b/>
                <w:lang w:val="pt-BR"/>
              </w:rPr>
              <w:t>Ações dos Atores:</w:t>
            </w:r>
          </w:p>
        </w:tc>
        <w:tc>
          <w:tcPr>
            <w:tcW w:w="5221" w:type="dxa"/>
            <w:shd w:val="clear" w:color="auto" w:fill="DBFDEB"/>
          </w:tcPr>
          <w:p w14:paraId="7C23DDE5" w14:textId="77777777" w:rsidR="005429EA" w:rsidRPr="00C627DA" w:rsidRDefault="005429EA" w:rsidP="00027642">
            <w:pPr>
              <w:jc w:val="both"/>
              <w:rPr>
                <w:b/>
                <w:lang w:val="pt-BR"/>
              </w:rPr>
            </w:pPr>
            <w:r w:rsidRPr="00C627DA">
              <w:rPr>
                <w:b/>
                <w:lang w:val="pt-BR"/>
              </w:rPr>
              <w:t>Ações do Sistema:</w:t>
            </w:r>
          </w:p>
        </w:tc>
      </w:tr>
      <w:tr w:rsidR="00EC787C" w:rsidRPr="005C6710" w14:paraId="25E89C36" w14:textId="77777777" w:rsidTr="001C60E6">
        <w:trPr>
          <w:jc w:val="center"/>
        </w:trPr>
        <w:tc>
          <w:tcPr>
            <w:tcW w:w="4079" w:type="dxa"/>
            <w:shd w:val="clear" w:color="auto" w:fill="auto"/>
          </w:tcPr>
          <w:p w14:paraId="556D7468" w14:textId="77777777" w:rsidR="005429EA" w:rsidRPr="00C627DA" w:rsidRDefault="00612ADC" w:rsidP="00027642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1. Abrir o site</w:t>
            </w:r>
            <w:r w:rsidR="005429EA" w:rsidRPr="00C627DA">
              <w:rPr>
                <w:lang w:val="pt-BR"/>
              </w:rPr>
              <w:t>.</w:t>
            </w:r>
          </w:p>
        </w:tc>
        <w:tc>
          <w:tcPr>
            <w:tcW w:w="5221" w:type="dxa"/>
            <w:shd w:val="clear" w:color="auto" w:fill="auto"/>
          </w:tcPr>
          <w:p w14:paraId="63178ADA" w14:textId="77777777" w:rsidR="005429EA" w:rsidRPr="00C627DA" w:rsidRDefault="005429EA" w:rsidP="005429EA">
            <w:pPr>
              <w:jc w:val="both"/>
              <w:rPr>
                <w:lang w:val="pt-BR"/>
              </w:rPr>
            </w:pPr>
            <w:r w:rsidRPr="00C627DA">
              <w:rPr>
                <w:lang w:val="pt-BR"/>
              </w:rPr>
              <w:t>2. Exibir uma tela com a barra de menu, com os itens</w:t>
            </w:r>
            <w:r w:rsidR="00F55D65" w:rsidRPr="00C627DA">
              <w:rPr>
                <w:lang w:val="pt-BR"/>
              </w:rPr>
              <w:t>:</w:t>
            </w:r>
          </w:p>
          <w:p w14:paraId="1936BB91" w14:textId="77777777" w:rsidR="005429EA" w:rsidRPr="00C627DA" w:rsidRDefault="00612ADC" w:rsidP="005429EA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- Gerenciamento de PCDs</w:t>
            </w:r>
            <w:r w:rsidR="00F55D65" w:rsidRPr="00C627DA">
              <w:rPr>
                <w:lang w:val="pt-BR"/>
              </w:rPr>
              <w:t>:</w:t>
            </w:r>
          </w:p>
          <w:p w14:paraId="63C67281" w14:textId="77777777" w:rsidR="00E6600C" w:rsidRDefault="00E6600C" w:rsidP="00E6600C">
            <w:pPr>
              <w:numPr>
                <w:ilvl w:val="0"/>
                <w:numId w:val="10"/>
              </w:numPr>
              <w:jc w:val="both"/>
              <w:rPr>
                <w:lang w:val="pt-BR"/>
              </w:rPr>
            </w:pPr>
            <w:r>
              <w:rPr>
                <w:lang w:val="pt-BR"/>
              </w:rPr>
              <w:t>Pesquisar PCD.</w:t>
            </w:r>
          </w:p>
          <w:p w14:paraId="4F23ADFB" w14:textId="77777777" w:rsidR="00E6600C" w:rsidRDefault="00E6600C" w:rsidP="00E6600C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-Processamento de Imagens:</w:t>
            </w:r>
          </w:p>
          <w:p w14:paraId="08EDCF27" w14:textId="4F380EDD" w:rsidR="00E6600C" w:rsidRPr="00E6600C" w:rsidRDefault="004E25CC" w:rsidP="00E6600C">
            <w:pPr>
              <w:numPr>
                <w:ilvl w:val="0"/>
                <w:numId w:val="10"/>
              </w:numPr>
              <w:jc w:val="both"/>
              <w:rPr>
                <w:lang w:val="pt-BR"/>
              </w:rPr>
            </w:pPr>
            <w:r>
              <w:rPr>
                <w:lang w:val="pt-BR"/>
              </w:rPr>
              <w:t>Gerenciar Imagem</w:t>
            </w:r>
          </w:p>
          <w:p w14:paraId="2630D0B4" w14:textId="77777777" w:rsidR="005429EA" w:rsidRPr="00C627DA" w:rsidRDefault="005429EA" w:rsidP="005429EA">
            <w:pPr>
              <w:jc w:val="both"/>
              <w:rPr>
                <w:lang w:val="pt-BR"/>
              </w:rPr>
            </w:pPr>
            <w:r w:rsidRPr="00C627DA">
              <w:rPr>
                <w:lang w:val="pt-BR"/>
              </w:rPr>
              <w:t>-</w:t>
            </w:r>
            <w:r w:rsidR="00612ADC">
              <w:rPr>
                <w:lang w:val="pt-BR"/>
              </w:rPr>
              <w:t xml:space="preserve"> Gerenciamento de Sensores</w:t>
            </w:r>
            <w:r w:rsidR="00F55D65" w:rsidRPr="00C627DA">
              <w:rPr>
                <w:lang w:val="pt-BR"/>
              </w:rPr>
              <w:t>:</w:t>
            </w:r>
            <w:r w:rsidR="00612ADC">
              <w:rPr>
                <w:lang w:val="pt-BR"/>
              </w:rPr>
              <w:t xml:space="preserve"> </w:t>
            </w:r>
          </w:p>
          <w:p w14:paraId="39C35272" w14:textId="77777777" w:rsidR="00E6600C" w:rsidRDefault="00E6600C" w:rsidP="00E6600C">
            <w:pPr>
              <w:numPr>
                <w:ilvl w:val="0"/>
                <w:numId w:val="10"/>
              </w:numPr>
              <w:jc w:val="both"/>
              <w:rPr>
                <w:lang w:val="pt-BR"/>
              </w:rPr>
            </w:pPr>
            <w:r>
              <w:rPr>
                <w:lang w:val="pt-BR"/>
              </w:rPr>
              <w:t>Pesquisar Sensor</w:t>
            </w:r>
          </w:p>
          <w:p w14:paraId="153EBD14" w14:textId="77777777" w:rsidR="00E6600C" w:rsidRDefault="00E6600C" w:rsidP="00E6600C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- Gerenciamento de Medições de PCDs</w:t>
            </w:r>
          </w:p>
          <w:p w14:paraId="22E85DB1" w14:textId="77777777" w:rsidR="00E6600C" w:rsidRDefault="00E6600C" w:rsidP="00E6600C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- Controle de Funcionamento de PCDs:</w:t>
            </w:r>
          </w:p>
          <w:p w14:paraId="475F1655" w14:textId="36049DF0" w:rsidR="00E6600C" w:rsidRPr="00E6600C" w:rsidRDefault="00E6600C" w:rsidP="00E6600C">
            <w:pPr>
              <w:jc w:val="both"/>
              <w:rPr>
                <w:lang w:val="pt-BR"/>
              </w:rPr>
            </w:pPr>
          </w:p>
        </w:tc>
      </w:tr>
      <w:tr w:rsidR="00EC787C" w:rsidRPr="005C6710" w14:paraId="455F3778" w14:textId="77777777" w:rsidTr="001C60E6">
        <w:trPr>
          <w:jc w:val="center"/>
        </w:trPr>
        <w:tc>
          <w:tcPr>
            <w:tcW w:w="4079" w:type="dxa"/>
            <w:shd w:val="clear" w:color="auto" w:fill="auto"/>
          </w:tcPr>
          <w:p w14:paraId="67BD9B95" w14:textId="77777777" w:rsidR="005429EA" w:rsidRPr="00C627DA" w:rsidRDefault="005429EA" w:rsidP="00027642">
            <w:pPr>
              <w:jc w:val="both"/>
              <w:rPr>
                <w:lang w:val="pt-BR"/>
              </w:rPr>
            </w:pPr>
            <w:r w:rsidRPr="00C627DA">
              <w:rPr>
                <w:lang w:val="pt-BR"/>
              </w:rPr>
              <w:t>3. Fim do caso de uso.</w:t>
            </w:r>
          </w:p>
        </w:tc>
        <w:tc>
          <w:tcPr>
            <w:tcW w:w="5221" w:type="dxa"/>
            <w:shd w:val="clear" w:color="auto" w:fill="auto"/>
          </w:tcPr>
          <w:p w14:paraId="70068668" w14:textId="77777777" w:rsidR="005429EA" w:rsidRPr="00C627DA" w:rsidRDefault="005429EA" w:rsidP="00027642">
            <w:pPr>
              <w:jc w:val="both"/>
              <w:rPr>
                <w:lang w:val="pt-BR"/>
              </w:rPr>
            </w:pPr>
          </w:p>
        </w:tc>
      </w:tr>
      <w:tr w:rsidR="001C60E6" w:rsidRPr="00C627DA" w14:paraId="5F9A23B5" w14:textId="77777777" w:rsidTr="001C60E6">
        <w:trPr>
          <w:jc w:val="center"/>
        </w:trPr>
        <w:tc>
          <w:tcPr>
            <w:tcW w:w="9300" w:type="dxa"/>
            <w:gridSpan w:val="2"/>
            <w:shd w:val="clear" w:color="auto" w:fill="auto"/>
          </w:tcPr>
          <w:p w14:paraId="70DFE1D0" w14:textId="77777777" w:rsidR="001C60E6" w:rsidRDefault="001C60E6" w:rsidP="001C60E6">
            <w:pPr>
              <w:jc w:val="both"/>
              <w:rPr>
                <w:b/>
                <w:lang w:val="pt-BR"/>
              </w:rPr>
            </w:pPr>
            <w:r w:rsidRPr="00C627DA">
              <w:rPr>
                <w:b/>
                <w:lang w:val="pt-BR"/>
              </w:rPr>
              <w:t>Prot</w:t>
            </w:r>
            <w:r>
              <w:rPr>
                <w:b/>
                <w:lang w:val="pt-BR"/>
              </w:rPr>
              <w:t>ótipo de Interface PCDs</w:t>
            </w:r>
            <w:r w:rsidRPr="00C627DA">
              <w:rPr>
                <w:b/>
                <w:lang w:val="pt-BR"/>
              </w:rPr>
              <w:t>:</w:t>
            </w:r>
          </w:p>
          <w:p w14:paraId="57E6E5FE" w14:textId="77777777" w:rsidR="001C60E6" w:rsidRDefault="001C60E6" w:rsidP="00EC787C">
            <w:pPr>
              <w:jc w:val="center"/>
              <w:rPr>
                <w:b/>
                <w:lang w:val="pt-BR"/>
              </w:rPr>
            </w:pPr>
          </w:p>
          <w:p w14:paraId="50121DCF" w14:textId="174E1E45" w:rsidR="001C60E6" w:rsidRDefault="00F81FB1" w:rsidP="000E71CA">
            <w:pPr>
              <w:jc w:val="center"/>
              <w:rPr>
                <w:b/>
                <w:lang w:val="pt-BR"/>
              </w:rPr>
            </w:pPr>
            <w:r w:rsidRPr="000E71CA">
              <w:rPr>
                <w:b/>
                <w:noProof/>
                <w:lang w:val="pt-BR" w:eastAsia="pt-BR"/>
              </w:rPr>
              <w:lastRenderedPageBreak/>
              <w:drawing>
                <wp:inline distT="0" distB="0" distL="0" distR="0" wp14:anchorId="5A2C8148" wp14:editId="3D0F842A">
                  <wp:extent cx="4754880" cy="2719070"/>
                  <wp:effectExtent l="0" t="0" r="0" b="0"/>
                  <wp:docPr id="179" name="Imagem 179" descr="J:\IFSP\Teste Bruno\Prints Protótipos\Print prototipo 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 descr="J:\IFSP\Teste Bruno\Prints Protótipos\Print prototipo 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4880" cy="2719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0E748D" w14:textId="77777777" w:rsidR="001C60E6" w:rsidRPr="00C627DA" w:rsidRDefault="001C60E6" w:rsidP="00027642">
            <w:pPr>
              <w:jc w:val="both"/>
              <w:rPr>
                <w:lang w:val="pt-BR"/>
              </w:rPr>
            </w:pPr>
          </w:p>
        </w:tc>
      </w:tr>
    </w:tbl>
    <w:p w14:paraId="3758B278" w14:textId="77777777" w:rsidR="006141DC" w:rsidRDefault="006141DC" w:rsidP="006141DC">
      <w:pPr>
        <w:rPr>
          <w:lang w:val="pt-BR"/>
        </w:rPr>
      </w:pPr>
    </w:p>
    <w:p w14:paraId="60C365A8" w14:textId="77777777" w:rsidR="00E6600C" w:rsidRDefault="00E6600C" w:rsidP="006141DC">
      <w:pPr>
        <w:rPr>
          <w:lang w:val="pt-BR"/>
        </w:rPr>
      </w:pPr>
    </w:p>
    <w:p w14:paraId="60685342" w14:textId="77777777" w:rsidR="006038AC" w:rsidRDefault="006038AC" w:rsidP="006141DC">
      <w:pPr>
        <w:rPr>
          <w:lang w:val="pt-BR"/>
        </w:rPr>
      </w:pPr>
    </w:p>
    <w:p w14:paraId="1D4EE2A5" w14:textId="77777777" w:rsidR="006038AC" w:rsidRDefault="006038AC" w:rsidP="006141DC">
      <w:pPr>
        <w:rPr>
          <w:lang w:val="pt-BR"/>
        </w:rPr>
      </w:pPr>
    </w:p>
    <w:p w14:paraId="76599B58" w14:textId="77777777" w:rsidR="006038AC" w:rsidRDefault="006038AC" w:rsidP="006141DC">
      <w:pPr>
        <w:rPr>
          <w:lang w:val="pt-BR"/>
        </w:rPr>
      </w:pPr>
    </w:p>
    <w:p w14:paraId="66A98324" w14:textId="77777777" w:rsidR="006038AC" w:rsidRDefault="006038AC" w:rsidP="006141DC">
      <w:pPr>
        <w:rPr>
          <w:lang w:val="pt-BR"/>
        </w:rPr>
      </w:pPr>
    </w:p>
    <w:p w14:paraId="1018E5CE" w14:textId="77777777" w:rsidR="006038AC" w:rsidRDefault="006038AC" w:rsidP="006141DC">
      <w:pPr>
        <w:rPr>
          <w:lang w:val="pt-BR"/>
        </w:rPr>
      </w:pPr>
    </w:p>
    <w:p w14:paraId="2634CEA1" w14:textId="77777777" w:rsidR="006038AC" w:rsidRDefault="006038AC" w:rsidP="006141DC">
      <w:pPr>
        <w:rPr>
          <w:lang w:val="pt-BR"/>
        </w:rPr>
      </w:pPr>
    </w:p>
    <w:p w14:paraId="52E7B235" w14:textId="77777777" w:rsidR="006038AC" w:rsidRDefault="006038AC" w:rsidP="006141DC">
      <w:pPr>
        <w:rPr>
          <w:lang w:val="pt-BR"/>
        </w:rPr>
      </w:pPr>
    </w:p>
    <w:p w14:paraId="1DAC6C2E" w14:textId="77777777" w:rsidR="006038AC" w:rsidRDefault="006038AC" w:rsidP="006141DC">
      <w:pPr>
        <w:rPr>
          <w:lang w:val="pt-BR"/>
        </w:rPr>
      </w:pPr>
    </w:p>
    <w:p w14:paraId="7ABEDAC7" w14:textId="77777777" w:rsidR="006038AC" w:rsidRDefault="006038AC" w:rsidP="006141DC">
      <w:pPr>
        <w:rPr>
          <w:lang w:val="pt-BR"/>
        </w:rPr>
      </w:pPr>
    </w:p>
    <w:p w14:paraId="3EF548CF" w14:textId="77777777" w:rsidR="008B22D1" w:rsidRDefault="008B22D1" w:rsidP="006141DC">
      <w:pPr>
        <w:rPr>
          <w:lang w:val="pt-BR"/>
        </w:rPr>
      </w:pPr>
    </w:p>
    <w:p w14:paraId="62F70BFB" w14:textId="77777777" w:rsidR="008B22D1" w:rsidRDefault="008B22D1" w:rsidP="006141DC">
      <w:pPr>
        <w:rPr>
          <w:lang w:val="pt-BR"/>
        </w:rPr>
      </w:pPr>
    </w:p>
    <w:p w14:paraId="3A9393C5" w14:textId="77777777" w:rsidR="008B22D1" w:rsidRDefault="008B22D1" w:rsidP="006141DC">
      <w:pPr>
        <w:rPr>
          <w:lang w:val="pt-BR"/>
        </w:rPr>
      </w:pPr>
    </w:p>
    <w:p w14:paraId="4A98C282" w14:textId="77777777" w:rsidR="008B22D1" w:rsidRDefault="008B22D1" w:rsidP="006141DC">
      <w:pPr>
        <w:rPr>
          <w:lang w:val="pt-BR"/>
        </w:rPr>
      </w:pPr>
    </w:p>
    <w:p w14:paraId="616ADC2D" w14:textId="77777777" w:rsidR="008B22D1" w:rsidRDefault="008B22D1" w:rsidP="006141DC">
      <w:pPr>
        <w:rPr>
          <w:lang w:val="pt-BR"/>
        </w:rPr>
      </w:pPr>
    </w:p>
    <w:p w14:paraId="5B8D9A37" w14:textId="77777777" w:rsidR="008B22D1" w:rsidRDefault="008B22D1" w:rsidP="006141DC">
      <w:pPr>
        <w:rPr>
          <w:lang w:val="pt-BR"/>
        </w:rPr>
      </w:pPr>
    </w:p>
    <w:p w14:paraId="62621116" w14:textId="77777777" w:rsidR="008B22D1" w:rsidRDefault="008B22D1" w:rsidP="006141DC">
      <w:pPr>
        <w:rPr>
          <w:lang w:val="pt-BR"/>
        </w:rPr>
      </w:pPr>
    </w:p>
    <w:p w14:paraId="6736626A" w14:textId="77777777" w:rsidR="008B22D1" w:rsidRDefault="008B22D1" w:rsidP="006141DC">
      <w:pPr>
        <w:rPr>
          <w:lang w:val="pt-BR"/>
        </w:rPr>
      </w:pPr>
    </w:p>
    <w:p w14:paraId="2C6A6C27" w14:textId="77777777" w:rsidR="008B22D1" w:rsidRDefault="008B22D1" w:rsidP="006141DC">
      <w:pPr>
        <w:rPr>
          <w:lang w:val="pt-BR"/>
        </w:rPr>
      </w:pPr>
    </w:p>
    <w:p w14:paraId="09C3E060" w14:textId="77777777" w:rsidR="008B22D1" w:rsidRDefault="008B22D1" w:rsidP="006141DC">
      <w:pPr>
        <w:rPr>
          <w:lang w:val="pt-BR"/>
        </w:rPr>
      </w:pPr>
    </w:p>
    <w:p w14:paraId="3A836BF0" w14:textId="77777777" w:rsidR="008B22D1" w:rsidRDefault="008B22D1" w:rsidP="006141DC">
      <w:pPr>
        <w:rPr>
          <w:lang w:val="pt-BR"/>
        </w:rPr>
      </w:pPr>
    </w:p>
    <w:p w14:paraId="5ED09E58" w14:textId="77777777" w:rsidR="008B22D1" w:rsidRDefault="008B22D1" w:rsidP="006141DC">
      <w:pPr>
        <w:rPr>
          <w:lang w:val="pt-BR"/>
        </w:rPr>
      </w:pPr>
    </w:p>
    <w:p w14:paraId="04576CBD" w14:textId="77777777" w:rsidR="008B22D1" w:rsidRDefault="008B22D1" w:rsidP="006141DC">
      <w:pPr>
        <w:rPr>
          <w:lang w:val="pt-BR"/>
        </w:rPr>
      </w:pPr>
    </w:p>
    <w:p w14:paraId="28F34F2D" w14:textId="77777777" w:rsidR="008B22D1" w:rsidRDefault="008B22D1" w:rsidP="006141DC">
      <w:pPr>
        <w:rPr>
          <w:lang w:val="pt-BR"/>
        </w:rPr>
      </w:pPr>
    </w:p>
    <w:p w14:paraId="193133E3" w14:textId="77777777" w:rsidR="008B22D1" w:rsidRDefault="008B22D1" w:rsidP="006141DC">
      <w:pPr>
        <w:rPr>
          <w:lang w:val="pt-BR"/>
        </w:rPr>
      </w:pPr>
    </w:p>
    <w:p w14:paraId="0FA04A55" w14:textId="77777777" w:rsidR="008B22D1" w:rsidRDefault="008B22D1" w:rsidP="006141DC">
      <w:pPr>
        <w:rPr>
          <w:lang w:val="pt-BR"/>
        </w:rPr>
      </w:pPr>
    </w:p>
    <w:p w14:paraId="13506191" w14:textId="77777777" w:rsidR="008B22D1" w:rsidRDefault="008B22D1" w:rsidP="006141DC">
      <w:pPr>
        <w:rPr>
          <w:lang w:val="pt-BR"/>
        </w:rPr>
      </w:pPr>
    </w:p>
    <w:p w14:paraId="0DBBC47B" w14:textId="77777777" w:rsidR="008B22D1" w:rsidRDefault="008B22D1" w:rsidP="006141DC">
      <w:pPr>
        <w:rPr>
          <w:lang w:val="pt-BR"/>
        </w:rPr>
      </w:pPr>
    </w:p>
    <w:p w14:paraId="776D5D20" w14:textId="77777777" w:rsidR="008B22D1" w:rsidRDefault="008B22D1" w:rsidP="006141DC">
      <w:pPr>
        <w:rPr>
          <w:lang w:val="pt-BR"/>
        </w:rPr>
      </w:pPr>
    </w:p>
    <w:p w14:paraId="399A888A" w14:textId="77777777" w:rsidR="008B22D1" w:rsidRDefault="008B22D1" w:rsidP="006141DC">
      <w:pPr>
        <w:rPr>
          <w:lang w:val="pt-BR"/>
        </w:rPr>
      </w:pPr>
    </w:p>
    <w:p w14:paraId="7874EFF8" w14:textId="77777777" w:rsidR="008B22D1" w:rsidRDefault="008B22D1" w:rsidP="006141DC">
      <w:pPr>
        <w:rPr>
          <w:lang w:val="pt-BR"/>
        </w:rPr>
      </w:pPr>
    </w:p>
    <w:p w14:paraId="3926F521" w14:textId="77777777" w:rsidR="008B22D1" w:rsidRDefault="008B22D1" w:rsidP="006141DC">
      <w:pPr>
        <w:rPr>
          <w:lang w:val="pt-BR"/>
        </w:rPr>
      </w:pPr>
    </w:p>
    <w:p w14:paraId="06DBFBBC" w14:textId="77777777" w:rsidR="006038AC" w:rsidRDefault="006038AC" w:rsidP="006141DC">
      <w:pPr>
        <w:rPr>
          <w:lang w:val="pt-BR"/>
        </w:rPr>
      </w:pPr>
    </w:p>
    <w:p w14:paraId="4054FD17" w14:textId="77777777" w:rsidR="006038AC" w:rsidRDefault="006038AC" w:rsidP="006141DC">
      <w:pPr>
        <w:rPr>
          <w:lang w:val="pt-BR"/>
        </w:rPr>
      </w:pPr>
    </w:p>
    <w:p w14:paraId="177E3220" w14:textId="77777777" w:rsidR="006038AC" w:rsidRDefault="006038AC" w:rsidP="006141DC">
      <w:pPr>
        <w:rPr>
          <w:lang w:val="pt-BR"/>
        </w:rPr>
      </w:pPr>
    </w:p>
    <w:p w14:paraId="6414890C" w14:textId="77777777" w:rsidR="00E6600C" w:rsidRPr="00C627DA" w:rsidRDefault="00E6600C" w:rsidP="00E6600C">
      <w:pPr>
        <w:pStyle w:val="Cabealho1"/>
        <w:numPr>
          <w:ilvl w:val="0"/>
          <w:numId w:val="26"/>
        </w:numPr>
        <w:rPr>
          <w:rFonts w:ascii="Times New Roman" w:hAnsi="Times New Roman"/>
          <w:lang w:val="pt-BR"/>
        </w:rPr>
      </w:pPr>
      <w:bookmarkStart w:id="11" w:name="_Toc341878331"/>
      <w:r w:rsidRPr="00C627DA">
        <w:rPr>
          <w:rFonts w:ascii="Times New Roman" w:hAnsi="Times New Roman"/>
          <w:lang w:val="pt-BR"/>
        </w:rPr>
        <w:lastRenderedPageBreak/>
        <w:t>Estimativa de Esforços por Pontos de Caso de Uso</w:t>
      </w:r>
      <w:bookmarkEnd w:id="11"/>
    </w:p>
    <w:p w14:paraId="02DA6D86" w14:textId="77777777" w:rsidR="00E6600C" w:rsidRPr="00C627DA" w:rsidRDefault="00E6600C" w:rsidP="006141DC">
      <w:pPr>
        <w:rPr>
          <w:lang w:val="pt-BR"/>
        </w:rPr>
      </w:pPr>
    </w:p>
    <w:p w14:paraId="10A87131" w14:textId="77777777" w:rsidR="006141DC" w:rsidRPr="00C627DA" w:rsidRDefault="006141DC" w:rsidP="006141DC">
      <w:pPr>
        <w:pStyle w:val="Cabealho2"/>
        <w:rPr>
          <w:rFonts w:ascii="Times New Roman" w:hAnsi="Times New Roman"/>
          <w:lang w:val="pt-BR"/>
        </w:rPr>
      </w:pPr>
      <w:bookmarkStart w:id="12" w:name="_Toc341878332"/>
      <w:r w:rsidRPr="00C627DA">
        <w:rPr>
          <w:rFonts w:ascii="Times New Roman" w:hAnsi="Times New Roman"/>
          <w:lang w:val="pt-BR"/>
        </w:rPr>
        <w:t>Fatores Técnicos</w:t>
      </w:r>
      <w:bookmarkEnd w:id="12"/>
    </w:p>
    <w:p w14:paraId="290B3188" w14:textId="77777777" w:rsidR="006141DC" w:rsidRPr="00C627DA" w:rsidRDefault="006141DC" w:rsidP="006141DC">
      <w:pPr>
        <w:rPr>
          <w:lang w:val="pt-BR"/>
        </w:rPr>
      </w:pP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4A0" w:firstRow="1" w:lastRow="0" w:firstColumn="1" w:lastColumn="0" w:noHBand="0" w:noVBand="1"/>
      </w:tblPr>
      <w:tblGrid>
        <w:gridCol w:w="4458"/>
        <w:gridCol w:w="1116"/>
        <w:gridCol w:w="1150"/>
        <w:gridCol w:w="2519"/>
      </w:tblGrid>
      <w:tr w:rsidR="006141DC" w:rsidRPr="00C627DA" w14:paraId="4B37EC7D" w14:textId="77777777" w:rsidTr="00375237">
        <w:tc>
          <w:tcPr>
            <w:tcW w:w="4657" w:type="dxa"/>
            <w:shd w:val="clear" w:color="auto" w:fill="85FFC2"/>
          </w:tcPr>
          <w:p w14:paraId="2D77F8E3" w14:textId="77777777" w:rsidR="006141DC" w:rsidRPr="00C627DA" w:rsidRDefault="006141DC" w:rsidP="002D1DD9">
            <w:pPr>
              <w:rPr>
                <w:b/>
                <w:bCs/>
                <w:lang w:val="pt-BR"/>
              </w:rPr>
            </w:pPr>
            <w:r w:rsidRPr="00C627DA">
              <w:rPr>
                <w:b/>
                <w:bCs/>
                <w:lang w:val="pt-BR"/>
              </w:rPr>
              <w:t>Fatores Técnicos</w:t>
            </w:r>
          </w:p>
        </w:tc>
        <w:tc>
          <w:tcPr>
            <w:tcW w:w="1150" w:type="dxa"/>
            <w:shd w:val="clear" w:color="auto" w:fill="85FFC2"/>
          </w:tcPr>
          <w:p w14:paraId="6E93E511" w14:textId="77777777" w:rsidR="006141DC" w:rsidRPr="00C627DA" w:rsidRDefault="006141DC" w:rsidP="002D1DD9">
            <w:pPr>
              <w:jc w:val="center"/>
              <w:rPr>
                <w:b/>
                <w:bCs/>
                <w:lang w:val="pt-BR"/>
              </w:rPr>
            </w:pPr>
            <w:r w:rsidRPr="00C627DA">
              <w:rPr>
                <w:b/>
                <w:bCs/>
                <w:lang w:val="pt-BR"/>
              </w:rPr>
              <w:t>Peso</w:t>
            </w:r>
          </w:p>
        </w:tc>
        <w:tc>
          <w:tcPr>
            <w:tcW w:w="822" w:type="dxa"/>
            <w:shd w:val="clear" w:color="auto" w:fill="85FFC2"/>
          </w:tcPr>
          <w:p w14:paraId="3AC7BDC1" w14:textId="77777777" w:rsidR="006141DC" w:rsidRPr="00C627DA" w:rsidRDefault="006141DC" w:rsidP="002D1DD9">
            <w:pPr>
              <w:jc w:val="center"/>
              <w:rPr>
                <w:b/>
                <w:bCs/>
                <w:lang w:val="pt-BR"/>
              </w:rPr>
            </w:pPr>
            <w:r w:rsidRPr="00C627DA">
              <w:rPr>
                <w:b/>
                <w:bCs/>
                <w:lang w:val="pt-BR"/>
              </w:rPr>
              <w:t>Relevância</w:t>
            </w:r>
          </w:p>
        </w:tc>
        <w:tc>
          <w:tcPr>
            <w:tcW w:w="2614" w:type="dxa"/>
            <w:shd w:val="clear" w:color="auto" w:fill="85FFC2"/>
          </w:tcPr>
          <w:p w14:paraId="1BC76344" w14:textId="77777777" w:rsidR="006141DC" w:rsidRPr="00C627DA" w:rsidRDefault="006141DC" w:rsidP="002D1DD9">
            <w:pPr>
              <w:jc w:val="center"/>
              <w:rPr>
                <w:b/>
                <w:bCs/>
                <w:lang w:val="pt-BR"/>
              </w:rPr>
            </w:pPr>
            <w:r w:rsidRPr="00C627DA">
              <w:rPr>
                <w:b/>
                <w:bCs/>
                <w:lang w:val="pt-BR"/>
              </w:rPr>
              <w:t>Resultado</w:t>
            </w:r>
          </w:p>
        </w:tc>
      </w:tr>
      <w:tr w:rsidR="006141DC" w:rsidRPr="00C627DA" w14:paraId="009205FC" w14:textId="77777777" w:rsidTr="002D1DD9">
        <w:tc>
          <w:tcPr>
            <w:tcW w:w="4657" w:type="dxa"/>
            <w:shd w:val="clear" w:color="auto" w:fill="auto"/>
          </w:tcPr>
          <w:p w14:paraId="3B784782" w14:textId="77777777" w:rsidR="006141DC" w:rsidRPr="00C627DA" w:rsidRDefault="006141DC" w:rsidP="002D1DD9">
            <w:pPr>
              <w:rPr>
                <w:lang w:val="pt-BR"/>
              </w:rPr>
            </w:pPr>
            <w:r w:rsidRPr="00C627DA">
              <w:rPr>
                <w:lang w:val="pt-BR"/>
              </w:rPr>
              <w:t>Sistema distribuído</w:t>
            </w:r>
          </w:p>
        </w:tc>
        <w:tc>
          <w:tcPr>
            <w:tcW w:w="1150" w:type="dxa"/>
            <w:shd w:val="clear" w:color="auto" w:fill="auto"/>
          </w:tcPr>
          <w:p w14:paraId="105C26BD" w14:textId="77777777" w:rsidR="006141DC" w:rsidRPr="00C627DA" w:rsidRDefault="00D77237" w:rsidP="002D1DD9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822" w:type="dxa"/>
          </w:tcPr>
          <w:p w14:paraId="3A46D257" w14:textId="77777777" w:rsidR="006141DC" w:rsidRPr="00C627DA" w:rsidRDefault="00ED18FC" w:rsidP="002D1DD9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2614" w:type="dxa"/>
          </w:tcPr>
          <w:p w14:paraId="4A00177D" w14:textId="77777777" w:rsidR="006141DC" w:rsidRPr="00C627DA" w:rsidRDefault="00ED18FC" w:rsidP="002D1DD9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</w:tr>
      <w:tr w:rsidR="006141DC" w:rsidRPr="00C627DA" w14:paraId="64E3280B" w14:textId="77777777" w:rsidTr="002D1DD9">
        <w:tc>
          <w:tcPr>
            <w:tcW w:w="4657" w:type="dxa"/>
            <w:shd w:val="clear" w:color="auto" w:fill="auto"/>
          </w:tcPr>
          <w:p w14:paraId="7CFC336A" w14:textId="77777777" w:rsidR="006141DC" w:rsidRPr="00C627DA" w:rsidRDefault="006141DC" w:rsidP="002D1DD9">
            <w:pPr>
              <w:rPr>
                <w:lang w:val="pt-BR"/>
              </w:rPr>
            </w:pPr>
            <w:r w:rsidRPr="00C627DA">
              <w:rPr>
                <w:lang w:val="pt-BR"/>
              </w:rPr>
              <w:t>Tempo de resposta</w:t>
            </w:r>
          </w:p>
        </w:tc>
        <w:tc>
          <w:tcPr>
            <w:tcW w:w="1150" w:type="dxa"/>
            <w:shd w:val="clear" w:color="auto" w:fill="auto"/>
          </w:tcPr>
          <w:p w14:paraId="724D636A" w14:textId="77777777" w:rsidR="006141DC" w:rsidRPr="00C627DA" w:rsidRDefault="00D77237" w:rsidP="002D1DD9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822" w:type="dxa"/>
          </w:tcPr>
          <w:p w14:paraId="1DEBD345" w14:textId="77777777" w:rsidR="006141DC" w:rsidRPr="00C627DA" w:rsidRDefault="00ED18FC" w:rsidP="002D1DD9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  <w:tc>
          <w:tcPr>
            <w:tcW w:w="2614" w:type="dxa"/>
          </w:tcPr>
          <w:p w14:paraId="7B14B7FC" w14:textId="77777777" w:rsidR="006141DC" w:rsidRPr="00C627DA" w:rsidRDefault="00ED18FC" w:rsidP="002D1DD9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</w:tr>
      <w:tr w:rsidR="006141DC" w:rsidRPr="00C627DA" w14:paraId="37D5AFE3" w14:textId="77777777" w:rsidTr="002D1DD9">
        <w:tc>
          <w:tcPr>
            <w:tcW w:w="4657" w:type="dxa"/>
            <w:shd w:val="clear" w:color="auto" w:fill="auto"/>
          </w:tcPr>
          <w:p w14:paraId="7984249B" w14:textId="77777777" w:rsidR="006141DC" w:rsidRPr="00C627DA" w:rsidRDefault="006141DC" w:rsidP="002D1DD9">
            <w:pPr>
              <w:rPr>
                <w:lang w:val="pt-BR"/>
              </w:rPr>
            </w:pPr>
            <w:r w:rsidRPr="00C627DA">
              <w:rPr>
                <w:lang w:val="pt-BR"/>
              </w:rPr>
              <w:t>Eficiência</w:t>
            </w:r>
          </w:p>
        </w:tc>
        <w:tc>
          <w:tcPr>
            <w:tcW w:w="1150" w:type="dxa"/>
            <w:shd w:val="clear" w:color="auto" w:fill="auto"/>
          </w:tcPr>
          <w:p w14:paraId="5D7D3CC0" w14:textId="77777777" w:rsidR="006141DC" w:rsidRPr="00C627DA" w:rsidRDefault="00D77237" w:rsidP="002D1DD9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822" w:type="dxa"/>
          </w:tcPr>
          <w:p w14:paraId="28908810" w14:textId="77777777" w:rsidR="006141DC" w:rsidRPr="00C627DA" w:rsidRDefault="00ED18FC" w:rsidP="002D1DD9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2614" w:type="dxa"/>
          </w:tcPr>
          <w:p w14:paraId="4BC0A062" w14:textId="77777777" w:rsidR="006141DC" w:rsidRPr="00C627DA" w:rsidRDefault="00ED18FC" w:rsidP="002D1DD9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</w:tr>
      <w:tr w:rsidR="006141DC" w:rsidRPr="00C627DA" w14:paraId="24C14893" w14:textId="77777777" w:rsidTr="002D1DD9">
        <w:tc>
          <w:tcPr>
            <w:tcW w:w="4657" w:type="dxa"/>
            <w:shd w:val="clear" w:color="auto" w:fill="auto"/>
          </w:tcPr>
          <w:p w14:paraId="1BC95A9A" w14:textId="77777777" w:rsidR="006141DC" w:rsidRPr="00C627DA" w:rsidRDefault="006141DC" w:rsidP="002D1DD9">
            <w:pPr>
              <w:rPr>
                <w:lang w:val="pt-BR"/>
              </w:rPr>
            </w:pPr>
            <w:r w:rsidRPr="00C627DA">
              <w:rPr>
                <w:lang w:val="pt-BR"/>
              </w:rPr>
              <w:t>Processamento complexo</w:t>
            </w:r>
          </w:p>
        </w:tc>
        <w:tc>
          <w:tcPr>
            <w:tcW w:w="1150" w:type="dxa"/>
            <w:shd w:val="clear" w:color="auto" w:fill="auto"/>
          </w:tcPr>
          <w:p w14:paraId="16A59632" w14:textId="77777777" w:rsidR="006141DC" w:rsidRPr="00C627DA" w:rsidRDefault="00D77237" w:rsidP="002D1DD9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822" w:type="dxa"/>
          </w:tcPr>
          <w:p w14:paraId="697FC43E" w14:textId="77777777" w:rsidR="006141DC" w:rsidRPr="00C627DA" w:rsidRDefault="00ED18FC" w:rsidP="002D1DD9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  <w:tc>
          <w:tcPr>
            <w:tcW w:w="2614" w:type="dxa"/>
          </w:tcPr>
          <w:p w14:paraId="659874AF" w14:textId="77777777" w:rsidR="006141DC" w:rsidRPr="00C627DA" w:rsidRDefault="00ED18FC" w:rsidP="002D1DD9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</w:tr>
      <w:tr w:rsidR="006141DC" w:rsidRPr="00C627DA" w14:paraId="2073F3B7" w14:textId="77777777" w:rsidTr="002D1DD9">
        <w:tc>
          <w:tcPr>
            <w:tcW w:w="4657" w:type="dxa"/>
            <w:shd w:val="clear" w:color="auto" w:fill="auto"/>
          </w:tcPr>
          <w:p w14:paraId="2609F191" w14:textId="77777777" w:rsidR="006141DC" w:rsidRPr="00C627DA" w:rsidRDefault="006141DC" w:rsidP="002D1DD9">
            <w:pPr>
              <w:rPr>
                <w:lang w:val="pt-BR"/>
              </w:rPr>
            </w:pPr>
            <w:r w:rsidRPr="00C627DA">
              <w:rPr>
                <w:lang w:val="pt-BR"/>
              </w:rPr>
              <w:t>Código</w:t>
            </w:r>
            <w:r w:rsidRPr="00C627DA">
              <w:rPr>
                <w:i/>
                <w:lang w:val="pt-BR"/>
              </w:rPr>
              <w:t xml:space="preserve"> reusável</w:t>
            </w:r>
          </w:p>
        </w:tc>
        <w:tc>
          <w:tcPr>
            <w:tcW w:w="1150" w:type="dxa"/>
            <w:shd w:val="clear" w:color="auto" w:fill="auto"/>
          </w:tcPr>
          <w:p w14:paraId="66850A0F" w14:textId="77777777" w:rsidR="006141DC" w:rsidRPr="00C627DA" w:rsidRDefault="00D77237" w:rsidP="002D1DD9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822" w:type="dxa"/>
          </w:tcPr>
          <w:p w14:paraId="18DFDF1B" w14:textId="77777777" w:rsidR="006141DC" w:rsidRPr="00C627DA" w:rsidRDefault="00ED18FC" w:rsidP="002D1DD9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  <w:tc>
          <w:tcPr>
            <w:tcW w:w="2614" w:type="dxa"/>
          </w:tcPr>
          <w:p w14:paraId="5F7ED9BC" w14:textId="77777777" w:rsidR="006141DC" w:rsidRPr="00C627DA" w:rsidRDefault="00ED18FC" w:rsidP="002D1DD9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</w:tr>
      <w:tr w:rsidR="006141DC" w:rsidRPr="00C627DA" w14:paraId="155B41CC" w14:textId="77777777" w:rsidTr="002D1DD9">
        <w:tc>
          <w:tcPr>
            <w:tcW w:w="4657" w:type="dxa"/>
            <w:shd w:val="clear" w:color="auto" w:fill="auto"/>
          </w:tcPr>
          <w:p w14:paraId="1B5974F8" w14:textId="77777777" w:rsidR="006141DC" w:rsidRPr="00C627DA" w:rsidRDefault="006141DC" w:rsidP="002D1DD9">
            <w:pPr>
              <w:rPr>
                <w:lang w:val="pt-BR"/>
              </w:rPr>
            </w:pPr>
            <w:r w:rsidRPr="00C627DA">
              <w:rPr>
                <w:lang w:val="pt-BR"/>
              </w:rPr>
              <w:t>Facilidade de instalação</w:t>
            </w:r>
          </w:p>
        </w:tc>
        <w:tc>
          <w:tcPr>
            <w:tcW w:w="1150" w:type="dxa"/>
            <w:shd w:val="clear" w:color="auto" w:fill="auto"/>
          </w:tcPr>
          <w:p w14:paraId="51E91E7E" w14:textId="77777777" w:rsidR="006141DC" w:rsidRPr="00C627DA" w:rsidRDefault="00D77237" w:rsidP="002D1DD9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0,5</w:t>
            </w:r>
          </w:p>
        </w:tc>
        <w:tc>
          <w:tcPr>
            <w:tcW w:w="822" w:type="dxa"/>
          </w:tcPr>
          <w:p w14:paraId="77439DCA" w14:textId="77777777" w:rsidR="006141DC" w:rsidRPr="00C627DA" w:rsidRDefault="00ED18FC" w:rsidP="002D1DD9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2614" w:type="dxa"/>
          </w:tcPr>
          <w:p w14:paraId="78093C4D" w14:textId="77777777" w:rsidR="006141DC" w:rsidRPr="00C627DA" w:rsidRDefault="00ED18FC" w:rsidP="002D1DD9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6141DC" w:rsidRPr="00C627DA" w14:paraId="4FC3897B" w14:textId="77777777" w:rsidTr="002D1DD9">
        <w:tc>
          <w:tcPr>
            <w:tcW w:w="4657" w:type="dxa"/>
            <w:shd w:val="clear" w:color="auto" w:fill="auto"/>
          </w:tcPr>
          <w:p w14:paraId="68F7F145" w14:textId="77777777" w:rsidR="006141DC" w:rsidRPr="00C627DA" w:rsidRDefault="006141DC" w:rsidP="002D1DD9">
            <w:pPr>
              <w:rPr>
                <w:lang w:val="pt-BR"/>
              </w:rPr>
            </w:pPr>
            <w:r w:rsidRPr="00C627DA">
              <w:rPr>
                <w:lang w:val="pt-BR"/>
              </w:rPr>
              <w:t>Facilidade de uso</w:t>
            </w:r>
          </w:p>
        </w:tc>
        <w:tc>
          <w:tcPr>
            <w:tcW w:w="1150" w:type="dxa"/>
            <w:shd w:val="clear" w:color="auto" w:fill="auto"/>
          </w:tcPr>
          <w:p w14:paraId="0AEFCCD2" w14:textId="77777777" w:rsidR="006141DC" w:rsidRPr="00C627DA" w:rsidRDefault="00D77237" w:rsidP="002D1DD9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0,5</w:t>
            </w:r>
          </w:p>
        </w:tc>
        <w:tc>
          <w:tcPr>
            <w:tcW w:w="822" w:type="dxa"/>
          </w:tcPr>
          <w:p w14:paraId="2C914538" w14:textId="77777777" w:rsidR="006141DC" w:rsidRPr="00C627DA" w:rsidRDefault="00ED18FC" w:rsidP="002D1DD9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2614" w:type="dxa"/>
          </w:tcPr>
          <w:p w14:paraId="5C194045" w14:textId="77777777" w:rsidR="006141DC" w:rsidRPr="00C627DA" w:rsidRDefault="00ED18FC" w:rsidP="002D1DD9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0,5</w:t>
            </w:r>
          </w:p>
        </w:tc>
      </w:tr>
      <w:tr w:rsidR="006141DC" w:rsidRPr="00C627DA" w14:paraId="24EB951A" w14:textId="77777777" w:rsidTr="002D1DD9">
        <w:tc>
          <w:tcPr>
            <w:tcW w:w="4657" w:type="dxa"/>
            <w:shd w:val="clear" w:color="auto" w:fill="auto"/>
          </w:tcPr>
          <w:p w14:paraId="1B7E1B89" w14:textId="77777777" w:rsidR="006141DC" w:rsidRPr="00C627DA" w:rsidRDefault="006141DC" w:rsidP="002D1DD9">
            <w:pPr>
              <w:rPr>
                <w:lang w:val="pt-BR"/>
              </w:rPr>
            </w:pPr>
            <w:r w:rsidRPr="00C627DA">
              <w:rPr>
                <w:lang w:val="pt-BR"/>
              </w:rPr>
              <w:t>Portabilidade</w:t>
            </w:r>
          </w:p>
        </w:tc>
        <w:tc>
          <w:tcPr>
            <w:tcW w:w="1150" w:type="dxa"/>
            <w:shd w:val="clear" w:color="auto" w:fill="auto"/>
          </w:tcPr>
          <w:p w14:paraId="4FF3272B" w14:textId="77777777" w:rsidR="006141DC" w:rsidRPr="00C627DA" w:rsidRDefault="00D77237" w:rsidP="002D1DD9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822" w:type="dxa"/>
          </w:tcPr>
          <w:p w14:paraId="3E3272A4" w14:textId="77777777" w:rsidR="006141DC" w:rsidRPr="00C627DA" w:rsidRDefault="00ED18FC" w:rsidP="002D1DD9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2614" w:type="dxa"/>
          </w:tcPr>
          <w:p w14:paraId="3064C523" w14:textId="77777777" w:rsidR="006141DC" w:rsidRPr="00C627DA" w:rsidRDefault="00ED18FC" w:rsidP="002D1DD9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</w:tr>
      <w:tr w:rsidR="006141DC" w:rsidRPr="00C627DA" w14:paraId="3385BBE1" w14:textId="77777777" w:rsidTr="002D1DD9">
        <w:tc>
          <w:tcPr>
            <w:tcW w:w="4657" w:type="dxa"/>
            <w:shd w:val="clear" w:color="auto" w:fill="auto"/>
          </w:tcPr>
          <w:p w14:paraId="7CC3C18F" w14:textId="77777777" w:rsidR="006141DC" w:rsidRPr="00C627DA" w:rsidRDefault="006141DC" w:rsidP="002D1DD9">
            <w:pPr>
              <w:rPr>
                <w:lang w:val="pt-BR"/>
              </w:rPr>
            </w:pPr>
            <w:r w:rsidRPr="00C627DA">
              <w:rPr>
                <w:lang w:val="pt-BR"/>
              </w:rPr>
              <w:t>Facilidade de mudança</w:t>
            </w:r>
          </w:p>
        </w:tc>
        <w:tc>
          <w:tcPr>
            <w:tcW w:w="1150" w:type="dxa"/>
            <w:shd w:val="clear" w:color="auto" w:fill="auto"/>
          </w:tcPr>
          <w:p w14:paraId="7CE59736" w14:textId="77777777" w:rsidR="006141DC" w:rsidRPr="00C627DA" w:rsidRDefault="00D77237" w:rsidP="002D1DD9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822" w:type="dxa"/>
          </w:tcPr>
          <w:p w14:paraId="0EE6F406" w14:textId="77777777" w:rsidR="006141DC" w:rsidRPr="00C627DA" w:rsidRDefault="00ED18FC" w:rsidP="002D1DD9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2614" w:type="dxa"/>
          </w:tcPr>
          <w:p w14:paraId="4D2C31F7" w14:textId="77777777" w:rsidR="006141DC" w:rsidRPr="00C627DA" w:rsidRDefault="00ED18FC" w:rsidP="002D1DD9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</w:tr>
      <w:tr w:rsidR="006141DC" w:rsidRPr="00C627DA" w14:paraId="0EE0758F" w14:textId="77777777" w:rsidTr="002D1DD9">
        <w:tc>
          <w:tcPr>
            <w:tcW w:w="4657" w:type="dxa"/>
            <w:shd w:val="clear" w:color="auto" w:fill="auto"/>
          </w:tcPr>
          <w:p w14:paraId="2C8576D7" w14:textId="77777777" w:rsidR="006141DC" w:rsidRPr="00C627DA" w:rsidRDefault="006141DC" w:rsidP="002D1DD9">
            <w:pPr>
              <w:rPr>
                <w:lang w:val="pt-BR"/>
              </w:rPr>
            </w:pPr>
            <w:r w:rsidRPr="00C627DA">
              <w:rPr>
                <w:lang w:val="pt-BR"/>
              </w:rPr>
              <w:t>Concorrência</w:t>
            </w:r>
          </w:p>
        </w:tc>
        <w:tc>
          <w:tcPr>
            <w:tcW w:w="1150" w:type="dxa"/>
            <w:shd w:val="clear" w:color="auto" w:fill="auto"/>
          </w:tcPr>
          <w:p w14:paraId="172CD041" w14:textId="77777777" w:rsidR="006141DC" w:rsidRPr="00C627DA" w:rsidRDefault="00D77237" w:rsidP="002D1DD9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822" w:type="dxa"/>
          </w:tcPr>
          <w:p w14:paraId="2D3DFF4B" w14:textId="77777777" w:rsidR="006141DC" w:rsidRPr="00C627DA" w:rsidRDefault="00ED18FC" w:rsidP="002D1DD9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  <w:tc>
          <w:tcPr>
            <w:tcW w:w="2614" w:type="dxa"/>
          </w:tcPr>
          <w:p w14:paraId="3E77A422" w14:textId="77777777" w:rsidR="001C60E6" w:rsidRPr="00C627DA" w:rsidRDefault="00ED18FC" w:rsidP="001C60E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</w:tr>
      <w:tr w:rsidR="006141DC" w:rsidRPr="00C627DA" w14:paraId="63642723" w14:textId="77777777" w:rsidTr="002D1DD9">
        <w:tc>
          <w:tcPr>
            <w:tcW w:w="4657" w:type="dxa"/>
            <w:shd w:val="clear" w:color="auto" w:fill="auto"/>
          </w:tcPr>
          <w:p w14:paraId="540AB42F" w14:textId="77777777" w:rsidR="006141DC" w:rsidRPr="00C627DA" w:rsidRDefault="006141DC" w:rsidP="002D1DD9">
            <w:pPr>
              <w:rPr>
                <w:lang w:val="pt-BR"/>
              </w:rPr>
            </w:pPr>
            <w:r w:rsidRPr="00C627DA">
              <w:rPr>
                <w:lang w:val="pt-BR"/>
              </w:rPr>
              <w:t>Recursos de segurança</w:t>
            </w:r>
          </w:p>
        </w:tc>
        <w:tc>
          <w:tcPr>
            <w:tcW w:w="1150" w:type="dxa"/>
            <w:shd w:val="clear" w:color="auto" w:fill="auto"/>
          </w:tcPr>
          <w:p w14:paraId="39AF429F" w14:textId="77777777" w:rsidR="006141DC" w:rsidRPr="00C627DA" w:rsidRDefault="00D77237" w:rsidP="002D1DD9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822" w:type="dxa"/>
          </w:tcPr>
          <w:p w14:paraId="139B958C" w14:textId="77777777" w:rsidR="006141DC" w:rsidRPr="00C627DA" w:rsidRDefault="00ED18FC" w:rsidP="002D1DD9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2614" w:type="dxa"/>
          </w:tcPr>
          <w:p w14:paraId="52C4CFC9" w14:textId="77777777" w:rsidR="006141DC" w:rsidRPr="00C627DA" w:rsidRDefault="00ED18FC" w:rsidP="002D1DD9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</w:tr>
      <w:tr w:rsidR="006141DC" w:rsidRPr="00C627DA" w14:paraId="4BABA892" w14:textId="77777777" w:rsidTr="002D1DD9">
        <w:tc>
          <w:tcPr>
            <w:tcW w:w="4657" w:type="dxa"/>
            <w:shd w:val="clear" w:color="auto" w:fill="auto"/>
          </w:tcPr>
          <w:p w14:paraId="143E50BF" w14:textId="77777777" w:rsidR="006141DC" w:rsidRPr="00C627DA" w:rsidRDefault="006141DC" w:rsidP="002D1DD9">
            <w:pPr>
              <w:rPr>
                <w:lang w:val="pt-BR"/>
              </w:rPr>
            </w:pPr>
            <w:r w:rsidRPr="00C627DA">
              <w:rPr>
                <w:lang w:val="pt-BR"/>
              </w:rPr>
              <w:t>Acessível por terceiros</w:t>
            </w:r>
          </w:p>
        </w:tc>
        <w:tc>
          <w:tcPr>
            <w:tcW w:w="1150" w:type="dxa"/>
            <w:shd w:val="clear" w:color="auto" w:fill="auto"/>
          </w:tcPr>
          <w:p w14:paraId="35AC597F" w14:textId="77777777" w:rsidR="006141DC" w:rsidRPr="00C627DA" w:rsidRDefault="00D77237" w:rsidP="002D1DD9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822" w:type="dxa"/>
          </w:tcPr>
          <w:p w14:paraId="2FF23A20" w14:textId="77777777" w:rsidR="006141DC" w:rsidRPr="00C627DA" w:rsidRDefault="00ED18FC" w:rsidP="002D1DD9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2614" w:type="dxa"/>
          </w:tcPr>
          <w:p w14:paraId="7AACA10F" w14:textId="77777777" w:rsidR="006141DC" w:rsidRPr="00C627DA" w:rsidRDefault="00ED18FC" w:rsidP="002D1DD9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6141DC" w:rsidRPr="00C627DA" w14:paraId="65F90C0D" w14:textId="77777777" w:rsidTr="002D1DD9">
        <w:tc>
          <w:tcPr>
            <w:tcW w:w="4657" w:type="dxa"/>
            <w:shd w:val="clear" w:color="auto" w:fill="auto"/>
          </w:tcPr>
          <w:p w14:paraId="136EC714" w14:textId="77777777" w:rsidR="006141DC" w:rsidRPr="00C627DA" w:rsidRDefault="006141DC" w:rsidP="002D1DD9">
            <w:pPr>
              <w:rPr>
                <w:lang w:val="pt-BR"/>
              </w:rPr>
            </w:pPr>
            <w:r w:rsidRPr="00C627DA">
              <w:rPr>
                <w:lang w:val="pt-BR"/>
              </w:rPr>
              <w:t>Requer treinamento especial</w:t>
            </w:r>
          </w:p>
        </w:tc>
        <w:tc>
          <w:tcPr>
            <w:tcW w:w="1150" w:type="dxa"/>
            <w:shd w:val="clear" w:color="auto" w:fill="auto"/>
          </w:tcPr>
          <w:p w14:paraId="1BD7FC2C" w14:textId="77777777" w:rsidR="006141DC" w:rsidRPr="00C627DA" w:rsidRDefault="00D77237" w:rsidP="002D1DD9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822" w:type="dxa"/>
          </w:tcPr>
          <w:p w14:paraId="47F1D669" w14:textId="77777777" w:rsidR="006141DC" w:rsidRPr="00C627DA" w:rsidRDefault="00ED18FC" w:rsidP="002D1DD9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2614" w:type="dxa"/>
          </w:tcPr>
          <w:p w14:paraId="23BB5D5A" w14:textId="77777777" w:rsidR="006141DC" w:rsidRPr="00C627DA" w:rsidRDefault="00ED18FC" w:rsidP="002D1DD9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</w:tr>
      <w:tr w:rsidR="006141DC" w:rsidRPr="00C627DA" w14:paraId="6868CF29" w14:textId="77777777" w:rsidTr="002D1DD9">
        <w:tc>
          <w:tcPr>
            <w:tcW w:w="4657" w:type="dxa"/>
            <w:shd w:val="clear" w:color="auto" w:fill="auto"/>
          </w:tcPr>
          <w:p w14:paraId="1E503E12" w14:textId="77777777" w:rsidR="006141DC" w:rsidRPr="00C627DA" w:rsidRDefault="006141DC" w:rsidP="002D1DD9">
            <w:pPr>
              <w:rPr>
                <w:lang w:val="pt-BR"/>
              </w:rPr>
            </w:pPr>
          </w:p>
        </w:tc>
        <w:tc>
          <w:tcPr>
            <w:tcW w:w="1150" w:type="dxa"/>
            <w:shd w:val="clear" w:color="auto" w:fill="auto"/>
          </w:tcPr>
          <w:p w14:paraId="0769E8DF" w14:textId="77777777" w:rsidR="006141DC" w:rsidRPr="00C627DA" w:rsidRDefault="006141DC" w:rsidP="002D1DD9">
            <w:pPr>
              <w:jc w:val="center"/>
              <w:rPr>
                <w:lang w:val="pt-BR"/>
              </w:rPr>
            </w:pPr>
          </w:p>
        </w:tc>
        <w:tc>
          <w:tcPr>
            <w:tcW w:w="822" w:type="dxa"/>
          </w:tcPr>
          <w:p w14:paraId="05176C90" w14:textId="77777777" w:rsidR="006141DC" w:rsidRPr="00C627DA" w:rsidRDefault="006141DC" w:rsidP="002D1DD9">
            <w:pPr>
              <w:jc w:val="center"/>
              <w:rPr>
                <w:b/>
                <w:lang w:val="pt-BR"/>
              </w:rPr>
            </w:pPr>
            <w:r w:rsidRPr="00C627DA">
              <w:rPr>
                <w:b/>
                <w:lang w:val="pt-BR"/>
              </w:rPr>
              <w:t>Tfactor</w:t>
            </w:r>
          </w:p>
        </w:tc>
        <w:tc>
          <w:tcPr>
            <w:tcW w:w="2614" w:type="dxa"/>
          </w:tcPr>
          <w:p w14:paraId="6EAC709B" w14:textId="77777777" w:rsidR="006141DC" w:rsidRPr="00C627DA" w:rsidRDefault="00ED18FC" w:rsidP="002D1DD9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29,5</w:t>
            </w:r>
          </w:p>
        </w:tc>
      </w:tr>
    </w:tbl>
    <w:p w14:paraId="17E0449E" w14:textId="77777777" w:rsidR="00E6600C" w:rsidRDefault="00E6600C" w:rsidP="00E6600C">
      <w:pPr>
        <w:pStyle w:val="Cabealho2"/>
        <w:numPr>
          <w:ilvl w:val="0"/>
          <w:numId w:val="0"/>
        </w:numPr>
        <w:ind w:left="720"/>
        <w:rPr>
          <w:rFonts w:ascii="Times New Roman" w:hAnsi="Times New Roman"/>
          <w:lang w:val="pt-BR"/>
        </w:rPr>
      </w:pPr>
      <w:bookmarkStart w:id="13" w:name="_Toc341878333"/>
    </w:p>
    <w:p w14:paraId="11B52A62" w14:textId="77777777" w:rsidR="00E6600C" w:rsidRPr="00E6600C" w:rsidRDefault="00E6600C" w:rsidP="00E6600C">
      <w:pPr>
        <w:rPr>
          <w:lang w:val="pt-BR" w:eastAsia="x-none"/>
        </w:rPr>
      </w:pPr>
    </w:p>
    <w:p w14:paraId="6E27A1EE" w14:textId="77777777" w:rsidR="006141DC" w:rsidRPr="00C627DA" w:rsidRDefault="006141DC" w:rsidP="006141DC">
      <w:pPr>
        <w:pStyle w:val="Cabealho2"/>
        <w:rPr>
          <w:rFonts w:ascii="Times New Roman" w:hAnsi="Times New Roman"/>
          <w:lang w:val="pt-BR"/>
        </w:rPr>
      </w:pPr>
      <w:r w:rsidRPr="00C627DA">
        <w:rPr>
          <w:rFonts w:ascii="Times New Roman" w:hAnsi="Times New Roman"/>
          <w:lang w:val="pt-BR"/>
        </w:rPr>
        <w:t>Fatores Ambientais</w:t>
      </w:r>
      <w:bookmarkEnd w:id="13"/>
    </w:p>
    <w:p w14:paraId="017C0760" w14:textId="77777777" w:rsidR="006141DC" w:rsidRPr="00C627DA" w:rsidRDefault="006141DC" w:rsidP="006141DC">
      <w:pPr>
        <w:rPr>
          <w:lang w:val="pt-BR"/>
        </w:rPr>
      </w:pP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4A0" w:firstRow="1" w:lastRow="0" w:firstColumn="1" w:lastColumn="0" w:noHBand="0" w:noVBand="1"/>
      </w:tblPr>
      <w:tblGrid>
        <w:gridCol w:w="4964"/>
        <w:gridCol w:w="1675"/>
        <w:gridCol w:w="1302"/>
        <w:gridCol w:w="1302"/>
      </w:tblGrid>
      <w:tr w:rsidR="006141DC" w:rsidRPr="00C627DA" w14:paraId="450BAECF" w14:textId="77777777" w:rsidTr="00375237">
        <w:tc>
          <w:tcPr>
            <w:tcW w:w="4964" w:type="dxa"/>
            <w:shd w:val="clear" w:color="auto" w:fill="85FFC2"/>
          </w:tcPr>
          <w:p w14:paraId="0E338E2C" w14:textId="77777777" w:rsidR="006141DC" w:rsidRPr="00C627DA" w:rsidRDefault="006141DC" w:rsidP="002D1DD9">
            <w:pPr>
              <w:rPr>
                <w:b/>
                <w:bCs/>
                <w:lang w:val="pt-BR"/>
              </w:rPr>
            </w:pPr>
            <w:r w:rsidRPr="00C627DA">
              <w:rPr>
                <w:b/>
                <w:bCs/>
                <w:lang w:val="pt-BR"/>
              </w:rPr>
              <w:t>Fatores Ambientais</w:t>
            </w:r>
          </w:p>
        </w:tc>
        <w:tc>
          <w:tcPr>
            <w:tcW w:w="1675" w:type="dxa"/>
            <w:shd w:val="clear" w:color="auto" w:fill="85FFC2"/>
          </w:tcPr>
          <w:p w14:paraId="6AE1EC79" w14:textId="77777777" w:rsidR="006141DC" w:rsidRPr="00C627DA" w:rsidRDefault="006141DC" w:rsidP="002D1DD9">
            <w:pPr>
              <w:jc w:val="center"/>
              <w:rPr>
                <w:b/>
                <w:bCs/>
                <w:lang w:val="pt-BR"/>
              </w:rPr>
            </w:pPr>
            <w:r w:rsidRPr="00C627DA">
              <w:rPr>
                <w:b/>
                <w:bCs/>
                <w:lang w:val="pt-BR"/>
              </w:rPr>
              <w:t>Peso</w:t>
            </w:r>
          </w:p>
        </w:tc>
        <w:tc>
          <w:tcPr>
            <w:tcW w:w="1302" w:type="dxa"/>
            <w:shd w:val="clear" w:color="auto" w:fill="85FFC2"/>
          </w:tcPr>
          <w:p w14:paraId="7839D607" w14:textId="77777777" w:rsidR="006141DC" w:rsidRPr="00C627DA" w:rsidRDefault="006141DC" w:rsidP="002D1DD9">
            <w:pPr>
              <w:jc w:val="center"/>
              <w:rPr>
                <w:b/>
                <w:bCs/>
                <w:lang w:val="pt-BR"/>
              </w:rPr>
            </w:pPr>
            <w:r w:rsidRPr="00C627DA">
              <w:rPr>
                <w:b/>
                <w:bCs/>
                <w:lang w:val="pt-BR"/>
              </w:rPr>
              <w:t>Relevância</w:t>
            </w:r>
          </w:p>
        </w:tc>
        <w:tc>
          <w:tcPr>
            <w:tcW w:w="1302" w:type="dxa"/>
            <w:shd w:val="clear" w:color="auto" w:fill="85FFC2"/>
          </w:tcPr>
          <w:p w14:paraId="5DD4BAB6" w14:textId="77777777" w:rsidR="006141DC" w:rsidRPr="00C627DA" w:rsidRDefault="006141DC" w:rsidP="002D1DD9">
            <w:pPr>
              <w:jc w:val="center"/>
              <w:rPr>
                <w:b/>
                <w:bCs/>
                <w:lang w:val="pt-BR"/>
              </w:rPr>
            </w:pPr>
            <w:r w:rsidRPr="00C627DA">
              <w:rPr>
                <w:b/>
                <w:bCs/>
                <w:lang w:val="pt-BR"/>
              </w:rPr>
              <w:t>Resultados</w:t>
            </w:r>
          </w:p>
        </w:tc>
      </w:tr>
      <w:tr w:rsidR="006141DC" w:rsidRPr="00170E4B" w14:paraId="16E510CB" w14:textId="77777777" w:rsidTr="002D1DD9">
        <w:tc>
          <w:tcPr>
            <w:tcW w:w="4964" w:type="dxa"/>
            <w:shd w:val="clear" w:color="auto" w:fill="auto"/>
          </w:tcPr>
          <w:p w14:paraId="6C3E1B1B" w14:textId="77777777" w:rsidR="006141DC" w:rsidRPr="00C627DA" w:rsidRDefault="006141DC" w:rsidP="002D1DD9">
            <w:pPr>
              <w:rPr>
                <w:lang w:val="pt-BR"/>
              </w:rPr>
            </w:pPr>
            <w:r w:rsidRPr="00C627DA">
              <w:rPr>
                <w:lang w:val="pt-BR"/>
              </w:rPr>
              <w:t>Familiaridade com o RUP ou outro processo formal</w:t>
            </w:r>
          </w:p>
        </w:tc>
        <w:tc>
          <w:tcPr>
            <w:tcW w:w="1675" w:type="dxa"/>
            <w:shd w:val="clear" w:color="auto" w:fill="auto"/>
          </w:tcPr>
          <w:p w14:paraId="25A2C7D5" w14:textId="77777777" w:rsidR="006141DC" w:rsidRPr="00C627DA" w:rsidRDefault="00ED18FC" w:rsidP="002D1DD9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1,5</w:t>
            </w:r>
          </w:p>
        </w:tc>
        <w:tc>
          <w:tcPr>
            <w:tcW w:w="1302" w:type="dxa"/>
          </w:tcPr>
          <w:p w14:paraId="70D8F4F1" w14:textId="77777777" w:rsidR="006141DC" w:rsidRPr="00C627DA" w:rsidRDefault="00ED18FC" w:rsidP="002D1DD9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1302" w:type="dxa"/>
          </w:tcPr>
          <w:p w14:paraId="4E39B517" w14:textId="77777777" w:rsidR="006141DC" w:rsidRPr="00C627DA" w:rsidRDefault="00ED18FC" w:rsidP="002D1DD9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</w:tr>
      <w:tr w:rsidR="006141DC" w:rsidRPr="00170E4B" w14:paraId="7088D9B1" w14:textId="77777777" w:rsidTr="002D1DD9">
        <w:tc>
          <w:tcPr>
            <w:tcW w:w="4964" w:type="dxa"/>
            <w:shd w:val="clear" w:color="auto" w:fill="auto"/>
          </w:tcPr>
          <w:p w14:paraId="6CC202A0" w14:textId="77777777" w:rsidR="006141DC" w:rsidRPr="00C627DA" w:rsidRDefault="006141DC" w:rsidP="002D1DD9">
            <w:pPr>
              <w:rPr>
                <w:lang w:val="pt-BR"/>
              </w:rPr>
            </w:pPr>
            <w:r w:rsidRPr="00C627DA">
              <w:rPr>
                <w:lang w:val="pt-BR"/>
              </w:rPr>
              <w:t>Experiência com a aplicação em desenvolvimento</w:t>
            </w:r>
          </w:p>
        </w:tc>
        <w:tc>
          <w:tcPr>
            <w:tcW w:w="1675" w:type="dxa"/>
            <w:shd w:val="clear" w:color="auto" w:fill="auto"/>
          </w:tcPr>
          <w:p w14:paraId="69EBADE2" w14:textId="77777777" w:rsidR="006141DC" w:rsidRPr="00C627DA" w:rsidRDefault="00ED18FC" w:rsidP="002D1DD9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0,5</w:t>
            </w:r>
          </w:p>
        </w:tc>
        <w:tc>
          <w:tcPr>
            <w:tcW w:w="1302" w:type="dxa"/>
          </w:tcPr>
          <w:p w14:paraId="117A9763" w14:textId="77777777" w:rsidR="006141DC" w:rsidRPr="00C627DA" w:rsidRDefault="00ED18FC" w:rsidP="002D1DD9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1302" w:type="dxa"/>
          </w:tcPr>
          <w:p w14:paraId="270E741A" w14:textId="77777777" w:rsidR="006141DC" w:rsidRPr="00C627DA" w:rsidRDefault="00ED18FC" w:rsidP="002D1DD9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6141DC" w:rsidRPr="00170E4B" w14:paraId="6B1527F7" w14:textId="77777777" w:rsidTr="002D1DD9">
        <w:tc>
          <w:tcPr>
            <w:tcW w:w="4964" w:type="dxa"/>
            <w:shd w:val="clear" w:color="auto" w:fill="auto"/>
          </w:tcPr>
          <w:p w14:paraId="4D1449BF" w14:textId="77777777" w:rsidR="006141DC" w:rsidRPr="00C627DA" w:rsidRDefault="006141DC" w:rsidP="002D1DD9">
            <w:pPr>
              <w:rPr>
                <w:lang w:val="pt-BR"/>
              </w:rPr>
            </w:pPr>
            <w:r w:rsidRPr="00C627DA">
              <w:rPr>
                <w:lang w:val="pt-BR"/>
              </w:rPr>
              <w:t>Experiência em Orientação a Objetos</w:t>
            </w:r>
          </w:p>
        </w:tc>
        <w:tc>
          <w:tcPr>
            <w:tcW w:w="1675" w:type="dxa"/>
            <w:shd w:val="clear" w:color="auto" w:fill="auto"/>
          </w:tcPr>
          <w:p w14:paraId="1E5DF456" w14:textId="77777777" w:rsidR="006141DC" w:rsidRPr="00C627DA" w:rsidRDefault="00ED18FC" w:rsidP="002D1DD9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1302" w:type="dxa"/>
          </w:tcPr>
          <w:p w14:paraId="157359D1" w14:textId="77777777" w:rsidR="006141DC" w:rsidRPr="00C627DA" w:rsidRDefault="00ED18FC" w:rsidP="002D1DD9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1302" w:type="dxa"/>
          </w:tcPr>
          <w:p w14:paraId="054960D9" w14:textId="77777777" w:rsidR="006141DC" w:rsidRPr="00C627DA" w:rsidRDefault="00ED18FC" w:rsidP="002D1DD9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</w:tr>
      <w:tr w:rsidR="006141DC" w:rsidRPr="00C627DA" w14:paraId="313869CB" w14:textId="77777777" w:rsidTr="002D1DD9">
        <w:tc>
          <w:tcPr>
            <w:tcW w:w="4964" w:type="dxa"/>
            <w:shd w:val="clear" w:color="auto" w:fill="auto"/>
          </w:tcPr>
          <w:p w14:paraId="25AB2558" w14:textId="77777777" w:rsidR="006141DC" w:rsidRPr="00C627DA" w:rsidRDefault="006141DC" w:rsidP="002D1DD9">
            <w:pPr>
              <w:rPr>
                <w:lang w:val="pt-BR"/>
              </w:rPr>
            </w:pPr>
            <w:r w:rsidRPr="00C627DA">
              <w:rPr>
                <w:lang w:val="pt-BR"/>
              </w:rPr>
              <w:t>Presença de Analista Experiente</w:t>
            </w:r>
          </w:p>
        </w:tc>
        <w:tc>
          <w:tcPr>
            <w:tcW w:w="1675" w:type="dxa"/>
            <w:shd w:val="clear" w:color="auto" w:fill="auto"/>
          </w:tcPr>
          <w:p w14:paraId="31C46920" w14:textId="77777777" w:rsidR="006141DC" w:rsidRPr="00C627DA" w:rsidRDefault="00ED18FC" w:rsidP="002D1DD9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0,5</w:t>
            </w:r>
          </w:p>
        </w:tc>
        <w:tc>
          <w:tcPr>
            <w:tcW w:w="1302" w:type="dxa"/>
          </w:tcPr>
          <w:p w14:paraId="5701C764" w14:textId="77777777" w:rsidR="006141DC" w:rsidRPr="00C627DA" w:rsidRDefault="00ED18FC" w:rsidP="002D1DD9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1302" w:type="dxa"/>
          </w:tcPr>
          <w:p w14:paraId="7A4B2E34" w14:textId="77777777" w:rsidR="001C60E6" w:rsidRPr="00C627DA" w:rsidRDefault="00ED18FC" w:rsidP="001C60E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6141DC" w:rsidRPr="00C627DA" w14:paraId="4F8DD052" w14:textId="77777777" w:rsidTr="002D1DD9">
        <w:tc>
          <w:tcPr>
            <w:tcW w:w="4964" w:type="dxa"/>
            <w:shd w:val="clear" w:color="auto" w:fill="auto"/>
          </w:tcPr>
          <w:p w14:paraId="5C3F4F9C" w14:textId="77777777" w:rsidR="006141DC" w:rsidRPr="00C627DA" w:rsidRDefault="006141DC" w:rsidP="002D1DD9">
            <w:pPr>
              <w:rPr>
                <w:lang w:val="pt-BR"/>
              </w:rPr>
            </w:pPr>
            <w:r w:rsidRPr="00C627DA">
              <w:rPr>
                <w:lang w:val="pt-BR"/>
              </w:rPr>
              <w:t>Motivação</w:t>
            </w:r>
          </w:p>
        </w:tc>
        <w:tc>
          <w:tcPr>
            <w:tcW w:w="1675" w:type="dxa"/>
            <w:shd w:val="clear" w:color="auto" w:fill="auto"/>
          </w:tcPr>
          <w:p w14:paraId="03DDFCBA" w14:textId="77777777" w:rsidR="006141DC" w:rsidRPr="00C627DA" w:rsidRDefault="00ED18FC" w:rsidP="002D1DD9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1302" w:type="dxa"/>
          </w:tcPr>
          <w:p w14:paraId="76351201" w14:textId="77777777" w:rsidR="006141DC" w:rsidRPr="00C627DA" w:rsidRDefault="00ED18FC" w:rsidP="002D1DD9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  <w:tc>
          <w:tcPr>
            <w:tcW w:w="1302" w:type="dxa"/>
          </w:tcPr>
          <w:p w14:paraId="6D00B788" w14:textId="77777777" w:rsidR="006141DC" w:rsidRPr="00C627DA" w:rsidRDefault="00ED18FC" w:rsidP="002D1DD9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</w:tr>
      <w:tr w:rsidR="006141DC" w:rsidRPr="00C627DA" w14:paraId="64D9BC23" w14:textId="77777777" w:rsidTr="002D1DD9">
        <w:tc>
          <w:tcPr>
            <w:tcW w:w="4964" w:type="dxa"/>
            <w:shd w:val="clear" w:color="auto" w:fill="auto"/>
          </w:tcPr>
          <w:p w14:paraId="0E7DB3A2" w14:textId="77777777" w:rsidR="006141DC" w:rsidRPr="00C627DA" w:rsidRDefault="006141DC" w:rsidP="002D1DD9">
            <w:pPr>
              <w:rPr>
                <w:lang w:val="pt-BR"/>
              </w:rPr>
            </w:pPr>
            <w:r w:rsidRPr="00C627DA">
              <w:rPr>
                <w:lang w:val="pt-BR"/>
              </w:rPr>
              <w:t>Requisitos Estáveis</w:t>
            </w:r>
          </w:p>
        </w:tc>
        <w:tc>
          <w:tcPr>
            <w:tcW w:w="1675" w:type="dxa"/>
            <w:shd w:val="clear" w:color="auto" w:fill="auto"/>
          </w:tcPr>
          <w:p w14:paraId="0760F92A" w14:textId="77777777" w:rsidR="006141DC" w:rsidRPr="00C627DA" w:rsidRDefault="00ED18FC" w:rsidP="002D1DD9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1302" w:type="dxa"/>
          </w:tcPr>
          <w:p w14:paraId="2E437349" w14:textId="77777777" w:rsidR="006141DC" w:rsidRPr="00C627DA" w:rsidRDefault="00ED18FC" w:rsidP="002D1DD9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1302" w:type="dxa"/>
          </w:tcPr>
          <w:p w14:paraId="6CAA85BE" w14:textId="77777777" w:rsidR="006141DC" w:rsidRPr="00C627DA" w:rsidRDefault="00ED18FC" w:rsidP="002D1DD9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</w:tr>
      <w:tr w:rsidR="006141DC" w:rsidRPr="00C627DA" w14:paraId="347279A9" w14:textId="77777777" w:rsidTr="002D1DD9">
        <w:tc>
          <w:tcPr>
            <w:tcW w:w="4964" w:type="dxa"/>
            <w:shd w:val="clear" w:color="auto" w:fill="auto"/>
          </w:tcPr>
          <w:p w14:paraId="10137D22" w14:textId="77777777" w:rsidR="006141DC" w:rsidRPr="00C627DA" w:rsidRDefault="006141DC" w:rsidP="002D1DD9">
            <w:pPr>
              <w:rPr>
                <w:lang w:val="pt-BR"/>
              </w:rPr>
            </w:pPr>
            <w:r w:rsidRPr="00C627DA">
              <w:rPr>
                <w:lang w:val="pt-BR"/>
              </w:rPr>
              <w:t>Desenvolvedores em meio período</w:t>
            </w:r>
          </w:p>
        </w:tc>
        <w:tc>
          <w:tcPr>
            <w:tcW w:w="1675" w:type="dxa"/>
            <w:shd w:val="clear" w:color="auto" w:fill="auto"/>
          </w:tcPr>
          <w:p w14:paraId="56B442D6" w14:textId="77777777" w:rsidR="006141DC" w:rsidRPr="00C627DA" w:rsidRDefault="00ED18FC" w:rsidP="002D1DD9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-1</w:t>
            </w:r>
          </w:p>
        </w:tc>
        <w:tc>
          <w:tcPr>
            <w:tcW w:w="1302" w:type="dxa"/>
          </w:tcPr>
          <w:p w14:paraId="5C750281" w14:textId="77777777" w:rsidR="006141DC" w:rsidRPr="00C627DA" w:rsidRDefault="00ED18FC" w:rsidP="002D1DD9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  <w:tc>
          <w:tcPr>
            <w:tcW w:w="1302" w:type="dxa"/>
          </w:tcPr>
          <w:p w14:paraId="0FEDE4E2" w14:textId="77777777" w:rsidR="006141DC" w:rsidRPr="00C627DA" w:rsidRDefault="00ED18FC" w:rsidP="002D1DD9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-4</w:t>
            </w:r>
          </w:p>
        </w:tc>
      </w:tr>
      <w:tr w:rsidR="006141DC" w:rsidRPr="00C627DA" w14:paraId="5782B9F2" w14:textId="77777777" w:rsidTr="002D1DD9">
        <w:tc>
          <w:tcPr>
            <w:tcW w:w="4964" w:type="dxa"/>
            <w:shd w:val="clear" w:color="auto" w:fill="auto"/>
          </w:tcPr>
          <w:p w14:paraId="26B20DC8" w14:textId="77777777" w:rsidR="006141DC" w:rsidRPr="00C627DA" w:rsidRDefault="006141DC" w:rsidP="002D1DD9">
            <w:pPr>
              <w:rPr>
                <w:lang w:val="pt-BR"/>
              </w:rPr>
            </w:pPr>
            <w:r w:rsidRPr="00C627DA">
              <w:rPr>
                <w:lang w:val="pt-BR"/>
              </w:rPr>
              <w:t>Linguagem de programação difícil</w:t>
            </w:r>
          </w:p>
        </w:tc>
        <w:tc>
          <w:tcPr>
            <w:tcW w:w="1675" w:type="dxa"/>
            <w:shd w:val="clear" w:color="auto" w:fill="auto"/>
          </w:tcPr>
          <w:p w14:paraId="17C76CC7" w14:textId="77777777" w:rsidR="006141DC" w:rsidRPr="00C627DA" w:rsidRDefault="00ED18FC" w:rsidP="002D1DD9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-1</w:t>
            </w:r>
          </w:p>
        </w:tc>
        <w:tc>
          <w:tcPr>
            <w:tcW w:w="1302" w:type="dxa"/>
          </w:tcPr>
          <w:p w14:paraId="58A4CDD5" w14:textId="77777777" w:rsidR="006141DC" w:rsidRPr="00C627DA" w:rsidRDefault="00ED18FC" w:rsidP="002D1DD9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5</w:t>
            </w:r>
          </w:p>
        </w:tc>
        <w:tc>
          <w:tcPr>
            <w:tcW w:w="1302" w:type="dxa"/>
          </w:tcPr>
          <w:p w14:paraId="45793F6B" w14:textId="77777777" w:rsidR="006141DC" w:rsidRPr="00C627DA" w:rsidRDefault="00ED18FC" w:rsidP="002D1DD9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-5</w:t>
            </w:r>
          </w:p>
        </w:tc>
      </w:tr>
      <w:tr w:rsidR="006141DC" w:rsidRPr="00C627DA" w14:paraId="1B9B9E30" w14:textId="77777777" w:rsidTr="002D1DD9">
        <w:tc>
          <w:tcPr>
            <w:tcW w:w="4964" w:type="dxa"/>
            <w:shd w:val="clear" w:color="auto" w:fill="auto"/>
          </w:tcPr>
          <w:p w14:paraId="4D245D18" w14:textId="77777777" w:rsidR="006141DC" w:rsidRPr="00C627DA" w:rsidRDefault="006141DC" w:rsidP="002D1DD9">
            <w:pPr>
              <w:rPr>
                <w:lang w:val="pt-BR"/>
              </w:rPr>
            </w:pPr>
          </w:p>
        </w:tc>
        <w:tc>
          <w:tcPr>
            <w:tcW w:w="1675" w:type="dxa"/>
            <w:shd w:val="clear" w:color="auto" w:fill="auto"/>
          </w:tcPr>
          <w:p w14:paraId="071435F1" w14:textId="77777777" w:rsidR="006141DC" w:rsidRPr="00C627DA" w:rsidRDefault="006141DC" w:rsidP="002D1DD9">
            <w:pPr>
              <w:jc w:val="center"/>
              <w:rPr>
                <w:lang w:val="pt-BR"/>
              </w:rPr>
            </w:pPr>
          </w:p>
        </w:tc>
        <w:tc>
          <w:tcPr>
            <w:tcW w:w="1302" w:type="dxa"/>
          </w:tcPr>
          <w:p w14:paraId="2D661852" w14:textId="77777777" w:rsidR="006141DC" w:rsidRPr="00C627DA" w:rsidRDefault="006141DC" w:rsidP="002D1DD9">
            <w:pPr>
              <w:jc w:val="center"/>
              <w:rPr>
                <w:b/>
                <w:lang w:val="pt-BR"/>
              </w:rPr>
            </w:pPr>
            <w:r w:rsidRPr="00C627DA">
              <w:rPr>
                <w:b/>
                <w:lang w:val="pt-BR"/>
              </w:rPr>
              <w:t>Tfactor</w:t>
            </w:r>
          </w:p>
        </w:tc>
        <w:tc>
          <w:tcPr>
            <w:tcW w:w="1302" w:type="dxa"/>
          </w:tcPr>
          <w:p w14:paraId="40BFDD5A" w14:textId="77777777" w:rsidR="006141DC" w:rsidRPr="00C627DA" w:rsidRDefault="00ED18FC" w:rsidP="002D1DD9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</w:tr>
    </w:tbl>
    <w:p w14:paraId="3C105EC5" w14:textId="77777777" w:rsidR="006141DC" w:rsidRPr="00C627DA" w:rsidRDefault="006141DC" w:rsidP="006141DC">
      <w:pPr>
        <w:rPr>
          <w:lang w:val="pt-BR"/>
        </w:rPr>
      </w:pPr>
    </w:p>
    <w:p w14:paraId="5B108268" w14:textId="77777777" w:rsidR="00F26331" w:rsidRDefault="00F26331" w:rsidP="006141DC">
      <w:pPr>
        <w:rPr>
          <w:lang w:val="pt-BR"/>
        </w:rPr>
      </w:pPr>
    </w:p>
    <w:p w14:paraId="3C1F8DF5" w14:textId="77777777" w:rsidR="006038AC" w:rsidRDefault="006038AC" w:rsidP="006141DC">
      <w:pPr>
        <w:rPr>
          <w:lang w:val="pt-BR"/>
        </w:rPr>
      </w:pPr>
    </w:p>
    <w:p w14:paraId="2195C02E" w14:textId="77777777" w:rsidR="006038AC" w:rsidRPr="00C627DA" w:rsidRDefault="006038AC" w:rsidP="006141DC">
      <w:pPr>
        <w:rPr>
          <w:lang w:val="pt-BR"/>
        </w:rPr>
      </w:pPr>
    </w:p>
    <w:p w14:paraId="35088D66" w14:textId="77777777" w:rsidR="002574B3" w:rsidRDefault="002574B3" w:rsidP="006141DC">
      <w:pPr>
        <w:rPr>
          <w:lang w:val="pt-BR"/>
        </w:rPr>
      </w:pPr>
    </w:p>
    <w:p w14:paraId="24255C1F" w14:textId="77777777" w:rsidR="00F26331" w:rsidRPr="00C627DA" w:rsidRDefault="00F26331" w:rsidP="006141DC">
      <w:pPr>
        <w:rPr>
          <w:lang w:val="pt-BR"/>
        </w:rPr>
      </w:pPr>
    </w:p>
    <w:p w14:paraId="1FB00259" w14:textId="77777777" w:rsidR="00ED18FC" w:rsidRDefault="00ED18FC" w:rsidP="00ED18FC">
      <w:pPr>
        <w:rPr>
          <w:lang w:val="pt-BR" w:eastAsia="x-none"/>
        </w:rPr>
      </w:pPr>
    </w:p>
    <w:p w14:paraId="3E56DFAE" w14:textId="77777777" w:rsidR="00ED18FC" w:rsidRDefault="00ED18FC" w:rsidP="00ED18FC">
      <w:pPr>
        <w:rPr>
          <w:lang w:val="pt-BR" w:eastAsia="x-none"/>
        </w:rPr>
      </w:pPr>
    </w:p>
    <w:p w14:paraId="2C8C7BE5" w14:textId="77777777" w:rsidR="006038AC" w:rsidRDefault="006038AC" w:rsidP="00ED18FC">
      <w:pPr>
        <w:rPr>
          <w:lang w:val="pt-BR" w:eastAsia="x-none"/>
        </w:rPr>
      </w:pPr>
    </w:p>
    <w:p w14:paraId="2479B851" w14:textId="77777777" w:rsidR="006038AC" w:rsidRDefault="006038AC" w:rsidP="00ED18FC">
      <w:pPr>
        <w:rPr>
          <w:lang w:val="pt-BR" w:eastAsia="x-none"/>
        </w:rPr>
      </w:pPr>
    </w:p>
    <w:p w14:paraId="6CA0B0C6" w14:textId="77777777" w:rsidR="006038AC" w:rsidRDefault="006038AC" w:rsidP="00ED18FC">
      <w:pPr>
        <w:rPr>
          <w:lang w:val="pt-BR" w:eastAsia="x-none"/>
        </w:rPr>
      </w:pPr>
    </w:p>
    <w:p w14:paraId="6BAA825B" w14:textId="77777777" w:rsidR="006038AC" w:rsidRDefault="006038AC" w:rsidP="00ED18FC">
      <w:pPr>
        <w:rPr>
          <w:lang w:val="pt-BR" w:eastAsia="x-none"/>
        </w:rPr>
      </w:pPr>
    </w:p>
    <w:p w14:paraId="0757C297" w14:textId="77777777" w:rsidR="006038AC" w:rsidRDefault="006038AC" w:rsidP="00ED18FC">
      <w:pPr>
        <w:rPr>
          <w:lang w:val="pt-BR" w:eastAsia="x-none"/>
        </w:rPr>
      </w:pPr>
    </w:p>
    <w:p w14:paraId="4CD0D320" w14:textId="77777777" w:rsidR="006038AC" w:rsidRDefault="006038AC" w:rsidP="00ED18FC">
      <w:pPr>
        <w:rPr>
          <w:lang w:val="pt-BR" w:eastAsia="x-none"/>
        </w:rPr>
      </w:pPr>
    </w:p>
    <w:p w14:paraId="0585C455" w14:textId="77777777" w:rsidR="00361C29" w:rsidRDefault="00361C29" w:rsidP="00ED18FC">
      <w:pPr>
        <w:rPr>
          <w:lang w:val="pt-BR" w:eastAsia="x-none"/>
        </w:rPr>
      </w:pPr>
    </w:p>
    <w:p w14:paraId="6EEBC883" w14:textId="77777777" w:rsidR="00361C29" w:rsidRDefault="00361C29" w:rsidP="00ED18FC">
      <w:pPr>
        <w:rPr>
          <w:lang w:val="pt-BR" w:eastAsia="x-none"/>
        </w:rPr>
      </w:pPr>
    </w:p>
    <w:p w14:paraId="66783FF9" w14:textId="77777777" w:rsidR="00361C29" w:rsidRDefault="00361C29" w:rsidP="00ED18FC">
      <w:pPr>
        <w:rPr>
          <w:lang w:val="pt-BR" w:eastAsia="x-none"/>
        </w:rPr>
      </w:pPr>
    </w:p>
    <w:p w14:paraId="6F26E3C9" w14:textId="77777777" w:rsidR="006038AC" w:rsidRDefault="006038AC" w:rsidP="008B22D1">
      <w:pPr>
        <w:ind w:firstLine="720"/>
        <w:rPr>
          <w:lang w:val="pt-BR" w:eastAsia="x-none"/>
        </w:rPr>
      </w:pPr>
    </w:p>
    <w:p w14:paraId="0F7C3F13" w14:textId="77777777" w:rsidR="006038AC" w:rsidRDefault="006038AC" w:rsidP="006038AC">
      <w:pPr>
        <w:pStyle w:val="Cabealho2"/>
        <w:rPr>
          <w:rFonts w:ascii="Times New Roman" w:hAnsi="Times New Roman"/>
          <w:lang w:val="pt-BR"/>
        </w:rPr>
      </w:pPr>
      <w:bookmarkStart w:id="14" w:name="_Toc341878334"/>
      <w:r w:rsidRPr="00C627DA">
        <w:rPr>
          <w:rFonts w:ascii="Times New Roman" w:hAnsi="Times New Roman"/>
          <w:lang w:val="pt-BR"/>
        </w:rPr>
        <w:lastRenderedPageBreak/>
        <w:t>Estimativa</w:t>
      </w:r>
      <w:bookmarkEnd w:id="14"/>
    </w:p>
    <w:p w14:paraId="25CFFDC4" w14:textId="77777777" w:rsidR="00ED18FC" w:rsidRPr="00ED18FC" w:rsidRDefault="00ED18FC" w:rsidP="00ED18FC">
      <w:pPr>
        <w:rPr>
          <w:lang w:val="pt-BR" w:eastAsia="x-none"/>
        </w:rPr>
      </w:pPr>
    </w:p>
    <w:p w14:paraId="3746FCBB" w14:textId="32DA55B1" w:rsidR="006141DC" w:rsidRPr="00C627DA" w:rsidRDefault="008B22D1" w:rsidP="008B22D1">
      <w:pPr>
        <w:jc w:val="center"/>
        <w:rPr>
          <w:lang w:val="pt-BR"/>
        </w:rPr>
      </w:pPr>
      <w:r w:rsidRPr="008B22D1">
        <w:rPr>
          <w:noProof/>
          <w:lang w:val="pt-BR" w:eastAsia="pt-BR"/>
        </w:rPr>
        <w:drawing>
          <wp:inline distT="0" distB="0" distL="0" distR="0" wp14:anchorId="7A5464D3" wp14:editId="09179FF9">
            <wp:extent cx="6571615" cy="3486150"/>
            <wp:effectExtent l="0" t="0" r="635" b="0"/>
            <wp:docPr id="8" name="Imagem 8" descr="C:\Users\Raquel\Desktop\EstimativaAtualiza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quel\Desktop\EstimativaAtualizada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929" cy="3486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678D7" w14:textId="1010CE1C" w:rsidR="00ED18FC" w:rsidRDefault="00ED18FC" w:rsidP="00ED18FC">
      <w:pPr>
        <w:rPr>
          <w:noProof/>
          <w:lang w:val="pt-BR" w:eastAsia="pt-BR"/>
        </w:rPr>
      </w:pPr>
      <w:r>
        <w:rPr>
          <w:noProof/>
          <w:lang w:val="pt-BR" w:eastAsia="pt-BR"/>
        </w:rPr>
        <w:t xml:space="preserve">Orçamento do Módulo 02 =&gt; </w:t>
      </w:r>
      <w:r w:rsidR="008B22D1">
        <w:rPr>
          <w:noProof/>
          <w:lang w:val="pt-BR" w:eastAsia="pt-BR"/>
        </w:rPr>
        <w:t>4</w:t>
      </w:r>
      <w:r w:rsidR="00974896">
        <w:rPr>
          <w:noProof/>
          <w:lang w:val="pt-BR" w:eastAsia="pt-BR"/>
        </w:rPr>
        <w:t>.</w:t>
      </w:r>
      <w:r w:rsidR="008B22D1">
        <w:rPr>
          <w:noProof/>
          <w:lang w:val="pt-BR" w:eastAsia="pt-BR"/>
        </w:rPr>
        <w:t>662</w:t>
      </w:r>
      <w:r w:rsidR="00974896">
        <w:rPr>
          <w:noProof/>
          <w:lang w:val="pt-BR" w:eastAsia="pt-BR"/>
        </w:rPr>
        <w:t>,</w:t>
      </w:r>
      <w:r w:rsidR="008B22D1">
        <w:rPr>
          <w:noProof/>
          <w:lang w:val="pt-BR" w:eastAsia="pt-BR"/>
        </w:rPr>
        <w:t>86</w:t>
      </w:r>
      <w:r w:rsidR="00974896">
        <w:rPr>
          <w:noProof/>
          <w:lang w:val="pt-BR" w:eastAsia="pt-BR"/>
        </w:rPr>
        <w:t xml:space="preserve">*9 = </w:t>
      </w:r>
      <w:r w:rsidR="008B22D1">
        <w:rPr>
          <w:noProof/>
          <w:lang w:val="pt-BR" w:eastAsia="pt-BR"/>
        </w:rPr>
        <w:t>41.965,74</w:t>
      </w:r>
    </w:p>
    <w:p w14:paraId="48F1A0A8" w14:textId="77777777" w:rsidR="00974896" w:rsidRPr="00FC397D" w:rsidRDefault="00974896" w:rsidP="00ED18FC">
      <w:pPr>
        <w:rPr>
          <w:rStyle w:val="SoDAField"/>
          <w:b/>
          <w:lang w:val="pt-BR"/>
        </w:rPr>
      </w:pPr>
    </w:p>
    <w:p w14:paraId="4A1690EB" w14:textId="77777777" w:rsidR="006141DC" w:rsidRPr="00C627DA" w:rsidRDefault="006141DC" w:rsidP="006D6B87">
      <w:pPr>
        <w:rPr>
          <w:rStyle w:val="SoDAField"/>
          <w:b/>
          <w:color w:val="auto"/>
          <w:u w:val="single"/>
          <w:lang w:val="pt-BR"/>
        </w:rPr>
      </w:pPr>
    </w:p>
    <w:sectPr w:rsidR="006141DC" w:rsidRPr="00C627DA" w:rsidSect="002321FD">
      <w:headerReference w:type="default" r:id="rId31"/>
      <w:footerReference w:type="default" r:id="rId32"/>
      <w:headerReference w:type="first" r:id="rId33"/>
      <w:footerReference w:type="first" r:id="rId34"/>
      <w:pgSz w:w="11907" w:h="16840" w:code="9"/>
      <w:pgMar w:top="1440" w:right="1440" w:bottom="126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894E89" w14:textId="77777777" w:rsidR="00603811" w:rsidRDefault="00603811">
      <w:r>
        <w:separator/>
      </w:r>
    </w:p>
  </w:endnote>
  <w:endnote w:type="continuationSeparator" w:id="0">
    <w:p w14:paraId="488FDC04" w14:textId="77777777" w:rsidR="00603811" w:rsidRDefault="00603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699DD6" w14:textId="77777777" w:rsidR="00603811" w:rsidRDefault="00603811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8D8CE5F" w14:textId="77777777" w:rsidR="00603811" w:rsidRDefault="00603811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03811" w14:paraId="7A0B5063" w14:textId="77777777" w:rsidTr="002F0DB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501B199" w14:textId="77777777" w:rsidR="00603811" w:rsidRDefault="00603811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D073790" w14:textId="040846AA" w:rsidR="00603811" w:rsidRPr="00191860" w:rsidRDefault="00603811" w:rsidP="00B7633E">
          <w:pPr>
            <w:rPr>
              <w:rFonts w:eastAsia="Arial"/>
              <w:lang w:val="pt-BR"/>
            </w:rPr>
          </w:pPr>
          <w:r>
            <w:t>©</w:t>
          </w:r>
          <w:r>
            <w:rPr>
              <w:rFonts w:eastAsia="Arial"/>
              <w:lang w:val="pt-BR"/>
            </w:rPr>
            <w:t xml:space="preserve"> INDRA</w:t>
          </w:r>
          <w:r>
            <w:t xml:space="preserve">, </w:t>
          </w:r>
          <w:r>
            <w:fldChar w:fldCharType="begin"/>
          </w:r>
          <w:r>
            <w:instrText xml:space="preserve"> DATE  \@ "yyyy"  \* MERGEFORMAT </w:instrText>
          </w:r>
          <w:r>
            <w:fldChar w:fldCharType="separate"/>
          </w:r>
          <w:r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8EB6840" w14:textId="7C798314" w:rsidR="00603811" w:rsidRDefault="00603811">
          <w:pPr>
            <w:jc w:val="right"/>
          </w:pPr>
          <w:r>
            <w:t xml:space="preserve">Pág.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C56926">
            <w:rPr>
              <w:rStyle w:val="Nmerodepgina"/>
              <w:noProof/>
            </w:rPr>
            <w:t>30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C56926">
            <w:rPr>
              <w:rStyle w:val="Nmerodepgina"/>
              <w:noProof/>
            </w:rPr>
            <w:t>31</w:t>
          </w:r>
          <w:r>
            <w:rPr>
              <w:rStyle w:val="Nmerodepgina"/>
            </w:rPr>
            <w:fldChar w:fldCharType="end"/>
          </w:r>
        </w:p>
      </w:tc>
    </w:tr>
  </w:tbl>
  <w:p w14:paraId="1F17F0F6" w14:textId="77777777" w:rsidR="00603811" w:rsidRDefault="00603811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1DB9F5" w14:textId="77777777" w:rsidR="00603811" w:rsidRDefault="0060381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BB3F0D" w14:textId="77777777" w:rsidR="00603811" w:rsidRDefault="00603811">
      <w:r>
        <w:separator/>
      </w:r>
    </w:p>
  </w:footnote>
  <w:footnote w:type="continuationSeparator" w:id="0">
    <w:p w14:paraId="4484075B" w14:textId="77777777" w:rsidR="00603811" w:rsidRDefault="006038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9B82BD" w14:textId="77777777" w:rsidR="00603811" w:rsidRDefault="00603811">
    <w:pPr>
      <w:rPr>
        <w:sz w:val="24"/>
      </w:rPr>
    </w:pPr>
  </w:p>
  <w:p w14:paraId="7CF35B68" w14:textId="77777777" w:rsidR="00603811" w:rsidRDefault="00603811">
    <w:pPr>
      <w:pBdr>
        <w:top w:val="single" w:sz="6" w:space="1" w:color="auto"/>
      </w:pBdr>
      <w:rPr>
        <w:sz w:val="24"/>
      </w:rPr>
    </w:pPr>
  </w:p>
  <w:p w14:paraId="1F06A150" w14:textId="77777777" w:rsidR="00603811" w:rsidRPr="003011BE" w:rsidRDefault="00603811" w:rsidP="003011BE">
    <w:pPr>
      <w:pBdr>
        <w:bottom w:val="single" w:sz="6" w:space="1" w:color="000000"/>
      </w:pBdr>
      <w:jc w:val="right"/>
      <w:rPr>
        <w:lang w:val="pt-BR"/>
      </w:rPr>
    </w:pPr>
    <w:r>
      <w:rPr>
        <w:rFonts w:ascii="Arial" w:hAnsi="Arial" w:cs="Arial"/>
        <w:b/>
        <w:bCs/>
        <w:sz w:val="36"/>
        <w:szCs w:val="36"/>
      </w:rPr>
      <w:t>INDRA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912"/>
      <w:gridCol w:w="2646"/>
    </w:tblGrid>
    <w:tr w:rsidR="00603811" w14:paraId="22FFDD97" w14:textId="77777777">
      <w:tc>
        <w:tcPr>
          <w:tcW w:w="6912" w:type="dxa"/>
        </w:tcPr>
        <w:p w14:paraId="48A2B9A0" w14:textId="77777777" w:rsidR="00603811" w:rsidRPr="006E725D" w:rsidRDefault="00603811">
          <w:pPr>
            <w:rPr>
              <w:rFonts w:eastAsia="Arial"/>
              <w:lang w:val="pt-BR"/>
            </w:rPr>
          </w:pPr>
          <w:r>
            <w:rPr>
              <w:rFonts w:eastAsia="Arial"/>
              <w:lang w:val="pt-BR"/>
            </w:rPr>
            <w:t>Indra</w:t>
          </w:r>
        </w:p>
      </w:tc>
      <w:tc>
        <w:tcPr>
          <w:tcW w:w="2646" w:type="dxa"/>
        </w:tcPr>
        <w:p w14:paraId="25B81B66" w14:textId="05A59490" w:rsidR="00603811" w:rsidRDefault="00603811" w:rsidP="000779E0">
          <w:pPr>
            <w:tabs>
              <w:tab w:val="left" w:pos="1135"/>
            </w:tabs>
            <w:spacing w:before="40"/>
            <w:ind w:right="68"/>
          </w:pPr>
          <w:r w:rsidRPr="00090196">
            <w:rPr>
              <w:lang w:val="pt-BR"/>
            </w:rPr>
            <w:t xml:space="preserve">  </w:t>
          </w:r>
          <w:r>
            <w:t>Versão: 3.2</w:t>
          </w:r>
        </w:p>
      </w:tc>
    </w:tr>
    <w:tr w:rsidR="00603811" w:rsidRPr="00B7633E" w14:paraId="181DF620" w14:textId="77777777">
      <w:tc>
        <w:tcPr>
          <w:tcW w:w="6912" w:type="dxa"/>
        </w:tcPr>
        <w:p w14:paraId="4CE4B2E9" w14:textId="77777777" w:rsidR="00603811" w:rsidRPr="00E33E1B" w:rsidRDefault="00603811">
          <w:pPr>
            <w:rPr>
              <w:lang w:val="pt-BR"/>
            </w:rPr>
          </w:pPr>
          <w:r>
            <w:fldChar w:fldCharType="begin"/>
          </w:r>
          <w:r w:rsidRPr="00E33E1B">
            <w:rPr>
              <w:lang w:val="pt-BR"/>
            </w:rPr>
            <w:instrText xml:space="preserve"> TITLE  \* MERGEFORMAT </w:instrText>
          </w:r>
          <w:r>
            <w:fldChar w:fldCharType="separate"/>
          </w:r>
          <w:r>
            <w:rPr>
              <w:lang w:val="pt-BR"/>
            </w:rPr>
            <w:t>Modelo de Casos de Uso</w:t>
          </w:r>
          <w:r>
            <w:fldChar w:fldCharType="end"/>
          </w:r>
        </w:p>
      </w:tc>
      <w:tc>
        <w:tcPr>
          <w:tcW w:w="2646" w:type="dxa"/>
        </w:tcPr>
        <w:p w14:paraId="7CB0724D" w14:textId="23301F3C" w:rsidR="00603811" w:rsidRPr="00B7633E" w:rsidRDefault="00603811" w:rsidP="00EE004E">
          <w:pPr>
            <w:rPr>
              <w:lang w:val="pt-BR"/>
            </w:rPr>
          </w:pPr>
          <w:r w:rsidRPr="00B7633E">
            <w:rPr>
              <w:lang w:val="pt-BR"/>
            </w:rPr>
            <w:t xml:space="preserve">  Data da Versão: </w:t>
          </w:r>
          <w:r>
            <w:rPr>
              <w:lang w:val="pt-BR"/>
            </w:rPr>
            <w:t>19/05/2016</w:t>
          </w:r>
        </w:p>
      </w:tc>
    </w:tr>
    <w:tr w:rsidR="00603811" w:rsidRPr="00481337" w14:paraId="245B1E3C" w14:textId="77777777">
      <w:tc>
        <w:tcPr>
          <w:tcW w:w="9558" w:type="dxa"/>
          <w:gridSpan w:val="2"/>
        </w:tcPr>
        <w:p w14:paraId="5077F0BB" w14:textId="77777777" w:rsidR="00603811" w:rsidRPr="00481337" w:rsidRDefault="00603811">
          <w:pPr>
            <w:rPr>
              <w:lang w:val="pt-BR"/>
            </w:rPr>
          </w:pPr>
          <w:r>
            <w:t>02.CasosDeUso</w:t>
          </w:r>
        </w:p>
      </w:tc>
    </w:tr>
  </w:tbl>
  <w:p w14:paraId="56A3B7A4" w14:textId="77777777" w:rsidR="00603811" w:rsidRPr="00481337" w:rsidRDefault="00603811" w:rsidP="00D5517A">
    <w:pPr>
      <w:pStyle w:val="Cabealho"/>
      <w:rPr>
        <w:lang w:val="pt-B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3973C2" w14:textId="77777777" w:rsidR="00603811" w:rsidRDefault="0060381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C4C09A74"/>
    <w:lvl w:ilvl="0">
      <w:start w:val="1"/>
      <w:numFmt w:val="decimal"/>
      <w:pStyle w:val="Cabealho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Cabealho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Cabealho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Cabealho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Cabealho5"/>
      <w:lvlText w:val="%1.%2.%3.%4.%5"/>
      <w:legacy w:legacy="1" w:legacySpace="144" w:legacyIndent="0"/>
      <w:lvlJc w:val="left"/>
    </w:lvl>
    <w:lvl w:ilvl="5">
      <w:start w:val="1"/>
      <w:numFmt w:val="decimal"/>
      <w:pStyle w:val="Cabealho6"/>
      <w:lvlText w:val="%1.%2.%3.%4.%5.%6"/>
      <w:legacy w:legacy="1" w:legacySpace="144" w:legacyIndent="0"/>
      <w:lvlJc w:val="left"/>
    </w:lvl>
    <w:lvl w:ilvl="6">
      <w:start w:val="1"/>
      <w:numFmt w:val="decimal"/>
      <w:pStyle w:val="Cabealho7"/>
      <w:lvlText w:val="%1.%2.%3.%4.%5.%6.%7"/>
      <w:legacy w:legacy="1" w:legacySpace="144" w:legacyIndent="0"/>
      <w:lvlJc w:val="left"/>
    </w:lvl>
    <w:lvl w:ilvl="7">
      <w:start w:val="1"/>
      <w:numFmt w:val="decimal"/>
      <w:pStyle w:val="Cabealho8"/>
      <w:lvlText w:val="%1.%2.%3.%4.%5.%6.%7.%8"/>
      <w:legacy w:legacy="1" w:legacySpace="144" w:legacyIndent="0"/>
      <w:lvlJc w:val="left"/>
    </w:lvl>
    <w:lvl w:ilvl="8">
      <w:start w:val="1"/>
      <w:numFmt w:val="decimal"/>
      <w:pStyle w:val="Cabealh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49E597A"/>
    <w:multiLevelType w:val="hybridMultilevel"/>
    <w:tmpl w:val="A6D6F5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56536"/>
    <w:multiLevelType w:val="hybridMultilevel"/>
    <w:tmpl w:val="54A4A2CA"/>
    <w:lvl w:ilvl="0" w:tplc="43B6F038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A663D"/>
    <w:multiLevelType w:val="hybridMultilevel"/>
    <w:tmpl w:val="E6701098"/>
    <w:lvl w:ilvl="0" w:tplc="04160005">
      <w:start w:val="1"/>
      <w:numFmt w:val="bullet"/>
      <w:lvlText w:val=""/>
      <w:lvlJc w:val="left"/>
      <w:pPr>
        <w:ind w:left="82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4" w15:restartNumberingAfterBreak="0">
    <w:nsid w:val="200815F0"/>
    <w:multiLevelType w:val="hybridMultilevel"/>
    <w:tmpl w:val="3EF6BC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C66A13"/>
    <w:multiLevelType w:val="hybridMultilevel"/>
    <w:tmpl w:val="C42C7C8A"/>
    <w:lvl w:ilvl="0" w:tplc="04160005">
      <w:start w:val="1"/>
      <w:numFmt w:val="bullet"/>
      <w:lvlText w:val=""/>
      <w:lvlJc w:val="left"/>
      <w:pPr>
        <w:ind w:left="87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6" w15:restartNumberingAfterBreak="0">
    <w:nsid w:val="31874063"/>
    <w:multiLevelType w:val="hybridMultilevel"/>
    <w:tmpl w:val="C74652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DD7F4E"/>
    <w:multiLevelType w:val="hybridMultilevel"/>
    <w:tmpl w:val="E8046DDE"/>
    <w:lvl w:ilvl="0" w:tplc="2336271C">
      <w:start w:val="2"/>
      <w:numFmt w:val="bullet"/>
      <w:lvlText w:val=""/>
      <w:lvlJc w:val="left"/>
      <w:pPr>
        <w:ind w:left="66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8" w15:restartNumberingAfterBreak="0">
    <w:nsid w:val="48EB3330"/>
    <w:multiLevelType w:val="hybridMultilevel"/>
    <w:tmpl w:val="7F58C2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A47040"/>
    <w:multiLevelType w:val="hybridMultilevel"/>
    <w:tmpl w:val="6B76F3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A040E5"/>
    <w:multiLevelType w:val="hybridMultilevel"/>
    <w:tmpl w:val="2548C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A52A9B"/>
    <w:multiLevelType w:val="hybridMultilevel"/>
    <w:tmpl w:val="727C7AB6"/>
    <w:lvl w:ilvl="0" w:tplc="04160005">
      <w:start w:val="1"/>
      <w:numFmt w:val="bullet"/>
      <w:lvlText w:val=""/>
      <w:lvlJc w:val="left"/>
      <w:pPr>
        <w:ind w:left="87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4"/>
  </w:num>
  <w:num w:numId="5">
    <w:abstractNumId w:val="6"/>
  </w:num>
  <w:num w:numId="6">
    <w:abstractNumId w:val="7"/>
  </w:num>
  <w:num w:numId="7">
    <w:abstractNumId w:val="0"/>
  </w:num>
  <w:num w:numId="8">
    <w:abstractNumId w:val="8"/>
  </w:num>
  <w:num w:numId="9">
    <w:abstractNumId w:val="0"/>
    <w:lvlOverride w:ilvl="0">
      <w:startOverride w:val="5"/>
    </w:lvlOverride>
  </w:num>
  <w:num w:numId="10">
    <w:abstractNumId w:val="11"/>
  </w:num>
  <w:num w:numId="11">
    <w:abstractNumId w:val="5"/>
  </w:num>
  <w:num w:numId="12">
    <w:abstractNumId w:val="3"/>
  </w:num>
  <w:num w:numId="13">
    <w:abstractNumId w:val="0"/>
    <w:lvlOverride w:ilvl="0">
      <w:startOverride w:val="3"/>
    </w:lvlOverride>
  </w:num>
  <w:num w:numId="14">
    <w:abstractNumId w:val="0"/>
    <w:lvlOverride w:ilvl="0">
      <w:startOverride w:val="5"/>
    </w:lvlOverride>
    <w:lvlOverride w:ilvl="1">
      <w:startOverride w:val="1"/>
    </w:lvlOverride>
  </w:num>
  <w:num w:numId="15">
    <w:abstractNumId w:val="0"/>
    <w:lvlOverride w:ilvl="0">
      <w:startOverride w:val="5"/>
    </w:lvlOverride>
    <w:lvlOverride w:ilvl="1">
      <w:startOverride w:val="1"/>
    </w:lvlOverride>
  </w:num>
  <w:num w:numId="16">
    <w:abstractNumId w:val="0"/>
    <w:lvlOverride w:ilvl="0">
      <w:startOverride w:val="5"/>
    </w:lvlOverride>
    <w:lvlOverride w:ilvl="1">
      <w:startOverride w:val="1"/>
    </w:lvlOverride>
  </w:num>
  <w:num w:numId="17">
    <w:abstractNumId w:val="0"/>
    <w:lvlOverride w:ilvl="0">
      <w:startOverride w:val="5"/>
    </w:lvlOverride>
    <w:lvlOverride w:ilvl="1">
      <w:startOverride w:val="1"/>
    </w:lvlOverride>
  </w:num>
  <w:num w:numId="18">
    <w:abstractNumId w:val="0"/>
    <w:lvlOverride w:ilvl="0">
      <w:startOverride w:val="4"/>
    </w:lvlOverride>
    <w:lvlOverride w:ilvl="1">
      <w:startOverride w:val="6"/>
    </w:lvlOverride>
  </w:num>
  <w:num w:numId="19">
    <w:abstractNumId w:val="0"/>
    <w:lvlOverride w:ilvl="0">
      <w:startOverride w:val="4"/>
    </w:lvlOverride>
    <w:lvlOverride w:ilvl="1">
      <w:startOverride w:val="2"/>
    </w:lvlOverride>
  </w:num>
  <w:num w:numId="20">
    <w:abstractNumId w:val="0"/>
    <w:lvlOverride w:ilvl="0">
      <w:startOverride w:val="4"/>
    </w:lvlOverride>
    <w:lvlOverride w:ilvl="1">
      <w:startOverride w:val="2"/>
    </w:lvlOverride>
  </w:num>
  <w:num w:numId="21">
    <w:abstractNumId w:val="0"/>
    <w:lvlOverride w:ilvl="0">
      <w:startOverride w:val="4"/>
    </w:lvlOverride>
    <w:lvlOverride w:ilvl="1">
      <w:startOverride w:val="2"/>
    </w:lvlOverride>
  </w:num>
  <w:num w:numId="22">
    <w:abstractNumId w:val="0"/>
    <w:lvlOverride w:ilvl="0">
      <w:startOverride w:val="4"/>
    </w:lvlOverride>
    <w:lvlOverride w:ilvl="1">
      <w:startOverride w:val="2"/>
    </w:lvlOverride>
  </w:num>
  <w:num w:numId="23">
    <w:abstractNumId w:val="0"/>
    <w:lvlOverride w:ilvl="0">
      <w:startOverride w:val="4"/>
    </w:lvlOverride>
    <w:lvlOverride w:ilvl="1">
      <w:startOverride w:val="2"/>
    </w:lvlOverride>
  </w:num>
  <w:num w:numId="24">
    <w:abstractNumId w:val="0"/>
    <w:lvlOverride w:ilvl="0">
      <w:startOverride w:val="4"/>
    </w:lvlOverride>
    <w:lvlOverride w:ilvl="1">
      <w:startOverride w:val="2"/>
    </w:lvlOverride>
  </w:num>
  <w:num w:numId="25">
    <w:abstractNumId w:val="0"/>
    <w:lvlOverride w:ilvl="0">
      <w:startOverride w:val="4"/>
    </w:lvlOverride>
    <w:lvlOverride w:ilvl="1">
      <w:startOverride w:val="3"/>
    </w:lvlOverride>
  </w:num>
  <w:num w:numId="26">
    <w:abstractNumId w:val="2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8" w:nlCheck="1" w:checkStyle="0"/>
  <w:activeWritingStyle w:appName="MSWord" w:lang="pt-BR" w:vendorID="64" w:dllVersion="131078" w:nlCheck="1" w:checkStyle="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6145">
      <o:colormru v:ext="edit" colors="#ffffaf,#ffffd1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46E"/>
    <w:rsid w:val="000104A4"/>
    <w:rsid w:val="00017F4F"/>
    <w:rsid w:val="00022FE4"/>
    <w:rsid w:val="000230C7"/>
    <w:rsid w:val="00027642"/>
    <w:rsid w:val="00030622"/>
    <w:rsid w:val="00036F25"/>
    <w:rsid w:val="00053709"/>
    <w:rsid w:val="0005373D"/>
    <w:rsid w:val="000579A5"/>
    <w:rsid w:val="0007117B"/>
    <w:rsid w:val="000779E0"/>
    <w:rsid w:val="0008176C"/>
    <w:rsid w:val="00090196"/>
    <w:rsid w:val="00094866"/>
    <w:rsid w:val="000A3443"/>
    <w:rsid w:val="000B62C3"/>
    <w:rsid w:val="000C37E6"/>
    <w:rsid w:val="000D4597"/>
    <w:rsid w:val="000D4D32"/>
    <w:rsid w:val="000E2D6C"/>
    <w:rsid w:val="000E2FE6"/>
    <w:rsid w:val="000E4EEA"/>
    <w:rsid w:val="000E71CA"/>
    <w:rsid w:val="000F4528"/>
    <w:rsid w:val="001023A6"/>
    <w:rsid w:val="001025F5"/>
    <w:rsid w:val="001037DA"/>
    <w:rsid w:val="00123181"/>
    <w:rsid w:val="001240DD"/>
    <w:rsid w:val="00130FD5"/>
    <w:rsid w:val="0013737D"/>
    <w:rsid w:val="00141A80"/>
    <w:rsid w:val="001573E5"/>
    <w:rsid w:val="0016371F"/>
    <w:rsid w:val="001650C8"/>
    <w:rsid w:val="0017072C"/>
    <w:rsid w:val="00170E4B"/>
    <w:rsid w:val="00175BE0"/>
    <w:rsid w:val="001828BE"/>
    <w:rsid w:val="00191860"/>
    <w:rsid w:val="00197E84"/>
    <w:rsid w:val="001A7424"/>
    <w:rsid w:val="001B00EF"/>
    <w:rsid w:val="001B601B"/>
    <w:rsid w:val="001B7FA2"/>
    <w:rsid w:val="001C3DD7"/>
    <w:rsid w:val="001C60E6"/>
    <w:rsid w:val="001D2BEF"/>
    <w:rsid w:val="001E775C"/>
    <w:rsid w:val="001F7874"/>
    <w:rsid w:val="00201C16"/>
    <w:rsid w:val="00206036"/>
    <w:rsid w:val="002075B5"/>
    <w:rsid w:val="00227EAE"/>
    <w:rsid w:val="002307F0"/>
    <w:rsid w:val="002321FD"/>
    <w:rsid w:val="00237BF4"/>
    <w:rsid w:val="00240FA1"/>
    <w:rsid w:val="00243EE9"/>
    <w:rsid w:val="00244BBA"/>
    <w:rsid w:val="002574B3"/>
    <w:rsid w:val="00262AF5"/>
    <w:rsid w:val="00265694"/>
    <w:rsid w:val="00266968"/>
    <w:rsid w:val="002701BB"/>
    <w:rsid w:val="00281F54"/>
    <w:rsid w:val="00285106"/>
    <w:rsid w:val="00294076"/>
    <w:rsid w:val="00295F67"/>
    <w:rsid w:val="002A2BF8"/>
    <w:rsid w:val="002A40A1"/>
    <w:rsid w:val="002B159F"/>
    <w:rsid w:val="002B45AB"/>
    <w:rsid w:val="002C36D1"/>
    <w:rsid w:val="002C57C5"/>
    <w:rsid w:val="002C7A52"/>
    <w:rsid w:val="002D1DD9"/>
    <w:rsid w:val="002E0917"/>
    <w:rsid w:val="002E33CA"/>
    <w:rsid w:val="002E69E7"/>
    <w:rsid w:val="002F0DBE"/>
    <w:rsid w:val="002F1045"/>
    <w:rsid w:val="002F1AB2"/>
    <w:rsid w:val="002F35AF"/>
    <w:rsid w:val="002F3AF6"/>
    <w:rsid w:val="002F46A1"/>
    <w:rsid w:val="002F6F9C"/>
    <w:rsid w:val="003011BE"/>
    <w:rsid w:val="00305035"/>
    <w:rsid w:val="00305808"/>
    <w:rsid w:val="00317003"/>
    <w:rsid w:val="00337DDB"/>
    <w:rsid w:val="00341650"/>
    <w:rsid w:val="00342DA9"/>
    <w:rsid w:val="0034340D"/>
    <w:rsid w:val="00343573"/>
    <w:rsid w:val="00361C29"/>
    <w:rsid w:val="00361DB4"/>
    <w:rsid w:val="003630DB"/>
    <w:rsid w:val="003719E5"/>
    <w:rsid w:val="00375237"/>
    <w:rsid w:val="00381EAE"/>
    <w:rsid w:val="0038292A"/>
    <w:rsid w:val="003959C0"/>
    <w:rsid w:val="00396B54"/>
    <w:rsid w:val="003C1E1D"/>
    <w:rsid w:val="003C2F45"/>
    <w:rsid w:val="003D10B7"/>
    <w:rsid w:val="003D434D"/>
    <w:rsid w:val="003E478A"/>
    <w:rsid w:val="003E4CAB"/>
    <w:rsid w:val="003E7B5D"/>
    <w:rsid w:val="003F09CE"/>
    <w:rsid w:val="003F1478"/>
    <w:rsid w:val="0040242A"/>
    <w:rsid w:val="004059A9"/>
    <w:rsid w:val="004062FE"/>
    <w:rsid w:val="00417FE0"/>
    <w:rsid w:val="00420912"/>
    <w:rsid w:val="00426920"/>
    <w:rsid w:val="00430BC0"/>
    <w:rsid w:val="00432C10"/>
    <w:rsid w:val="004330A1"/>
    <w:rsid w:val="004338B7"/>
    <w:rsid w:val="004403FC"/>
    <w:rsid w:val="00451734"/>
    <w:rsid w:val="00455732"/>
    <w:rsid w:val="00471109"/>
    <w:rsid w:val="0047226C"/>
    <w:rsid w:val="00481337"/>
    <w:rsid w:val="004848C0"/>
    <w:rsid w:val="0049273B"/>
    <w:rsid w:val="00493732"/>
    <w:rsid w:val="004971B4"/>
    <w:rsid w:val="00497870"/>
    <w:rsid w:val="004A2D35"/>
    <w:rsid w:val="004B0031"/>
    <w:rsid w:val="004B3213"/>
    <w:rsid w:val="004D0E6A"/>
    <w:rsid w:val="004D682D"/>
    <w:rsid w:val="004D7A55"/>
    <w:rsid w:val="004D7AB3"/>
    <w:rsid w:val="004E19EC"/>
    <w:rsid w:val="004E25CC"/>
    <w:rsid w:val="004E4C5C"/>
    <w:rsid w:val="004E4F01"/>
    <w:rsid w:val="004E514C"/>
    <w:rsid w:val="004E6CC6"/>
    <w:rsid w:val="00500CA6"/>
    <w:rsid w:val="00507395"/>
    <w:rsid w:val="005138CD"/>
    <w:rsid w:val="005200E4"/>
    <w:rsid w:val="0052236E"/>
    <w:rsid w:val="005272D4"/>
    <w:rsid w:val="00532CFC"/>
    <w:rsid w:val="005429EA"/>
    <w:rsid w:val="00550921"/>
    <w:rsid w:val="00561C81"/>
    <w:rsid w:val="00564AFF"/>
    <w:rsid w:val="005658CE"/>
    <w:rsid w:val="00567F68"/>
    <w:rsid w:val="00572913"/>
    <w:rsid w:val="00573CF0"/>
    <w:rsid w:val="00584A0B"/>
    <w:rsid w:val="00590028"/>
    <w:rsid w:val="005A1DA4"/>
    <w:rsid w:val="005A2C6B"/>
    <w:rsid w:val="005B007C"/>
    <w:rsid w:val="005C6710"/>
    <w:rsid w:val="005C72ED"/>
    <w:rsid w:val="005C748A"/>
    <w:rsid w:val="005E1A4D"/>
    <w:rsid w:val="005F69EC"/>
    <w:rsid w:val="0060203D"/>
    <w:rsid w:val="00603811"/>
    <w:rsid w:val="006038AC"/>
    <w:rsid w:val="0061171E"/>
    <w:rsid w:val="00612ADC"/>
    <w:rsid w:val="006141DC"/>
    <w:rsid w:val="00614ECC"/>
    <w:rsid w:val="006312FB"/>
    <w:rsid w:val="006345BF"/>
    <w:rsid w:val="00636A13"/>
    <w:rsid w:val="006373E2"/>
    <w:rsid w:val="00641076"/>
    <w:rsid w:val="00647816"/>
    <w:rsid w:val="00656794"/>
    <w:rsid w:val="006657BC"/>
    <w:rsid w:val="00671F8A"/>
    <w:rsid w:val="00672E5C"/>
    <w:rsid w:val="00673405"/>
    <w:rsid w:val="00691FAB"/>
    <w:rsid w:val="00697033"/>
    <w:rsid w:val="006A2F90"/>
    <w:rsid w:val="006A3380"/>
    <w:rsid w:val="006C0E33"/>
    <w:rsid w:val="006C486C"/>
    <w:rsid w:val="006C64CA"/>
    <w:rsid w:val="006C7493"/>
    <w:rsid w:val="006D6B87"/>
    <w:rsid w:val="006E725D"/>
    <w:rsid w:val="00701D58"/>
    <w:rsid w:val="007123A5"/>
    <w:rsid w:val="007230EB"/>
    <w:rsid w:val="00744762"/>
    <w:rsid w:val="007474F7"/>
    <w:rsid w:val="00751C9B"/>
    <w:rsid w:val="007536F7"/>
    <w:rsid w:val="00754E49"/>
    <w:rsid w:val="00757B46"/>
    <w:rsid w:val="00767FC3"/>
    <w:rsid w:val="00771738"/>
    <w:rsid w:val="00773CE3"/>
    <w:rsid w:val="00776A6C"/>
    <w:rsid w:val="00777600"/>
    <w:rsid w:val="00783298"/>
    <w:rsid w:val="0078611B"/>
    <w:rsid w:val="0079141B"/>
    <w:rsid w:val="00791951"/>
    <w:rsid w:val="007923E5"/>
    <w:rsid w:val="00793DB9"/>
    <w:rsid w:val="007A0605"/>
    <w:rsid w:val="007A074F"/>
    <w:rsid w:val="007B2E39"/>
    <w:rsid w:val="007B5177"/>
    <w:rsid w:val="007B7589"/>
    <w:rsid w:val="007D6B3C"/>
    <w:rsid w:val="007E0602"/>
    <w:rsid w:val="007F3346"/>
    <w:rsid w:val="007F5A87"/>
    <w:rsid w:val="008006A5"/>
    <w:rsid w:val="008058F7"/>
    <w:rsid w:val="0080622B"/>
    <w:rsid w:val="0081450B"/>
    <w:rsid w:val="00816928"/>
    <w:rsid w:val="00821456"/>
    <w:rsid w:val="00827157"/>
    <w:rsid w:val="0083528A"/>
    <w:rsid w:val="008441E0"/>
    <w:rsid w:val="008442C0"/>
    <w:rsid w:val="00847AA1"/>
    <w:rsid w:val="00847C35"/>
    <w:rsid w:val="00853A9F"/>
    <w:rsid w:val="00856469"/>
    <w:rsid w:val="00860557"/>
    <w:rsid w:val="00863545"/>
    <w:rsid w:val="008862BE"/>
    <w:rsid w:val="008A6137"/>
    <w:rsid w:val="008B2259"/>
    <w:rsid w:val="008B22D1"/>
    <w:rsid w:val="008B5C89"/>
    <w:rsid w:val="008D2A26"/>
    <w:rsid w:val="008E0867"/>
    <w:rsid w:val="008E2D38"/>
    <w:rsid w:val="008F3021"/>
    <w:rsid w:val="008F470C"/>
    <w:rsid w:val="008F6FE0"/>
    <w:rsid w:val="009033E5"/>
    <w:rsid w:val="00913C92"/>
    <w:rsid w:val="009166B0"/>
    <w:rsid w:val="00926F7C"/>
    <w:rsid w:val="00931CA2"/>
    <w:rsid w:val="00935B43"/>
    <w:rsid w:val="009361B6"/>
    <w:rsid w:val="00947883"/>
    <w:rsid w:val="00953F5D"/>
    <w:rsid w:val="00954E55"/>
    <w:rsid w:val="00961379"/>
    <w:rsid w:val="00966D23"/>
    <w:rsid w:val="00967206"/>
    <w:rsid w:val="00974896"/>
    <w:rsid w:val="00977E4E"/>
    <w:rsid w:val="00982346"/>
    <w:rsid w:val="0099071F"/>
    <w:rsid w:val="009943BE"/>
    <w:rsid w:val="0099728A"/>
    <w:rsid w:val="009B0C16"/>
    <w:rsid w:val="009B1710"/>
    <w:rsid w:val="009B234E"/>
    <w:rsid w:val="009B4245"/>
    <w:rsid w:val="009D3AC4"/>
    <w:rsid w:val="009D41CA"/>
    <w:rsid w:val="009E02C4"/>
    <w:rsid w:val="009E0AB2"/>
    <w:rsid w:val="009E3BF1"/>
    <w:rsid w:val="009E72B0"/>
    <w:rsid w:val="00A17E60"/>
    <w:rsid w:val="00A36269"/>
    <w:rsid w:val="00A44B41"/>
    <w:rsid w:val="00A52E05"/>
    <w:rsid w:val="00A556E7"/>
    <w:rsid w:val="00A55866"/>
    <w:rsid w:val="00A6058E"/>
    <w:rsid w:val="00A733A4"/>
    <w:rsid w:val="00A77D5B"/>
    <w:rsid w:val="00A90B6F"/>
    <w:rsid w:val="00A92BAD"/>
    <w:rsid w:val="00AA29FA"/>
    <w:rsid w:val="00AA765D"/>
    <w:rsid w:val="00AC543E"/>
    <w:rsid w:val="00AD0E85"/>
    <w:rsid w:val="00AD7687"/>
    <w:rsid w:val="00AD7BB8"/>
    <w:rsid w:val="00AE57C7"/>
    <w:rsid w:val="00AF52EC"/>
    <w:rsid w:val="00AF5E5A"/>
    <w:rsid w:val="00B01A30"/>
    <w:rsid w:val="00B01D15"/>
    <w:rsid w:val="00B051A0"/>
    <w:rsid w:val="00B0624F"/>
    <w:rsid w:val="00B20991"/>
    <w:rsid w:val="00B254F7"/>
    <w:rsid w:val="00B44F40"/>
    <w:rsid w:val="00B50D61"/>
    <w:rsid w:val="00B571CE"/>
    <w:rsid w:val="00B62906"/>
    <w:rsid w:val="00B71827"/>
    <w:rsid w:val="00B7633E"/>
    <w:rsid w:val="00B86906"/>
    <w:rsid w:val="00B86AC9"/>
    <w:rsid w:val="00B921C9"/>
    <w:rsid w:val="00B9768E"/>
    <w:rsid w:val="00BA17A5"/>
    <w:rsid w:val="00BB150A"/>
    <w:rsid w:val="00BB3746"/>
    <w:rsid w:val="00BC646E"/>
    <w:rsid w:val="00BD1F28"/>
    <w:rsid w:val="00BD413A"/>
    <w:rsid w:val="00BE29A3"/>
    <w:rsid w:val="00BF0D06"/>
    <w:rsid w:val="00BF5378"/>
    <w:rsid w:val="00BF5903"/>
    <w:rsid w:val="00C03961"/>
    <w:rsid w:val="00C1033F"/>
    <w:rsid w:val="00C1633D"/>
    <w:rsid w:val="00C26DFC"/>
    <w:rsid w:val="00C3096D"/>
    <w:rsid w:val="00C361BB"/>
    <w:rsid w:val="00C45AE6"/>
    <w:rsid w:val="00C45EDE"/>
    <w:rsid w:val="00C53718"/>
    <w:rsid w:val="00C544FD"/>
    <w:rsid w:val="00C56926"/>
    <w:rsid w:val="00C627DA"/>
    <w:rsid w:val="00C63196"/>
    <w:rsid w:val="00C77DE2"/>
    <w:rsid w:val="00C84C6E"/>
    <w:rsid w:val="00C85160"/>
    <w:rsid w:val="00C902E8"/>
    <w:rsid w:val="00C96575"/>
    <w:rsid w:val="00C97556"/>
    <w:rsid w:val="00CA13FB"/>
    <w:rsid w:val="00CB25D3"/>
    <w:rsid w:val="00CC1113"/>
    <w:rsid w:val="00CC1E37"/>
    <w:rsid w:val="00CD0391"/>
    <w:rsid w:val="00CE37C0"/>
    <w:rsid w:val="00CE689B"/>
    <w:rsid w:val="00CF0EE6"/>
    <w:rsid w:val="00CF6419"/>
    <w:rsid w:val="00D03BEE"/>
    <w:rsid w:val="00D0621A"/>
    <w:rsid w:val="00D102AF"/>
    <w:rsid w:val="00D20244"/>
    <w:rsid w:val="00D21FAF"/>
    <w:rsid w:val="00D2516E"/>
    <w:rsid w:val="00D2611F"/>
    <w:rsid w:val="00D47032"/>
    <w:rsid w:val="00D5517A"/>
    <w:rsid w:val="00D715C8"/>
    <w:rsid w:val="00D73450"/>
    <w:rsid w:val="00D74610"/>
    <w:rsid w:val="00D77237"/>
    <w:rsid w:val="00D81C9A"/>
    <w:rsid w:val="00D84996"/>
    <w:rsid w:val="00D84F21"/>
    <w:rsid w:val="00D8569E"/>
    <w:rsid w:val="00D90EBD"/>
    <w:rsid w:val="00D94DBD"/>
    <w:rsid w:val="00D960DB"/>
    <w:rsid w:val="00DA60AA"/>
    <w:rsid w:val="00DA6B2B"/>
    <w:rsid w:val="00DA6DE3"/>
    <w:rsid w:val="00DB016A"/>
    <w:rsid w:val="00DB3319"/>
    <w:rsid w:val="00DC2F3C"/>
    <w:rsid w:val="00DD1835"/>
    <w:rsid w:val="00DD19AE"/>
    <w:rsid w:val="00DD5409"/>
    <w:rsid w:val="00DE1CAB"/>
    <w:rsid w:val="00DF5842"/>
    <w:rsid w:val="00DF61B2"/>
    <w:rsid w:val="00DF7B33"/>
    <w:rsid w:val="00E11515"/>
    <w:rsid w:val="00E20DFB"/>
    <w:rsid w:val="00E21F0D"/>
    <w:rsid w:val="00E22B6D"/>
    <w:rsid w:val="00E2798A"/>
    <w:rsid w:val="00E33E1B"/>
    <w:rsid w:val="00E434B3"/>
    <w:rsid w:val="00E444A2"/>
    <w:rsid w:val="00E44D26"/>
    <w:rsid w:val="00E45017"/>
    <w:rsid w:val="00E47A42"/>
    <w:rsid w:val="00E52138"/>
    <w:rsid w:val="00E65112"/>
    <w:rsid w:val="00E6600C"/>
    <w:rsid w:val="00E66F8F"/>
    <w:rsid w:val="00E83D7E"/>
    <w:rsid w:val="00E93687"/>
    <w:rsid w:val="00EA1BB2"/>
    <w:rsid w:val="00EA5AB8"/>
    <w:rsid w:val="00EA76D8"/>
    <w:rsid w:val="00EB70C4"/>
    <w:rsid w:val="00EC787C"/>
    <w:rsid w:val="00ED18FC"/>
    <w:rsid w:val="00EE004E"/>
    <w:rsid w:val="00EE3957"/>
    <w:rsid w:val="00EE4026"/>
    <w:rsid w:val="00EE410A"/>
    <w:rsid w:val="00EE75C4"/>
    <w:rsid w:val="00EF083A"/>
    <w:rsid w:val="00EF1DE2"/>
    <w:rsid w:val="00EF7C09"/>
    <w:rsid w:val="00F14338"/>
    <w:rsid w:val="00F175A0"/>
    <w:rsid w:val="00F202D0"/>
    <w:rsid w:val="00F26331"/>
    <w:rsid w:val="00F33635"/>
    <w:rsid w:val="00F55D65"/>
    <w:rsid w:val="00F57C84"/>
    <w:rsid w:val="00F633A9"/>
    <w:rsid w:val="00F65915"/>
    <w:rsid w:val="00F752F4"/>
    <w:rsid w:val="00F81BCB"/>
    <w:rsid w:val="00F81FB1"/>
    <w:rsid w:val="00FA1F2D"/>
    <w:rsid w:val="00FA4991"/>
    <w:rsid w:val="00FB1D59"/>
    <w:rsid w:val="00FB2BFD"/>
    <w:rsid w:val="00FC0265"/>
    <w:rsid w:val="00FC3D06"/>
    <w:rsid w:val="00FC4223"/>
    <w:rsid w:val="00FC58CD"/>
    <w:rsid w:val="00FC5F09"/>
    <w:rsid w:val="00FD2DD9"/>
    <w:rsid w:val="00FD64FE"/>
    <w:rsid w:val="00FE1F61"/>
    <w:rsid w:val="00FE63E2"/>
    <w:rsid w:val="00FE7591"/>
    <w:rsid w:val="00FF6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>
      <o:colormru v:ext="edit" colors="#ffffaf,#ffffd1"/>
    </o:shapedefaults>
    <o:shapelayout v:ext="edit">
      <o:idmap v:ext="edit" data="1"/>
    </o:shapelayout>
  </w:shapeDefaults>
  <w:decimalSymbol w:val=","/>
  <w:listSeparator w:val=";"/>
  <w14:docId w14:val="76F81A75"/>
  <w15:docId w15:val="{6BDA0051-5014-45A8-A319-F18495DB3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  <w:spacing w:line="240" w:lineRule="atLeast"/>
      <w:textAlignment w:val="baseline"/>
    </w:pPr>
    <w:rPr>
      <w:lang w:val="en-US" w:eastAsia="en-US"/>
    </w:rPr>
  </w:style>
  <w:style w:type="paragraph" w:styleId="Cabealho1">
    <w:name w:val="heading 1"/>
    <w:basedOn w:val="Normal"/>
    <w:next w:val="Normal"/>
    <w:link w:val="Cabealho1Carte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  <w:lang w:val="x-none" w:eastAsia="x-none"/>
    </w:rPr>
  </w:style>
  <w:style w:type="paragraph" w:styleId="Cabealho2">
    <w:name w:val="heading 2"/>
    <w:basedOn w:val="Cabealho1"/>
    <w:next w:val="Normal"/>
    <w:link w:val="Cabealho2Carter"/>
    <w:qFormat/>
    <w:pPr>
      <w:numPr>
        <w:ilvl w:val="1"/>
      </w:numPr>
      <w:outlineLvl w:val="1"/>
    </w:pPr>
    <w:rPr>
      <w:sz w:val="20"/>
    </w:rPr>
  </w:style>
  <w:style w:type="paragraph" w:styleId="Cabealho3">
    <w:name w:val="heading 3"/>
    <w:basedOn w:val="Cabealh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Cabealho4">
    <w:name w:val="heading 4"/>
    <w:basedOn w:val="Cabealh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Cabealh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Cabealh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Cabealh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Cabealh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Cabealh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vanonormal">
    <w:name w:val="Normal Indent"/>
    <w:basedOn w:val="Normal"/>
    <w:pPr>
      <w:ind w:left="900" w:hanging="900"/>
    </w:pPr>
  </w:style>
  <w:style w:type="paragraph" w:styleId="ndice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ndice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ndice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Tipodeletrapredefinidodopargrafo"/>
  </w:style>
  <w:style w:type="character" w:styleId="Refdecomentrio">
    <w:name w:val="annotation reference"/>
    <w:semiHidden/>
    <w:rPr>
      <w:color w:val="FF00FF"/>
      <w:sz w:val="16"/>
    </w:rPr>
  </w:style>
  <w:style w:type="paragraph" w:styleId="Textodecomentrio">
    <w:name w:val="annotation text"/>
    <w:basedOn w:val="Normal"/>
    <w:link w:val="TextodecomentrioCarter"/>
    <w:semiHidden/>
    <w:pPr>
      <w:spacing w:line="240" w:lineRule="auto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character" w:customStyle="1" w:styleId="SoDAField">
    <w:name w:val="SoDA Field"/>
    <w:rPr>
      <w:color w:val="0000FF"/>
    </w:rPr>
  </w:style>
  <w:style w:type="paragraph" w:customStyle="1" w:styleId="NormalIndent">
    <w:name w:val="NormalIndent"/>
    <w:basedOn w:val="Normal"/>
    <w:pPr>
      <w:tabs>
        <w:tab w:val="left" w:pos="2835"/>
      </w:tabs>
      <w:spacing w:line="240" w:lineRule="auto"/>
      <w:ind w:left="567"/>
    </w:pPr>
  </w:style>
  <w:style w:type="paragraph" w:styleId="Legenda">
    <w:name w:val="caption"/>
    <w:basedOn w:val="Normal"/>
    <w:next w:val="Normal"/>
    <w:qFormat/>
    <w:pPr>
      <w:spacing w:before="120" w:after="120" w:line="240" w:lineRule="auto"/>
    </w:pPr>
    <w:rPr>
      <w:rFonts w:ascii="Arial" w:hAnsi="Arial"/>
    </w:rPr>
  </w:style>
  <w:style w:type="paragraph" w:styleId="Avanodecorpodetexto">
    <w:name w:val="Body Text Indent"/>
    <w:basedOn w:val="Normal"/>
    <w:pPr>
      <w:spacing w:line="240" w:lineRule="auto"/>
      <w:ind w:left="270"/>
    </w:pPr>
    <w:rPr>
      <w:kern w:val="28"/>
    </w:rPr>
  </w:style>
  <w:style w:type="paragraph" w:customStyle="1" w:styleId="SectionTitle">
    <w:name w:val="Section Title"/>
    <w:basedOn w:val="Normal"/>
    <w:next w:val="Normal"/>
    <w:pPr>
      <w:spacing w:before="240" w:after="60" w:line="240" w:lineRule="auto"/>
    </w:pPr>
    <w:rPr>
      <w:rFonts w:ascii="Arial" w:hAnsi="Arial"/>
      <w:kern w:val="28"/>
      <w:sz w:val="24"/>
    </w:rPr>
  </w:style>
  <w:style w:type="paragraph" w:customStyle="1" w:styleId="ReportTitle">
    <w:name w:val="Report Title"/>
    <w:basedOn w:val="Normal"/>
    <w:pPr>
      <w:spacing w:after="240" w:line="240" w:lineRule="auto"/>
      <w:jc w:val="center"/>
    </w:pPr>
    <w:rPr>
      <w:rFonts w:ascii="Arial" w:hAnsi="Arial"/>
      <w:b/>
      <w:sz w:val="32"/>
    </w:rPr>
  </w:style>
  <w:style w:type="paragraph" w:customStyle="1" w:styleId="Documentation">
    <w:name w:val="Documentation"/>
    <w:basedOn w:val="Normal"/>
    <w:pPr>
      <w:spacing w:after="120" w:line="240" w:lineRule="auto"/>
      <w:ind w:left="720"/>
    </w:pPr>
    <w:rPr>
      <w:color w:val="000000"/>
    </w:rPr>
  </w:style>
  <w:style w:type="paragraph" w:styleId="Textodebalo">
    <w:name w:val="Balloon Text"/>
    <w:basedOn w:val="Normal"/>
    <w:semiHidden/>
    <w:rsid w:val="00BC646E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rsid w:val="00B718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elha8">
    <w:name w:val="Table Grid 8"/>
    <w:basedOn w:val="Tabelanormal"/>
    <w:rsid w:val="00F14338"/>
    <w:pPr>
      <w:widowControl w:val="0"/>
      <w:overflowPunct w:val="0"/>
      <w:autoSpaceDE w:val="0"/>
      <w:autoSpaceDN w:val="0"/>
      <w:adjustRightInd w:val="0"/>
      <w:spacing w:line="240" w:lineRule="atLeast"/>
      <w:textAlignment w:val="baseline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Cabealho1Carter">
    <w:name w:val="Cabeçalho 1 Caráter"/>
    <w:link w:val="Cabealho1"/>
    <w:rsid w:val="006C7493"/>
    <w:rPr>
      <w:rFonts w:ascii="Arial" w:hAnsi="Arial"/>
      <w:b/>
      <w:sz w:val="24"/>
    </w:rPr>
  </w:style>
  <w:style w:type="character" w:customStyle="1" w:styleId="Cabealho2Carter">
    <w:name w:val="Cabeçalho 2 Caráter"/>
    <w:link w:val="Cabealho2"/>
    <w:rsid w:val="006C7493"/>
    <w:rPr>
      <w:rFonts w:ascii="Arial" w:hAnsi="Arial"/>
      <w:b/>
    </w:rPr>
  </w:style>
  <w:style w:type="paragraph" w:styleId="Assuntodecomentrio">
    <w:name w:val="annotation subject"/>
    <w:basedOn w:val="Textodecomentrio"/>
    <w:next w:val="Textodecomentrio"/>
    <w:link w:val="AssuntodecomentrioCarter"/>
    <w:rsid w:val="00847C35"/>
    <w:pPr>
      <w:spacing w:line="240" w:lineRule="atLeast"/>
    </w:pPr>
    <w:rPr>
      <w:b/>
      <w:bCs/>
    </w:rPr>
  </w:style>
  <w:style w:type="character" w:customStyle="1" w:styleId="TextodecomentrioCarter">
    <w:name w:val="Texto de comentário Caráter"/>
    <w:basedOn w:val="Tipodeletrapredefinidodopargrafo"/>
    <w:link w:val="Textodecomentrio"/>
    <w:semiHidden/>
    <w:rsid w:val="00847C35"/>
  </w:style>
  <w:style w:type="character" w:customStyle="1" w:styleId="AssuntodecomentrioCarter">
    <w:name w:val="Assunto de comentário Caráter"/>
    <w:basedOn w:val="TextodecomentrioCarter"/>
    <w:link w:val="Assuntodecomentrio"/>
    <w:rsid w:val="00847C35"/>
  </w:style>
  <w:style w:type="paragraph" w:styleId="PargrafodaLista">
    <w:name w:val="List Paragraph"/>
    <w:basedOn w:val="Normal"/>
    <w:uiPriority w:val="34"/>
    <w:qFormat/>
    <w:rsid w:val="002A2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ntTable" Target="fontTable.xml"/><Relationship Id="rId8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Office95\Templates\SoDA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12DDFD-C87E-497E-AC16-2928D7C85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SoDA.dot</Template>
  <TotalTime>377</TotalTime>
  <Pages>31</Pages>
  <Words>5110</Words>
  <Characters>27604</Characters>
  <Application>Microsoft Office Word</Application>
  <DocSecurity>0</DocSecurity>
  <Lines>230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Casos de Uso</vt:lpstr>
    </vt:vector>
  </TitlesOfParts>
  <Company>VANT-EC-SAT</Company>
  <LinksUpToDate>false</LinksUpToDate>
  <CharactersWithSpaces>32649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Casos de Uso</dc:title>
  <dc:subject>BADA-VANT</dc:subject>
  <dc:creator>Denis Loubach</dc:creator>
  <cp:keywords/>
  <cp:lastModifiedBy>Usuário do Windows</cp:lastModifiedBy>
  <cp:revision>25</cp:revision>
  <cp:lastPrinted>2005-08-19T20:53:00Z</cp:lastPrinted>
  <dcterms:created xsi:type="dcterms:W3CDTF">2016-05-13T20:14:00Z</dcterms:created>
  <dcterms:modified xsi:type="dcterms:W3CDTF">2016-05-19T19:31:00Z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DA Document Type">
    <vt:lpwstr>Report</vt:lpwstr>
  </property>
</Properties>
</file>